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50"/>
        <w:gridCol w:w="2520"/>
        <w:gridCol w:w="450"/>
        <w:gridCol w:w="2520"/>
        <w:gridCol w:w="450"/>
        <w:gridCol w:w="2520"/>
      </w:tblGrid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155"/>
              <w:placeholder>
                <w:docPart w:val="0A3D28CF715644A9B7CD7DD2B965D16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F17598" w:rsidRPr="00F757D6" w:rsidRDefault="00F757D6" w:rsidP="00813FD7">
                <w:pPr>
                  <w:pStyle w:val="Name"/>
                </w:pPr>
                <w:r w:rsidRPr="00F757D6">
                  <w:t>SM348 LABORATORY</w:t>
                </w:r>
              </w:p>
            </w:sdtContent>
          </w:sdt>
          <w:sdt>
            <w:sdtPr>
              <w:rPr>
                <w:b/>
              </w:rPr>
              <w:alias w:val="Address"/>
              <w:tag w:val="Address"/>
              <w:id w:val="873610167"/>
              <w:placeholder>
                <w:docPart w:val="EFE23205EE8541C2888B70FB1F2F402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F17598" w:rsidRPr="00F757D6" w:rsidRDefault="00F757D6" w:rsidP="00813FD7">
                <w:pPr>
                  <w:rPr>
                    <w:b/>
                  </w:rPr>
                </w:pPr>
                <w:r w:rsidRPr="00F757D6">
                  <w:rPr>
                    <w:b/>
                  </w:rP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186"/>
              <w:placeholder>
                <w:docPart w:val="26DEF7931D794436ABA311F92BD52DD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F757D6" w:rsidRDefault="00F757D6" w:rsidP="00F757D6">
                <w:r w:rsidRPr="00F757D6">
                  <w:t xml:space="preserve">LAB HOURS </w:t>
                </w:r>
                <w:r>
                  <w:t>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04"/>
              <w:placeholder>
                <w:docPart w:val="B6CF388805494E92978B363280667AD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05"/>
              <w:placeholder>
                <w:docPart w:val="C2467212B5C9402BA442BDE387C5CBA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06"/>
              <w:placeholder>
                <w:docPart w:val="B2AF4F1F8E5A41F3B1859A1C91E3136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07"/>
              <w:placeholder>
                <w:docPart w:val="6C9FAB3E18E64D42B968A1063F6BE071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08"/>
              <w:placeholder>
                <w:docPart w:val="034C7504F0E04948B263C6892C1E5D1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09"/>
              <w:placeholder>
                <w:docPart w:val="BDC3A75C3BAA41BDB2359CACC616CB6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10"/>
              <w:placeholder>
                <w:docPart w:val="D840FDE4D49C487299E19622C1C188E8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11"/>
              <w:placeholder>
                <w:docPart w:val="B523F366A6CB4CB49B532A6F8BE0305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12"/>
              <w:placeholder>
                <w:docPart w:val="1606A8CE9B7D483582AB163A1D226B8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13"/>
              <w:placeholder>
                <w:docPart w:val="BD5651C8AA294C61A6C10C45E70FAE31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14"/>
              <w:placeholder>
                <w:docPart w:val="96B1886AB5F440ED832D7E9B6BDBFF1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15"/>
              <w:placeholder>
                <w:docPart w:val="1EBCE8D7AEFF40D5A277400ECB1F507B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16"/>
              <w:placeholder>
                <w:docPart w:val="2A946E1AA3964DF8A643DC65D6507B2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17"/>
              <w:placeholder>
                <w:docPart w:val="580919A6CA7A476984272DBE5634B76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18"/>
              <w:placeholder>
                <w:docPart w:val="2461FBC4954544E8B0F1302B92DE6E38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19"/>
              <w:placeholder>
                <w:docPart w:val="DAE6595709324955B44D03C27D3431AE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20"/>
              <w:placeholder>
                <w:docPart w:val="3465174E926E465ABCFB1D8BB9DBCAB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21"/>
              <w:placeholder>
                <w:docPart w:val="3885C41E19654C759D3F4A3BEB063852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22"/>
              <w:placeholder>
                <w:docPart w:val="418C5A4C317A4B83B3D260D5355892CC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23"/>
              <w:placeholder>
                <w:docPart w:val="DE2A15345AAE433BB16A1407621A767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24"/>
              <w:placeholder>
                <w:docPart w:val="8648DC99ED654D14911C8E5F4F702649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25"/>
              <w:placeholder>
                <w:docPart w:val="849FF035CED84E9784CE3316E64D36D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26"/>
              <w:placeholder>
                <w:docPart w:val="AAA3CE74CF8A4C13A5445C8F1BEC999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27"/>
              <w:placeholder>
                <w:docPart w:val="B3229D2FD2884982B43BAA3CAD1CD67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28"/>
              <w:placeholder>
                <w:docPart w:val="EA7861996F4B4885A1FAE77A1038BBFE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29"/>
              <w:placeholder>
                <w:docPart w:val="A76686260C7B4D13857A207879E9255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30"/>
              <w:placeholder>
                <w:docPart w:val="AD808E315BE64D60B0E7EBF0C985557A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31"/>
              <w:placeholder>
                <w:docPart w:val="EB70D5B086BD49019CE0D1802B49A9C9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32"/>
              <w:placeholder>
                <w:docPart w:val="7BFE1C80D0FC40ED85B7A7D51A0EE76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33"/>
              <w:placeholder>
                <w:docPart w:val="6188E9D0FFF84F3BB27309A3FF1CB445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34"/>
              <w:placeholder>
                <w:docPart w:val="350E6FCD350E4DCDA657304012EE1B25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35"/>
              <w:placeholder>
                <w:docPart w:val="6093F1A23D59459F80DA3536C5CDC03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36"/>
              <w:placeholder>
                <w:docPart w:val="690E1424E64140AAB8B85BE93028CC6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bookmarkStart w:id="0" w:name="_GoBack"/>
        <w:bookmarkEnd w:id="0"/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37"/>
              <w:placeholder>
                <w:docPart w:val="95EBADBE06CC489789E6CBC62A0A986E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38"/>
              <w:placeholder>
                <w:docPart w:val="DC36626BC56E44B8BD53C29099E481C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39"/>
              <w:placeholder>
                <w:docPart w:val="68DCAD4B30DF485FA0256F77A15E4BDA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40"/>
              <w:placeholder>
                <w:docPart w:val="C700029B1C814A2E94DB1C376D4FB91E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41"/>
              <w:placeholder>
                <w:docPart w:val="D38CAEE140C648CD83E9AE533B064A7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42"/>
              <w:placeholder>
                <w:docPart w:val="53F5E47F106044C19972A1BC45CE182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43"/>
              <w:placeholder>
                <w:docPart w:val="8A612807E6F548878A519590BC52519B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44"/>
              <w:placeholder>
                <w:docPart w:val="DFF8E93AC99E4CCCA0AAA9B4E81026F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45"/>
              <w:placeholder>
                <w:docPart w:val="7D6A8F9C4A464777B6DE6DEC3FFD07E9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46"/>
              <w:placeholder>
                <w:docPart w:val="953A450A798A4F239ED02CEC0C9EC365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47"/>
              <w:placeholder>
                <w:docPart w:val="10BA25570174483E9CCB62F24A6913A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48"/>
              <w:placeholder>
                <w:docPart w:val="0A8542F310914AFBA0C46F70F4B3BC6A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49"/>
              <w:placeholder>
                <w:docPart w:val="2221FCE52B874E0BA5FFECB749DD192C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50"/>
              <w:placeholder>
                <w:docPart w:val="189689349A43436285A2A1910A9612E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51"/>
              <w:placeholder>
                <w:docPart w:val="9B75BF4EB4EA444DA2AC474105D0519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52"/>
              <w:placeholder>
                <w:docPart w:val="ED9606C85072449C879FCEF4B7B5C323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53"/>
              <w:placeholder>
                <w:docPart w:val="9E4BCC3992BF4BACA4F40077DF93299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54"/>
              <w:placeholder>
                <w:docPart w:val="7A1E66B194CB43B0A077E382169A402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55"/>
              <w:placeholder>
                <w:docPart w:val="2CF4067DB23C4650AEFB0028DED3B827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56"/>
              <w:placeholder>
                <w:docPart w:val="8F69A5B3CB5A465E80097FD734CDC8B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57"/>
              <w:placeholder>
                <w:docPart w:val="9391E4056AEA4299BA58CB21B04B4B95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58"/>
              <w:placeholder>
                <w:docPart w:val="B5CD5DEB7CB0484A984349A2566918E7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59"/>
              <w:placeholder>
                <w:docPart w:val="8AB04758891F48388D891EE0A222103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60"/>
              <w:placeholder>
                <w:docPart w:val="5D91FB43C92B40F081B08AAAD661E60B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61"/>
              <w:placeholder>
                <w:docPart w:val="5F290BB6FA3E41B1882185353EF118FA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62"/>
              <w:placeholder>
                <w:docPart w:val="A87F9A1690C34021BA28B3809BA6069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63"/>
              <w:placeholder>
                <w:docPart w:val="B41AD80659EF4700ABA02E01A0D292F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64"/>
              <w:placeholder>
                <w:docPart w:val="828D053028884642B56415B404410FAE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65"/>
              <w:placeholder>
                <w:docPart w:val="04A2C7D380BC42728242E6D7BA69F4A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66"/>
              <w:placeholder>
                <w:docPart w:val="48870AF7711D4C0DA02B675828444D7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67"/>
              <w:placeholder>
                <w:docPart w:val="BE80E9197C9F464FA6CA47442C53A52F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68"/>
              <w:placeholder>
                <w:docPart w:val="92868BB8E5C0443BAECF6757665F5A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69"/>
              <w:placeholder>
                <w:docPart w:val="062B3C9D5385413D97B8D705520B4EF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70"/>
              <w:placeholder>
                <w:docPart w:val="8A2C201FA62A4815B7AE19C69CF0F83C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71"/>
              <w:placeholder>
                <w:docPart w:val="EBA08D45F1D042AAA5022FAB74F879F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72"/>
              <w:placeholder>
                <w:docPart w:val="D43D704250AE4E1EB40575E4BC1F630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73"/>
              <w:placeholder>
                <w:docPart w:val="89AC9B519D274BC5A58462D60456A42E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74"/>
              <w:placeholder>
                <w:docPart w:val="2C73FA7ADE1A4C76B87512EE8DC46DF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75"/>
              <w:placeholder>
                <w:docPart w:val="EDD9DDC7D969486992DD695CA9874855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76"/>
              <w:placeholder>
                <w:docPart w:val="87B9F178996849F49F037C9C53575A5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77"/>
              <w:placeholder>
                <w:docPart w:val="6DB657E1176A49BDAB58F7F5B80799BC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78"/>
              <w:placeholder>
                <w:docPart w:val="349EFB35F6F44D70856DEFD5A19FE47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79"/>
              <w:placeholder>
                <w:docPart w:val="8B4051DDFF184A24A791AFCB49A9964C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80"/>
              <w:placeholder>
                <w:docPart w:val="D96E2C00EE06465D893914920D2B041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81"/>
              <w:placeholder>
                <w:docPart w:val="B67DBA2AE713484AA7563D5E59906EC8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82"/>
              <w:placeholder>
                <w:docPart w:val="E2BDE237241742439DE06953EF0AFCB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83"/>
              <w:placeholder>
                <w:docPart w:val="D1282EEA37CB49A3BDC9538784CD43E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84"/>
              <w:placeholder>
                <w:docPart w:val="E55875F974694BDC91D42C9F037CB94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85"/>
              <w:placeholder>
                <w:docPart w:val="60C78418522147F698C7C60A5E817725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86"/>
              <w:placeholder>
                <w:docPart w:val="76B8885A98A84C56BF8AE542F6A3688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87"/>
              <w:placeholder>
                <w:docPart w:val="24D28E67A26E44DBA33A4355E18BC212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88"/>
              <w:placeholder>
                <w:docPart w:val="0E7C4997AAD844EF87205029CB20D814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89"/>
              <w:placeholder>
                <w:docPart w:val="4E2A429867F14D9E9A7E1E3EB6D2C24C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90"/>
              <w:placeholder>
                <w:docPart w:val="1C30C3ECE951441E92F7223466BFDA02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91"/>
              <w:placeholder>
                <w:docPart w:val="D1CD7A570F31405A86F70B1EF5AD2A9E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92"/>
              <w:placeholder>
                <w:docPart w:val="688EFEA47B6246F0B5BC22CFD96AED3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93"/>
              <w:placeholder>
                <w:docPart w:val="4AA7F673A3304D29A288F1837C54DCB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94"/>
              <w:placeholder>
                <w:docPart w:val="0805E36334214670B679174914BF971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95"/>
              <w:placeholder>
                <w:docPart w:val="6EE7F0B61D2142F89E7DAF1E7CEFECE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96"/>
              <w:placeholder>
                <w:docPart w:val="9C12EBDDDBBB4E3F98A196A01FF83CF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297"/>
              <w:placeholder>
                <w:docPart w:val="90998FAB422E405E91DD0BA5C746B33A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298"/>
              <w:placeholder>
                <w:docPart w:val="99E9522C39724F5ABC51F59FA4D2879C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299"/>
              <w:placeholder>
                <w:docPart w:val="31C34B0831BD4B1B8C60EF80D82C8A4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00"/>
              <w:placeholder>
                <w:docPart w:val="435719F2B14A4ABC82AB18108CC489C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01"/>
              <w:placeholder>
                <w:docPart w:val="8B2F9879A4504681ACCD67C62D462F0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02"/>
              <w:placeholder>
                <w:docPart w:val="7F88F79DD5064134B6FF427F7DFC1E1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03"/>
              <w:placeholder>
                <w:docPart w:val="C348623876FA42DD8A08FC54E34B695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04"/>
              <w:placeholder>
                <w:docPart w:val="8286B835295A41F0971B2866EE847D3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05"/>
              <w:placeholder>
                <w:docPart w:val="791DEE26EEE44568B97FDAB50C3FD22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06"/>
              <w:placeholder>
                <w:docPart w:val="18C3E0A661794ECF88051BD4703D50CC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07"/>
              <w:placeholder>
                <w:docPart w:val="9B68589655144EDFA43859173FE5F43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08"/>
              <w:placeholder>
                <w:docPart w:val="2228AE608A6241EDA0A4CF227DF6DAA8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09"/>
              <w:placeholder>
                <w:docPart w:val="1188FA7F1764418B89BC6873D6DDCEB7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10"/>
              <w:placeholder>
                <w:docPart w:val="39F9A7AF57AF4A44B6B832A76C4A119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11"/>
              <w:placeholder>
                <w:docPart w:val="477354C148CE4B7687CBE113242BD10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12"/>
              <w:placeholder>
                <w:docPart w:val="FB7B4585BC7E4A90B96A9F5C5F5ACBD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13"/>
              <w:placeholder>
                <w:docPart w:val="D259813C8A424A19B4E63DF07DF8844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14"/>
              <w:placeholder>
                <w:docPart w:val="34CF4B65769943989EE9C2C14276BB42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15"/>
              <w:placeholder>
                <w:docPart w:val="A44A6477D56C4DA7B9724D48F1CC46FB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16"/>
              <w:placeholder>
                <w:docPart w:val="431E6553A0104BD5B34A7A733E86DE8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17"/>
              <w:placeholder>
                <w:docPart w:val="B4CFDDBC1D7E4310BA74BDD75DE6369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18"/>
              <w:placeholder>
                <w:docPart w:val="D567CAACDD354779A2E875A223413D12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19"/>
              <w:placeholder>
                <w:docPart w:val="CB087D527B2343A1810FC94E606BF77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20"/>
              <w:placeholder>
                <w:docPart w:val="2FE2779B6F60480887CADBAB333171F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21"/>
              <w:placeholder>
                <w:docPart w:val="668BD6463CE84D94939453972E9726CF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22"/>
              <w:placeholder>
                <w:docPart w:val="AF631517172241A8886A51AEB065987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23"/>
              <w:placeholder>
                <w:docPart w:val="1E81DBD8DF4B44889D8B2399BCFA191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24"/>
              <w:placeholder>
                <w:docPart w:val="7A1D711E48534779B132C11C8BD353A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25"/>
              <w:placeholder>
                <w:docPart w:val="92ED983129DD4B349B01329D0AA570B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26"/>
              <w:placeholder>
                <w:docPart w:val="945690B629DA40AEBCC106E5958990A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27"/>
              <w:placeholder>
                <w:docPart w:val="C0337383A0BA40D393FADA6ED9976722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28"/>
              <w:placeholder>
                <w:docPart w:val="71B2AD195F2C4D11B23D9EB66438F95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29"/>
              <w:placeholder>
                <w:docPart w:val="106833EC38CD4406942164F9CE55A282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30"/>
              <w:placeholder>
                <w:docPart w:val="1371F731CD8A46BBA9F75B2C8B3B5C03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31"/>
              <w:placeholder>
                <w:docPart w:val="87ABCB8FE87F4668BF7DF0F93BB2A19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32"/>
              <w:placeholder>
                <w:docPart w:val="11D8BE48C1A54C319768605725847213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33"/>
              <w:placeholder>
                <w:docPart w:val="DAA1AF673F554EE290AE801A6D2BF4B4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34"/>
              <w:placeholder>
                <w:docPart w:val="74EA58719CA1496DA810B79655F3A07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35"/>
              <w:placeholder>
                <w:docPart w:val="FE128392D480448595C1500AAAA0513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36"/>
              <w:placeholder>
                <w:docPart w:val="0764504A06F2458BB06724F491B7D0BE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37"/>
              <w:placeholder>
                <w:docPart w:val="0E13F9D8E5704AEA96A4105929A8A66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38"/>
              <w:placeholder>
                <w:docPart w:val="733422AF4B3845C0862AAA4BEBF35773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39"/>
              <w:placeholder>
                <w:docPart w:val="69C48896A6C7438EB392248F2E61AFEF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40"/>
              <w:placeholder>
                <w:docPart w:val="B54030D000FB47DA840C001E9CADBA9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41"/>
              <w:placeholder>
                <w:docPart w:val="2264D1522C564840B3E0D51D8F106A69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42"/>
              <w:placeholder>
                <w:docPart w:val="4470ABD170C644D18BF62D00D135A85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43"/>
              <w:placeholder>
                <w:docPart w:val="3CEF39292A894DFC998606C13556B35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44"/>
              <w:placeholder>
                <w:docPart w:val="B187DBA503E343D59A619F3C264F5C4A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45"/>
              <w:placeholder>
                <w:docPart w:val="72F187A7A9E146E1B9F7D69BC644967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46"/>
              <w:placeholder>
                <w:docPart w:val="9C29B4DD3F3342018600D51D40DB755C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47"/>
              <w:placeholder>
                <w:docPart w:val="671459AADA4C4DF8B2A3E0D53A2E2058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48"/>
              <w:placeholder>
                <w:docPart w:val="E948B9D5F057487FB3783C60E452218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49"/>
              <w:placeholder>
                <w:docPart w:val="62A71AA5EC594B889DA3689B23177EE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50"/>
              <w:placeholder>
                <w:docPart w:val="7348DE844ED24087980733C8A308F50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51"/>
              <w:placeholder>
                <w:docPart w:val="C9D5C097F61945C2A19C43E27FC4B203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52"/>
              <w:placeholder>
                <w:docPart w:val="DC0120642F7C4FD0B341A1D96796977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53"/>
              <w:placeholder>
                <w:docPart w:val="166EB30CA15C436C889D394020067B0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54"/>
              <w:placeholder>
                <w:docPart w:val="467E9D242BA1479B93606A03CC5E4B09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55"/>
              <w:placeholder>
                <w:docPart w:val="95ED9FE8AFD04BB199A37B8C9BFD1DA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56"/>
              <w:placeholder>
                <w:docPart w:val="39EA428CBCA14B59878766ADA2AFC043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57"/>
              <w:placeholder>
                <w:docPart w:val="9AA8B0E323574931AF483C3B7ACA8265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58"/>
              <w:placeholder>
                <w:docPart w:val="AD95C067949E4A13A6628A1ABE8F76F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59"/>
              <w:placeholder>
                <w:docPart w:val="DAD11B2CC16242A9A47116EE43B03AF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60"/>
              <w:placeholder>
                <w:docPart w:val="AD72E15F06C3403186CCD06CCC1C68C8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61"/>
              <w:placeholder>
                <w:docPart w:val="5E240411D1FE4FB1A8A45ADF8FBAC6B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62"/>
              <w:placeholder>
                <w:docPart w:val="3ADAA753973A4113A87FA372A855603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63"/>
              <w:placeholder>
                <w:docPart w:val="B2AF565723244C49935ED8FA4B953695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64"/>
              <w:placeholder>
                <w:docPart w:val="1C82145955A440578E1F677A6FFB37A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65"/>
              <w:placeholder>
                <w:docPart w:val="475EABE00D904BF78EA37F09655CFD8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66"/>
              <w:placeholder>
                <w:docPart w:val="CF7A2656444D40018F26E505867E4054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67"/>
              <w:placeholder>
                <w:docPart w:val="4D21B76800B44904AD2FFE7105C03BD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68"/>
              <w:placeholder>
                <w:docPart w:val="C5832B7BDBB3417E83DA3580CC5140CA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69"/>
              <w:placeholder>
                <w:docPart w:val="F9F3DB700356429B889545D927D290BF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70"/>
              <w:placeholder>
                <w:docPart w:val="CEEAA9DD2A244290A6E6FE2661E0477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71"/>
              <w:placeholder>
                <w:docPart w:val="AE05A3E512774AFDA1FA180FA1F6E12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72"/>
              <w:placeholder>
                <w:docPart w:val="9FCECEA515DB4572B82FFBD54AA4817C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73"/>
              <w:placeholder>
                <w:docPart w:val="6DD33DD548864084A9C08F5C4EE9F91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74"/>
              <w:placeholder>
                <w:docPart w:val="213A4CEA5E1C45C1A0DE84E1A6F9B815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75"/>
              <w:placeholder>
                <w:docPart w:val="2E81C0F982FA458785B3D25A4BC9FCD7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76"/>
              <w:placeholder>
                <w:docPart w:val="12919556D35E4CECBCF1C13B68C7881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77"/>
              <w:placeholder>
                <w:docPart w:val="B0C0A70555B34F3096EABDA6D2EB01D2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78"/>
              <w:placeholder>
                <w:docPart w:val="2789BB90721840079415E2FBDADFB824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79"/>
              <w:placeholder>
                <w:docPart w:val="F809E92D9D0B45B181DA4BFB68007E0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80"/>
              <w:placeholder>
                <w:docPart w:val="F9925BDD0C7348EC902640B497AFF01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81"/>
              <w:placeholder>
                <w:docPart w:val="3B8BD2BC18274302936D7111804163D1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82"/>
              <w:placeholder>
                <w:docPart w:val="EE044637CE4442289A22FF2C1369274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83"/>
              <w:placeholder>
                <w:docPart w:val="C12D4188A4C040738FAF19A03B8DD5CA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84"/>
              <w:placeholder>
                <w:docPart w:val="58BC363217F84965A3C255DB0EF8EC2B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85"/>
              <w:placeholder>
                <w:docPart w:val="C775E70D90B945D6B86C973077460D1C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86"/>
              <w:placeholder>
                <w:docPart w:val="3035D6AB68DA483DA61B1B4A3CF58FB2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87"/>
              <w:placeholder>
                <w:docPart w:val="1CDE7F5A8F8048A8B6EC47CAD615BA8F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88"/>
              <w:placeholder>
                <w:docPart w:val="588DF576E7B24929973654CBC773C7C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89"/>
              <w:placeholder>
                <w:docPart w:val="53E288AB18224DC78D420983F19C947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90"/>
              <w:placeholder>
                <w:docPart w:val="79CC90FD199E430BBBFED3CFE1769FBA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91"/>
              <w:placeholder>
                <w:docPart w:val="D4531352B3674795A41F9A5135C008E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92"/>
              <w:placeholder>
                <w:docPart w:val="119B7AE77C33461886EF05CF73DCA0F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93"/>
              <w:placeholder>
                <w:docPart w:val="D5205316A7C64314ADC1944FDB662745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94"/>
              <w:placeholder>
                <w:docPart w:val="5B8952AEE06C407FBF1C43FB8E17D2F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95"/>
              <w:placeholder>
                <w:docPart w:val="5D30592A90CA4512BB63DE9CC69E6728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96"/>
              <w:placeholder>
                <w:docPart w:val="0CC39881CCB442B7880B5917A63A872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397"/>
              <w:placeholder>
                <w:docPart w:val="B6488AD1368A465197EE00122DF8056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398"/>
              <w:placeholder>
                <w:docPart w:val="14F4BB8D081D46FC82C520EB6576624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399"/>
              <w:placeholder>
                <w:docPart w:val="E120876BA75740C89E4F15C607750E4E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400"/>
              <w:placeholder>
                <w:docPart w:val="66E9D3B5024F48CDA91D7929B7BEC74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401"/>
              <w:placeholder>
                <w:docPart w:val="189D2FE0B7724900B592F4F507B03F5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402"/>
              <w:placeholder>
                <w:docPart w:val="A7A854AA19974D24B11A756C788CB79E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403"/>
              <w:placeholder>
                <w:docPart w:val="083EB3A2A30F46B59B3517E6A122FB3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404"/>
              <w:placeholder>
                <w:docPart w:val="CB19F92ECEC440C8BD109829CAC267F5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405"/>
              <w:placeholder>
                <w:docPart w:val="F5B203837B6342CAA33BEA1CA2EC372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406"/>
              <w:placeholder>
                <w:docPart w:val="0D091F61A07145EEB9919460B33D6B2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407"/>
              <w:placeholder>
                <w:docPart w:val="6B14FA3F48BA465381B5EC6CEDCB1D3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408"/>
              <w:placeholder>
                <w:docPart w:val="14950E92EBB84D47AE506FD73C922A43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409"/>
              <w:placeholder>
                <w:docPart w:val="83AA7759DF7048B09DCE3E434D3F270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410"/>
              <w:placeholder>
                <w:docPart w:val="A5C20881C1A1427DAC90EEED523CD3D2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411"/>
              <w:placeholder>
                <w:docPart w:val="1C7095440FDD469BB1EECF38BFF21E6B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412"/>
              <w:placeholder>
                <w:docPart w:val="359454BF961246A599D9587B79CF06A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413"/>
              <w:placeholder>
                <w:docPart w:val="2B0BDB7E34EF41D98620E5589616CB7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414"/>
              <w:placeholder>
                <w:docPart w:val="86C48B373B68448F9031D7B917C07F34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415"/>
              <w:placeholder>
                <w:docPart w:val="CF05432863F24541B6DBE1C841C8E45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416"/>
              <w:placeholder>
                <w:docPart w:val="57690B8045A9420AB8FF8385F36862F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417"/>
              <w:placeholder>
                <w:docPart w:val="FC89477C4B564A8F86912496ACB614A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418"/>
              <w:placeholder>
                <w:docPart w:val="BC86FAE7C6BA4BA2A544B6F217605ED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419"/>
              <w:placeholder>
                <w:docPart w:val="2AE413C29A3E4A058EC0A7B987188D9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420"/>
              <w:placeholder>
                <w:docPart w:val="8FDD201051AA4405A96F905CDB825E4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421"/>
              <w:placeholder>
                <w:docPart w:val="714031DC9FEE4F379C1B42BFAA88C55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422"/>
              <w:placeholder>
                <w:docPart w:val="BAD6CAA4555246D5872FC2DA1C6563B7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423"/>
              <w:placeholder>
                <w:docPart w:val="EFBD419B5D1348D08B9CBB5748ADD994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424"/>
              <w:placeholder>
                <w:docPart w:val="89032AFA3F4840489CF05727172CACF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425"/>
              <w:placeholder>
                <w:docPart w:val="E1AB340B70C841C2AFEFAA3DDFE4539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426"/>
              <w:placeholder>
                <w:docPart w:val="8B3114728CAA4ADABE641A1A87EEB241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427"/>
              <w:placeholder>
                <w:docPart w:val="BF1806D2ED6E4DC0B0A94DFC81FAA2E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428"/>
              <w:placeholder>
                <w:docPart w:val="16959CA0045A4937BD62C29FB675C479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  <w:tr w:rsidR="00F17598" w:rsidRPr="00813FD7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429"/>
              <w:placeholder>
                <w:docPart w:val="6EE32430953D45E4AB74923920361C3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430"/>
              <w:placeholder>
                <w:docPart w:val="D20BEED7BDA947818FA56ACD938C776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431"/>
              <w:placeholder>
                <w:docPart w:val="300BB3FB47F24A93B32311A0BB0546C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432"/>
              <w:placeholder>
                <w:docPart w:val="3F04E3B8BE1647048D5DDD48720A8791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433"/>
              <w:placeholder>
                <w:docPart w:val="B5DB367BA6F84EE8ADB3921B78996E7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434"/>
              <w:placeholder>
                <w:docPart w:val="366477217F02454891B7F3FBB255B6C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435"/>
              <w:placeholder>
                <w:docPart w:val="28E113E25C974E4FB9A2B41AE8AB0DC4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436"/>
              <w:placeholder>
                <w:docPart w:val="C82E2A375E304CE29ED9AFB04D3CFDC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437"/>
              <w:placeholder>
                <w:docPart w:val="CD2FE635C1114C10922852A64C02FB3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13FD7" w:rsidRDefault="00F17598" w:rsidP="00813FD7"/>
        </w:tc>
        <w:tc>
          <w:tcPr>
            <w:tcW w:w="2520" w:type="dxa"/>
            <w:vAlign w:val="center"/>
          </w:tcPr>
          <w:sdt>
            <w:sdtPr>
              <w:alias w:val="Name"/>
              <w:tag w:val="Name"/>
              <w:id w:val="873610438"/>
              <w:placeholder>
                <w:docPart w:val="CF3B0A81F47E42BE9FF4832C36AD430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13FD7" w:rsidRDefault="00F757D6" w:rsidP="00813FD7">
                <w:pPr>
                  <w:pStyle w:val="Name"/>
                </w:pPr>
                <w:r>
                  <w:t>SM348 LABORATORY</w:t>
                </w:r>
              </w:p>
            </w:sdtContent>
          </w:sdt>
          <w:sdt>
            <w:sdtPr>
              <w:alias w:val="Address"/>
              <w:tag w:val="Address"/>
              <w:id w:val="873610439"/>
              <w:placeholder>
                <w:docPart w:val="68CBC5559E3949AEB3440AF007B7D45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13FD7" w:rsidRDefault="00F757D6" w:rsidP="00813FD7">
                <w:r>
                  <w:t>REMEMBER TO SIGN-IN!</w:t>
                </w:r>
              </w:p>
            </w:sdtContent>
          </w:sdt>
          <w:sdt>
            <w:sdtPr>
              <w:alias w:val="City, ST  ZIP Code"/>
              <w:tag w:val="City, ST  ZIP Code"/>
              <w:id w:val="873610440"/>
              <w:placeholder>
                <w:docPart w:val="75294024F41A4C928C57136BD3C8B6E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13FD7" w:rsidRDefault="00F757D6" w:rsidP="00813FD7">
                <w:r>
                  <w:t>LAB HOURS MANDATORY</w:t>
                </w:r>
              </w:p>
            </w:sdtContent>
          </w:sdt>
        </w:tc>
      </w:tr>
    </w:tbl>
    <w:p w:rsidR="00F17598" w:rsidRPr="00813FD7" w:rsidRDefault="00F17598" w:rsidP="00813FD7">
      <w:pPr>
        <w:rPr>
          <w:sz w:val="8"/>
          <w:szCs w:val="8"/>
        </w:rPr>
      </w:pPr>
    </w:p>
    <w:sectPr w:rsidR="00F17598" w:rsidRPr="00813FD7" w:rsidSect="00813FD7">
      <w:type w:val="continuous"/>
      <w:pgSz w:w="12240" w:h="15840"/>
      <w:pgMar w:top="720" w:right="403" w:bottom="576" w:left="403" w:header="720" w:footer="720" w:gutter="0"/>
      <w:paperSrc w:first="276" w:other="276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7D6"/>
    <w:rsid w:val="000F6D57"/>
    <w:rsid w:val="001A71A4"/>
    <w:rsid w:val="006E7A24"/>
    <w:rsid w:val="006F00BF"/>
    <w:rsid w:val="00813FD7"/>
    <w:rsid w:val="008E7DE2"/>
    <w:rsid w:val="0095298A"/>
    <w:rsid w:val="00C5581C"/>
    <w:rsid w:val="00F17598"/>
    <w:rsid w:val="00F757D6"/>
    <w:rsid w:val="00F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FD7"/>
    <w:rPr>
      <w:rFonts w:asciiTheme="minorHAnsi" w:hAnsiTheme="minorHAnsi"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813FD7"/>
    <w:rPr>
      <w:b/>
    </w:rPr>
  </w:style>
  <w:style w:type="character" w:styleId="PlaceholderText">
    <w:name w:val="Placeholder Text"/>
    <w:basedOn w:val="DefaultParagraphFont"/>
    <w:uiPriority w:val="99"/>
    <w:semiHidden/>
    <w:rsid w:val="00813F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FD7"/>
    <w:rPr>
      <w:rFonts w:ascii="Tahoma" w:hAnsi="Tahoma" w:cs="Tahoma"/>
      <w:smallCap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FD7"/>
    <w:rPr>
      <w:rFonts w:asciiTheme="minorHAnsi" w:hAnsiTheme="minorHAnsi"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813FD7"/>
    <w:rPr>
      <w:b/>
    </w:rPr>
  </w:style>
  <w:style w:type="character" w:styleId="PlaceholderText">
    <w:name w:val="Placeholder Text"/>
    <w:basedOn w:val="DefaultParagraphFont"/>
    <w:uiPriority w:val="99"/>
    <w:semiHidden/>
    <w:rsid w:val="00813F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FD7"/>
    <w:rPr>
      <w:rFonts w:ascii="Tahoma" w:hAnsi="Tahoma" w:cs="Tahoma"/>
      <w:small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friedman2\AppData\Roaming\Microsoft\Templates\MS_rtn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3D28CF715644A9B7CD7DD2B965D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6C17C-9B63-4AA7-8615-BC3DB29D820F}"/>
      </w:docPartPr>
      <w:docPartBody>
        <w:p w:rsidR="00000000" w:rsidRDefault="00695CB7">
          <w:pPr>
            <w:pStyle w:val="0A3D28CF715644A9B7CD7DD2B965D166"/>
          </w:pPr>
          <w:r>
            <w:t>[Name]</w:t>
          </w:r>
        </w:p>
      </w:docPartBody>
    </w:docPart>
    <w:docPart>
      <w:docPartPr>
        <w:name w:val="EFE23205EE8541C2888B70FB1F2F4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2834-47E1-423D-BF42-A68DE7D10302}"/>
      </w:docPartPr>
      <w:docPartBody>
        <w:p w:rsidR="00000000" w:rsidRDefault="00695CB7">
          <w:pPr>
            <w:pStyle w:val="EFE23205EE8541C2888B70FB1F2F4029"/>
          </w:pPr>
          <w:r>
            <w:t>[Street Address]</w:t>
          </w:r>
        </w:p>
      </w:docPartBody>
    </w:docPart>
    <w:docPart>
      <w:docPartPr>
        <w:name w:val="26DEF7931D794436ABA311F92BD52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E99BF-DBDC-41C1-9BD8-2854E1D0A2A4}"/>
      </w:docPartPr>
      <w:docPartBody>
        <w:p w:rsidR="00000000" w:rsidRDefault="00695CB7">
          <w:pPr>
            <w:pStyle w:val="26DEF7931D794436ABA311F92BD52DD1"/>
          </w:pPr>
          <w:r>
            <w:t>[City, ST  ZIP Code]</w:t>
          </w:r>
        </w:p>
      </w:docPartBody>
    </w:docPart>
    <w:docPart>
      <w:docPartPr>
        <w:name w:val="B6CF388805494E92978B363280667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5111-F371-47AC-92F2-074E49F3761F}"/>
      </w:docPartPr>
      <w:docPartBody>
        <w:p w:rsidR="00000000" w:rsidRDefault="00695CB7">
          <w:pPr>
            <w:pStyle w:val="B6CF388805494E92978B363280667ADD"/>
          </w:pPr>
          <w:r>
            <w:t>[Name]</w:t>
          </w:r>
        </w:p>
      </w:docPartBody>
    </w:docPart>
    <w:docPart>
      <w:docPartPr>
        <w:name w:val="C2467212B5C9402BA442BDE387C5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BC383-806A-4C40-AE72-95C3A743C20D}"/>
      </w:docPartPr>
      <w:docPartBody>
        <w:p w:rsidR="00000000" w:rsidRDefault="00695CB7">
          <w:pPr>
            <w:pStyle w:val="C2467212B5C9402BA442BDE387C5CBA1"/>
          </w:pPr>
          <w:r>
            <w:t>[Street Address]</w:t>
          </w:r>
        </w:p>
      </w:docPartBody>
    </w:docPart>
    <w:docPart>
      <w:docPartPr>
        <w:name w:val="B2AF4F1F8E5A41F3B1859A1C91E31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53F4D-6391-4DFE-9400-50B4747E3C60}"/>
      </w:docPartPr>
      <w:docPartBody>
        <w:p w:rsidR="00000000" w:rsidRDefault="00695CB7">
          <w:pPr>
            <w:pStyle w:val="B2AF4F1F8E5A41F3B1859A1C91E3136F"/>
          </w:pPr>
          <w:r>
            <w:t>[City, ST  ZIP Code]</w:t>
          </w:r>
        </w:p>
      </w:docPartBody>
    </w:docPart>
    <w:docPart>
      <w:docPartPr>
        <w:name w:val="6C9FAB3E18E64D42B968A1063F6BE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C939D-7DB5-4227-A620-794E600506E9}"/>
      </w:docPartPr>
      <w:docPartBody>
        <w:p w:rsidR="00000000" w:rsidRDefault="00695CB7">
          <w:pPr>
            <w:pStyle w:val="6C9FAB3E18E64D42B968A1063F6BE071"/>
          </w:pPr>
          <w:r>
            <w:t>[Name]</w:t>
          </w:r>
        </w:p>
      </w:docPartBody>
    </w:docPart>
    <w:docPart>
      <w:docPartPr>
        <w:name w:val="034C7504F0E04948B263C6892C1E5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F3DF4-B095-4E9F-B872-9D202E2488DA}"/>
      </w:docPartPr>
      <w:docPartBody>
        <w:p w:rsidR="00000000" w:rsidRDefault="00695CB7">
          <w:pPr>
            <w:pStyle w:val="034C7504F0E04948B263C6892C1E5D13"/>
          </w:pPr>
          <w:r>
            <w:t>[Street Address]</w:t>
          </w:r>
        </w:p>
      </w:docPartBody>
    </w:docPart>
    <w:docPart>
      <w:docPartPr>
        <w:name w:val="BDC3A75C3BAA41BDB2359CACC616C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1E28A-3E98-49F5-A7CC-A081113389A9}"/>
      </w:docPartPr>
      <w:docPartBody>
        <w:p w:rsidR="00000000" w:rsidRDefault="00695CB7">
          <w:pPr>
            <w:pStyle w:val="BDC3A75C3BAA41BDB2359CACC616CB60"/>
          </w:pPr>
          <w:r>
            <w:t>[City, ST  ZIP Code]</w:t>
          </w:r>
        </w:p>
      </w:docPartBody>
    </w:docPart>
    <w:docPart>
      <w:docPartPr>
        <w:name w:val="D840FDE4D49C487299E19622C1C18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ABE5-0C3F-47F2-AF38-0F932AEDE3C9}"/>
      </w:docPartPr>
      <w:docPartBody>
        <w:p w:rsidR="00000000" w:rsidRDefault="00695CB7">
          <w:pPr>
            <w:pStyle w:val="D840FDE4D49C487299E19622C1C188E8"/>
          </w:pPr>
          <w:r>
            <w:t>[Name]</w:t>
          </w:r>
        </w:p>
      </w:docPartBody>
    </w:docPart>
    <w:docPart>
      <w:docPartPr>
        <w:name w:val="B523F366A6CB4CB49B532A6F8BE03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B4F45-438A-4048-969B-DA3738F90D6E}"/>
      </w:docPartPr>
      <w:docPartBody>
        <w:p w:rsidR="00000000" w:rsidRDefault="00695CB7">
          <w:pPr>
            <w:pStyle w:val="B523F366A6CB4CB49B532A6F8BE0305A"/>
          </w:pPr>
          <w:r>
            <w:t>[Street Address]</w:t>
          </w:r>
        </w:p>
      </w:docPartBody>
    </w:docPart>
    <w:docPart>
      <w:docPartPr>
        <w:name w:val="1606A8CE9B7D483582AB163A1D226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88159-7A4D-421E-896D-C65F17657775}"/>
      </w:docPartPr>
      <w:docPartBody>
        <w:p w:rsidR="00000000" w:rsidRDefault="00695CB7">
          <w:pPr>
            <w:pStyle w:val="1606A8CE9B7D483582AB163A1D226B8E"/>
          </w:pPr>
          <w:r>
            <w:t>[City, ST  ZIP Code]</w:t>
          </w:r>
        </w:p>
      </w:docPartBody>
    </w:docPart>
    <w:docPart>
      <w:docPartPr>
        <w:name w:val="BD5651C8AA294C61A6C10C45E70F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0735-19F8-4ADF-9EF4-F5A88CEB1D3A}"/>
      </w:docPartPr>
      <w:docPartBody>
        <w:p w:rsidR="00000000" w:rsidRDefault="00695CB7">
          <w:pPr>
            <w:pStyle w:val="BD5651C8AA294C61A6C10C45E70FAE31"/>
          </w:pPr>
          <w:r>
            <w:t>[Name]</w:t>
          </w:r>
        </w:p>
      </w:docPartBody>
    </w:docPart>
    <w:docPart>
      <w:docPartPr>
        <w:name w:val="96B1886AB5F440ED832D7E9B6BDB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C54EF-E896-47C2-9A69-3E435D44435E}"/>
      </w:docPartPr>
      <w:docPartBody>
        <w:p w:rsidR="00000000" w:rsidRDefault="00695CB7">
          <w:pPr>
            <w:pStyle w:val="96B1886AB5F440ED832D7E9B6BDBFF1D"/>
          </w:pPr>
          <w:r>
            <w:t>[Street Address]</w:t>
          </w:r>
        </w:p>
      </w:docPartBody>
    </w:docPart>
    <w:docPart>
      <w:docPartPr>
        <w:name w:val="1EBCE8D7AEFF40D5A277400ECB1F5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D57CD-38EE-4A1B-A758-7BFFE92179C7}"/>
      </w:docPartPr>
      <w:docPartBody>
        <w:p w:rsidR="00000000" w:rsidRDefault="00695CB7">
          <w:pPr>
            <w:pStyle w:val="1EBCE8D7AEFF40D5A277400ECB1F507B"/>
          </w:pPr>
          <w:r>
            <w:t>[City, ST  ZIP Code]</w:t>
          </w:r>
        </w:p>
      </w:docPartBody>
    </w:docPart>
    <w:docPart>
      <w:docPartPr>
        <w:name w:val="2A946E1AA3964DF8A643DC65D6507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E4A39-78CC-41CF-8099-CD3B5870DCFE}"/>
      </w:docPartPr>
      <w:docPartBody>
        <w:p w:rsidR="00000000" w:rsidRDefault="00695CB7">
          <w:pPr>
            <w:pStyle w:val="2A946E1AA3964DF8A643DC65D6507B2D"/>
          </w:pPr>
          <w:r>
            <w:t>[Name]</w:t>
          </w:r>
        </w:p>
      </w:docPartBody>
    </w:docPart>
    <w:docPart>
      <w:docPartPr>
        <w:name w:val="580919A6CA7A476984272DBE5634B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AE795-451A-41B3-87A9-006CCC5130E2}"/>
      </w:docPartPr>
      <w:docPartBody>
        <w:p w:rsidR="00000000" w:rsidRDefault="00695CB7">
          <w:pPr>
            <w:pStyle w:val="580919A6CA7A476984272DBE5634B762"/>
          </w:pPr>
          <w:r>
            <w:t>[Street Address]</w:t>
          </w:r>
        </w:p>
      </w:docPartBody>
    </w:docPart>
    <w:docPart>
      <w:docPartPr>
        <w:name w:val="2461FBC4954544E8B0F1302B92DE6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0A707-5639-490B-A962-8B2B1FF3E3AE}"/>
      </w:docPartPr>
      <w:docPartBody>
        <w:p w:rsidR="00000000" w:rsidRDefault="00695CB7">
          <w:pPr>
            <w:pStyle w:val="2461FBC4954544E8B0F1302B92DE6E38"/>
          </w:pPr>
          <w:r>
            <w:t>[City, ST  ZIP Code]</w:t>
          </w:r>
        </w:p>
      </w:docPartBody>
    </w:docPart>
    <w:docPart>
      <w:docPartPr>
        <w:name w:val="DAE6595709324955B44D03C27D343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B027C-AB3E-4574-AD5A-551AB778E4CB}"/>
      </w:docPartPr>
      <w:docPartBody>
        <w:p w:rsidR="00000000" w:rsidRDefault="00695CB7">
          <w:pPr>
            <w:pStyle w:val="DAE6595709324955B44D03C27D3431AE"/>
          </w:pPr>
          <w:r>
            <w:t>[Name]</w:t>
          </w:r>
        </w:p>
      </w:docPartBody>
    </w:docPart>
    <w:docPart>
      <w:docPartPr>
        <w:name w:val="3465174E926E465ABCFB1D8BB9DBC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015D0-F05A-41E4-A8F6-EDF610D7CAF4}"/>
      </w:docPartPr>
      <w:docPartBody>
        <w:p w:rsidR="00000000" w:rsidRDefault="00695CB7">
          <w:pPr>
            <w:pStyle w:val="3465174E926E465ABCFB1D8BB9DBCABA"/>
          </w:pPr>
          <w:r>
            <w:t>[Street Address]</w:t>
          </w:r>
        </w:p>
      </w:docPartBody>
    </w:docPart>
    <w:docPart>
      <w:docPartPr>
        <w:name w:val="3885C41E19654C759D3F4A3BEB063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5A8E1-959F-4F3E-8257-9BDE6BD06FA9}"/>
      </w:docPartPr>
      <w:docPartBody>
        <w:p w:rsidR="00000000" w:rsidRDefault="00695CB7">
          <w:pPr>
            <w:pStyle w:val="3885C41E19654C759D3F4A3BEB063852"/>
          </w:pPr>
          <w:r>
            <w:t>[City, ST  ZIP Code]</w:t>
          </w:r>
        </w:p>
      </w:docPartBody>
    </w:docPart>
    <w:docPart>
      <w:docPartPr>
        <w:name w:val="418C5A4C317A4B83B3D260D535589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3E564-5C9D-484A-9628-704FD1DE2A14}"/>
      </w:docPartPr>
      <w:docPartBody>
        <w:p w:rsidR="00000000" w:rsidRDefault="00695CB7">
          <w:pPr>
            <w:pStyle w:val="418C5A4C317A4B83B3D260D5355892CC"/>
          </w:pPr>
          <w:r>
            <w:t>[Name]</w:t>
          </w:r>
        </w:p>
      </w:docPartBody>
    </w:docPart>
    <w:docPart>
      <w:docPartPr>
        <w:name w:val="DE2A15345AAE433BB16A1407621A7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9460B-1045-4F40-8431-800FC56E3F61}"/>
      </w:docPartPr>
      <w:docPartBody>
        <w:p w:rsidR="00000000" w:rsidRDefault="00695CB7">
          <w:pPr>
            <w:pStyle w:val="DE2A15345AAE433BB16A1407621A7676"/>
          </w:pPr>
          <w:r>
            <w:t>[Street Address]</w:t>
          </w:r>
        </w:p>
      </w:docPartBody>
    </w:docPart>
    <w:docPart>
      <w:docPartPr>
        <w:name w:val="8648DC99ED654D14911C8E5F4F702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2E085-5F6A-4FFD-AE3D-2845D207708E}"/>
      </w:docPartPr>
      <w:docPartBody>
        <w:p w:rsidR="00000000" w:rsidRDefault="00695CB7">
          <w:pPr>
            <w:pStyle w:val="8648DC99ED654D14911C8E5F4F702649"/>
          </w:pPr>
          <w:r>
            <w:t>[City, ST  ZIP Code]</w:t>
          </w:r>
        </w:p>
      </w:docPartBody>
    </w:docPart>
    <w:docPart>
      <w:docPartPr>
        <w:name w:val="849FF035CED84E9784CE3316E64D3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D922E-832A-49AD-9B72-5EE5756ECDC2}"/>
      </w:docPartPr>
      <w:docPartBody>
        <w:p w:rsidR="00000000" w:rsidRDefault="00695CB7">
          <w:pPr>
            <w:pStyle w:val="849FF035CED84E9784CE3316E64D36DD"/>
          </w:pPr>
          <w:r>
            <w:t>[Name]</w:t>
          </w:r>
        </w:p>
      </w:docPartBody>
    </w:docPart>
    <w:docPart>
      <w:docPartPr>
        <w:name w:val="AAA3CE74CF8A4C13A5445C8F1BEC9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D16DC-3524-45C7-97F7-A2DCFFF51B61}"/>
      </w:docPartPr>
      <w:docPartBody>
        <w:p w:rsidR="00000000" w:rsidRDefault="00695CB7">
          <w:pPr>
            <w:pStyle w:val="AAA3CE74CF8A4C13A5445C8F1BEC9990"/>
          </w:pPr>
          <w:r>
            <w:t>[Street Address]</w:t>
          </w:r>
        </w:p>
      </w:docPartBody>
    </w:docPart>
    <w:docPart>
      <w:docPartPr>
        <w:name w:val="B3229D2FD2884982B43BAA3CAD1CD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CA401-D818-44B7-99ED-1DD3721C3476}"/>
      </w:docPartPr>
      <w:docPartBody>
        <w:p w:rsidR="00000000" w:rsidRDefault="00695CB7">
          <w:pPr>
            <w:pStyle w:val="B3229D2FD2884982B43BAA3CAD1CD67D"/>
          </w:pPr>
          <w:r>
            <w:t>[City, ST  ZIP Code]</w:t>
          </w:r>
        </w:p>
      </w:docPartBody>
    </w:docPart>
    <w:docPart>
      <w:docPartPr>
        <w:name w:val="EA7861996F4B4885A1FAE77A1038B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9A2E4-5E0C-46CD-9A85-1E536101BE60}"/>
      </w:docPartPr>
      <w:docPartBody>
        <w:p w:rsidR="00000000" w:rsidRDefault="00695CB7">
          <w:pPr>
            <w:pStyle w:val="EA7861996F4B4885A1FAE77A1038BBFE"/>
          </w:pPr>
          <w:r>
            <w:t>[Name]</w:t>
          </w:r>
        </w:p>
      </w:docPartBody>
    </w:docPart>
    <w:docPart>
      <w:docPartPr>
        <w:name w:val="A76686260C7B4D13857A207879E92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E72A2-B839-4D94-9747-76CA357DDCE5}"/>
      </w:docPartPr>
      <w:docPartBody>
        <w:p w:rsidR="00000000" w:rsidRDefault="00695CB7">
          <w:pPr>
            <w:pStyle w:val="A76686260C7B4D13857A207879E92551"/>
          </w:pPr>
          <w:r>
            <w:t>[Street Address]</w:t>
          </w:r>
        </w:p>
      </w:docPartBody>
    </w:docPart>
    <w:docPart>
      <w:docPartPr>
        <w:name w:val="AD808E315BE64D60B0E7EBF0C9855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A1E57-B3CA-4F6C-843F-FB494E8E5F6B}"/>
      </w:docPartPr>
      <w:docPartBody>
        <w:p w:rsidR="00000000" w:rsidRDefault="00695CB7">
          <w:pPr>
            <w:pStyle w:val="AD808E315BE64D60B0E7EBF0C985557A"/>
          </w:pPr>
          <w:r>
            <w:t>[City, ST  ZIP Code]</w:t>
          </w:r>
        </w:p>
      </w:docPartBody>
    </w:docPart>
    <w:docPart>
      <w:docPartPr>
        <w:name w:val="EB70D5B086BD49019CE0D1802B49A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48544-C9B4-4A32-A05A-AE30096F26D4}"/>
      </w:docPartPr>
      <w:docPartBody>
        <w:p w:rsidR="00000000" w:rsidRDefault="00695CB7">
          <w:pPr>
            <w:pStyle w:val="EB70D5B086BD49019CE0D1802B49A9C9"/>
          </w:pPr>
          <w:r>
            <w:t>[Name]</w:t>
          </w:r>
        </w:p>
      </w:docPartBody>
    </w:docPart>
    <w:docPart>
      <w:docPartPr>
        <w:name w:val="7BFE1C80D0FC40ED85B7A7D51A0EE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B951F-9566-48B0-820C-F2889C8B5708}"/>
      </w:docPartPr>
      <w:docPartBody>
        <w:p w:rsidR="00000000" w:rsidRDefault="00695CB7">
          <w:pPr>
            <w:pStyle w:val="7BFE1C80D0FC40ED85B7A7D51A0EE765"/>
          </w:pPr>
          <w:r>
            <w:t>[Street Address]</w:t>
          </w:r>
        </w:p>
      </w:docPartBody>
    </w:docPart>
    <w:docPart>
      <w:docPartPr>
        <w:name w:val="6188E9D0FFF84F3BB27309A3FF1CB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9A0BF-9D0C-45A2-8400-F90B7407D1E0}"/>
      </w:docPartPr>
      <w:docPartBody>
        <w:p w:rsidR="00000000" w:rsidRDefault="00695CB7">
          <w:pPr>
            <w:pStyle w:val="6188E9D0FFF84F3BB27309A3FF1CB445"/>
          </w:pPr>
          <w:r>
            <w:t>[City, ST  ZIP Code]</w:t>
          </w:r>
        </w:p>
      </w:docPartBody>
    </w:docPart>
    <w:docPart>
      <w:docPartPr>
        <w:name w:val="350E6FCD350E4DCDA657304012EE1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CCC1-0730-4D7C-8C7A-0E6527846220}"/>
      </w:docPartPr>
      <w:docPartBody>
        <w:p w:rsidR="00000000" w:rsidRDefault="00695CB7">
          <w:pPr>
            <w:pStyle w:val="350E6FCD350E4DCDA657304012EE1B25"/>
          </w:pPr>
          <w:r>
            <w:t>[Name]</w:t>
          </w:r>
        </w:p>
      </w:docPartBody>
    </w:docPart>
    <w:docPart>
      <w:docPartPr>
        <w:name w:val="6093F1A23D59459F80DA3536C5CDC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FFDBE-606D-4192-B4BB-F213E1D5FDE5}"/>
      </w:docPartPr>
      <w:docPartBody>
        <w:p w:rsidR="00000000" w:rsidRDefault="00695CB7">
          <w:pPr>
            <w:pStyle w:val="6093F1A23D59459F80DA3536C5CDC038"/>
          </w:pPr>
          <w:r>
            <w:t>[Street Address]</w:t>
          </w:r>
        </w:p>
      </w:docPartBody>
    </w:docPart>
    <w:docPart>
      <w:docPartPr>
        <w:name w:val="690E1424E64140AAB8B85BE93028C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2752D-5D05-439A-9C8D-67F370BD247B}"/>
      </w:docPartPr>
      <w:docPartBody>
        <w:p w:rsidR="00000000" w:rsidRDefault="00695CB7">
          <w:pPr>
            <w:pStyle w:val="690E1424E64140AAB8B85BE93028CC66"/>
          </w:pPr>
          <w:r>
            <w:t>[City, ST  ZIP Code]</w:t>
          </w:r>
        </w:p>
      </w:docPartBody>
    </w:docPart>
    <w:docPart>
      <w:docPartPr>
        <w:name w:val="95EBADBE06CC489789E6CBC62A0A9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E1FF-30D6-4548-900C-BC7613F7154E}"/>
      </w:docPartPr>
      <w:docPartBody>
        <w:p w:rsidR="00000000" w:rsidRDefault="00695CB7">
          <w:pPr>
            <w:pStyle w:val="95EBADBE06CC489789E6CBC62A0A986E"/>
          </w:pPr>
          <w:r>
            <w:t>[Name]</w:t>
          </w:r>
        </w:p>
      </w:docPartBody>
    </w:docPart>
    <w:docPart>
      <w:docPartPr>
        <w:name w:val="DC36626BC56E44B8BD53C29099E48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DA849-FF84-4FBC-BF88-869EF4C418D8}"/>
      </w:docPartPr>
      <w:docPartBody>
        <w:p w:rsidR="00000000" w:rsidRDefault="00695CB7">
          <w:pPr>
            <w:pStyle w:val="DC36626BC56E44B8BD53C29099E481C3"/>
          </w:pPr>
          <w:r>
            <w:t>[Street Address]</w:t>
          </w:r>
        </w:p>
      </w:docPartBody>
    </w:docPart>
    <w:docPart>
      <w:docPartPr>
        <w:name w:val="68DCAD4B30DF485FA0256F77A15E4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749D9-9EBD-4F0D-8A40-01555688C90D}"/>
      </w:docPartPr>
      <w:docPartBody>
        <w:p w:rsidR="00000000" w:rsidRDefault="00695CB7">
          <w:pPr>
            <w:pStyle w:val="68DCAD4B30DF485FA0256F77A15E4BDA"/>
          </w:pPr>
          <w:r>
            <w:t>[City, ST  ZIP Code]</w:t>
          </w:r>
        </w:p>
      </w:docPartBody>
    </w:docPart>
    <w:docPart>
      <w:docPartPr>
        <w:name w:val="C700029B1C814A2E94DB1C376D4FB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B25F8-06B1-4AFA-87A8-49BBCC91BCCA}"/>
      </w:docPartPr>
      <w:docPartBody>
        <w:p w:rsidR="00000000" w:rsidRDefault="00695CB7">
          <w:pPr>
            <w:pStyle w:val="C700029B1C814A2E94DB1C376D4FB91E"/>
          </w:pPr>
          <w:r>
            <w:t>[Name]</w:t>
          </w:r>
        </w:p>
      </w:docPartBody>
    </w:docPart>
    <w:docPart>
      <w:docPartPr>
        <w:name w:val="D38CAEE140C648CD83E9AE533B064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A9F44-4D4E-47C1-A085-AC89C19969B8}"/>
      </w:docPartPr>
      <w:docPartBody>
        <w:p w:rsidR="00000000" w:rsidRDefault="00695CB7">
          <w:pPr>
            <w:pStyle w:val="D38CAEE140C648CD83E9AE533B064A77"/>
          </w:pPr>
          <w:r>
            <w:t>[Street Address]</w:t>
          </w:r>
        </w:p>
      </w:docPartBody>
    </w:docPart>
    <w:docPart>
      <w:docPartPr>
        <w:name w:val="53F5E47F106044C19972A1BC45CE1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B702C-A5A0-4588-B200-F6D8BC2502E0}"/>
      </w:docPartPr>
      <w:docPartBody>
        <w:p w:rsidR="00000000" w:rsidRDefault="00695CB7">
          <w:pPr>
            <w:pStyle w:val="53F5E47F106044C19972A1BC45CE182D"/>
          </w:pPr>
          <w:r>
            <w:t>[City, ST  ZIP Code]</w:t>
          </w:r>
        </w:p>
      </w:docPartBody>
    </w:docPart>
    <w:docPart>
      <w:docPartPr>
        <w:name w:val="8A612807E6F548878A519590BC525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DA79B-29F8-4175-A1ED-75DD497F4BEF}"/>
      </w:docPartPr>
      <w:docPartBody>
        <w:p w:rsidR="00000000" w:rsidRDefault="00695CB7">
          <w:pPr>
            <w:pStyle w:val="8A612807E6F548878A519590BC52519B"/>
          </w:pPr>
          <w:r>
            <w:t>[Name]</w:t>
          </w:r>
        </w:p>
      </w:docPartBody>
    </w:docPart>
    <w:docPart>
      <w:docPartPr>
        <w:name w:val="DFF8E93AC99E4CCCA0AAA9B4E8102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43914-2B19-44F0-B480-682E8B63C4A5}"/>
      </w:docPartPr>
      <w:docPartBody>
        <w:p w:rsidR="00000000" w:rsidRDefault="00695CB7">
          <w:pPr>
            <w:pStyle w:val="DFF8E93AC99E4CCCA0AAA9B4E81026F7"/>
          </w:pPr>
          <w:r>
            <w:t>[Street Address]</w:t>
          </w:r>
        </w:p>
      </w:docPartBody>
    </w:docPart>
    <w:docPart>
      <w:docPartPr>
        <w:name w:val="7D6A8F9C4A464777B6DE6DEC3FFD0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2E251-E6A3-48E3-AF91-70C5893FB51C}"/>
      </w:docPartPr>
      <w:docPartBody>
        <w:p w:rsidR="00000000" w:rsidRDefault="00695CB7">
          <w:pPr>
            <w:pStyle w:val="7D6A8F9C4A464777B6DE6DEC3FFD07E9"/>
          </w:pPr>
          <w:r>
            <w:t>[City, ST  ZIP Code]</w:t>
          </w:r>
        </w:p>
      </w:docPartBody>
    </w:docPart>
    <w:docPart>
      <w:docPartPr>
        <w:name w:val="953A450A798A4F239ED02CEC0C9EC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89A2-F77D-4626-841F-4973ED9A92ED}"/>
      </w:docPartPr>
      <w:docPartBody>
        <w:p w:rsidR="00000000" w:rsidRDefault="00695CB7">
          <w:pPr>
            <w:pStyle w:val="953A450A798A4F239ED02CEC0C9EC365"/>
          </w:pPr>
          <w:r>
            <w:t>[Name]</w:t>
          </w:r>
        </w:p>
      </w:docPartBody>
    </w:docPart>
    <w:docPart>
      <w:docPartPr>
        <w:name w:val="10BA25570174483E9CCB62F24A691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A817A-C5B8-48AA-B61D-97CAEC852649}"/>
      </w:docPartPr>
      <w:docPartBody>
        <w:p w:rsidR="00000000" w:rsidRDefault="00695CB7">
          <w:pPr>
            <w:pStyle w:val="10BA25570174483E9CCB62F24A6913AE"/>
          </w:pPr>
          <w:r>
            <w:t>[Street Address]</w:t>
          </w:r>
        </w:p>
      </w:docPartBody>
    </w:docPart>
    <w:docPart>
      <w:docPartPr>
        <w:name w:val="0A8542F310914AFBA0C46F70F4B3B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CAC9E-4F9E-41B8-9DAC-D051B21D3FF9}"/>
      </w:docPartPr>
      <w:docPartBody>
        <w:p w:rsidR="00000000" w:rsidRDefault="00695CB7">
          <w:pPr>
            <w:pStyle w:val="0A8542F310914AFBA0C46F70F4B3BC6A"/>
          </w:pPr>
          <w:r>
            <w:t>[City, ST  ZIP Code]</w:t>
          </w:r>
        </w:p>
      </w:docPartBody>
    </w:docPart>
    <w:docPart>
      <w:docPartPr>
        <w:name w:val="2221FCE52B874E0BA5FFECB749DD1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7D5F6-5FF0-4CBE-8B12-E3F61A3578D3}"/>
      </w:docPartPr>
      <w:docPartBody>
        <w:p w:rsidR="00000000" w:rsidRDefault="00695CB7">
          <w:pPr>
            <w:pStyle w:val="2221FCE52B874E0BA5FFECB749DD192C"/>
          </w:pPr>
          <w:r>
            <w:t>[Name]</w:t>
          </w:r>
        </w:p>
      </w:docPartBody>
    </w:docPart>
    <w:docPart>
      <w:docPartPr>
        <w:name w:val="189689349A43436285A2A1910A961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20122-A8B9-4CD5-84D3-32DC39BDADFA}"/>
      </w:docPartPr>
      <w:docPartBody>
        <w:p w:rsidR="00000000" w:rsidRDefault="00695CB7">
          <w:pPr>
            <w:pStyle w:val="189689349A43436285A2A1910A9612E6"/>
          </w:pPr>
          <w:r>
            <w:t>[Street Address]</w:t>
          </w:r>
        </w:p>
      </w:docPartBody>
    </w:docPart>
    <w:docPart>
      <w:docPartPr>
        <w:name w:val="9B75BF4EB4EA444DA2AC474105D05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CE27D-305D-4321-B04B-6C278B8F332B}"/>
      </w:docPartPr>
      <w:docPartBody>
        <w:p w:rsidR="00000000" w:rsidRDefault="00695CB7">
          <w:pPr>
            <w:pStyle w:val="9B75BF4EB4EA444DA2AC474105D05194"/>
          </w:pPr>
          <w:r>
            <w:t>[City, ST  ZIP Code]</w:t>
          </w:r>
        </w:p>
      </w:docPartBody>
    </w:docPart>
    <w:docPart>
      <w:docPartPr>
        <w:name w:val="ED9606C85072449C879FCEF4B7B5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FE86F-12C5-4EFF-8468-2E88315E0B33}"/>
      </w:docPartPr>
      <w:docPartBody>
        <w:p w:rsidR="00000000" w:rsidRDefault="00695CB7">
          <w:pPr>
            <w:pStyle w:val="ED9606C85072449C879FCEF4B7B5C323"/>
          </w:pPr>
          <w:r>
            <w:t>[Name]</w:t>
          </w:r>
        </w:p>
      </w:docPartBody>
    </w:docPart>
    <w:docPart>
      <w:docPartPr>
        <w:name w:val="9E4BCC3992BF4BACA4F40077DF932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B0CA9-B854-46DC-8D08-CC6A912C0389}"/>
      </w:docPartPr>
      <w:docPartBody>
        <w:p w:rsidR="00000000" w:rsidRDefault="00695CB7">
          <w:pPr>
            <w:pStyle w:val="9E4BCC3992BF4BACA4F40077DF93299A"/>
          </w:pPr>
          <w:r>
            <w:t>[Street Address]</w:t>
          </w:r>
        </w:p>
      </w:docPartBody>
    </w:docPart>
    <w:docPart>
      <w:docPartPr>
        <w:name w:val="7A1E66B194CB43B0A077E382169A4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C924-82B0-4F60-B5B5-AE6405E38CC1}"/>
      </w:docPartPr>
      <w:docPartBody>
        <w:p w:rsidR="00000000" w:rsidRDefault="00695CB7">
          <w:pPr>
            <w:pStyle w:val="7A1E66B194CB43B0A077E382169A4021"/>
          </w:pPr>
          <w:r>
            <w:t>[City, ST  ZIP Code]</w:t>
          </w:r>
        </w:p>
      </w:docPartBody>
    </w:docPart>
    <w:docPart>
      <w:docPartPr>
        <w:name w:val="2CF4067DB23C4650AEFB0028DED3B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B0C88-4504-4F22-B60F-A119072524C3}"/>
      </w:docPartPr>
      <w:docPartBody>
        <w:p w:rsidR="00000000" w:rsidRDefault="00695CB7">
          <w:pPr>
            <w:pStyle w:val="2CF4067DB23C4650AEFB0028DED3B827"/>
          </w:pPr>
          <w:r>
            <w:t>[Name]</w:t>
          </w:r>
        </w:p>
      </w:docPartBody>
    </w:docPart>
    <w:docPart>
      <w:docPartPr>
        <w:name w:val="8F69A5B3CB5A465E80097FD734CDC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2E5B6-83DB-4238-A3B5-71D4875AAF34}"/>
      </w:docPartPr>
      <w:docPartBody>
        <w:p w:rsidR="00000000" w:rsidRDefault="00695CB7">
          <w:pPr>
            <w:pStyle w:val="8F69A5B3CB5A465E80097FD734CDC8B4"/>
          </w:pPr>
          <w:r>
            <w:t>[Street Address]</w:t>
          </w:r>
        </w:p>
      </w:docPartBody>
    </w:docPart>
    <w:docPart>
      <w:docPartPr>
        <w:name w:val="9391E4056AEA4299BA58CB21B04B4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23FCE-B792-4C8A-9949-7E707C6AAAE1}"/>
      </w:docPartPr>
      <w:docPartBody>
        <w:p w:rsidR="00000000" w:rsidRDefault="00695CB7">
          <w:pPr>
            <w:pStyle w:val="9391E4056AEA4299BA58CB21B04B4B95"/>
          </w:pPr>
          <w:r>
            <w:t>[City, ST  ZIP Code]</w:t>
          </w:r>
        </w:p>
      </w:docPartBody>
    </w:docPart>
    <w:docPart>
      <w:docPartPr>
        <w:name w:val="B5CD5DEB7CB0484A984349A256691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398BD-2304-4FA3-901F-72FEC9D6AAFE}"/>
      </w:docPartPr>
      <w:docPartBody>
        <w:p w:rsidR="00000000" w:rsidRDefault="00695CB7">
          <w:pPr>
            <w:pStyle w:val="B5CD5DEB7CB0484A984349A2566918E7"/>
          </w:pPr>
          <w:r>
            <w:t>[Name]</w:t>
          </w:r>
        </w:p>
      </w:docPartBody>
    </w:docPart>
    <w:docPart>
      <w:docPartPr>
        <w:name w:val="8AB04758891F48388D891EE0A2221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EE48C-0EC9-47D7-9662-5CC2EE1B6B2B}"/>
      </w:docPartPr>
      <w:docPartBody>
        <w:p w:rsidR="00000000" w:rsidRDefault="00695CB7">
          <w:pPr>
            <w:pStyle w:val="8AB04758891F48388D891EE0A222103F"/>
          </w:pPr>
          <w:r>
            <w:t>[Street Address]</w:t>
          </w:r>
        </w:p>
      </w:docPartBody>
    </w:docPart>
    <w:docPart>
      <w:docPartPr>
        <w:name w:val="5D91FB43C92B40F081B08AAAD661E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440B5-200B-4C95-BA22-949724CC47B2}"/>
      </w:docPartPr>
      <w:docPartBody>
        <w:p w:rsidR="00000000" w:rsidRDefault="00695CB7">
          <w:pPr>
            <w:pStyle w:val="5D91FB43C92B40F081B08AAAD661E60B"/>
          </w:pPr>
          <w:r>
            <w:t>[City, ST  ZIP Code]</w:t>
          </w:r>
        </w:p>
      </w:docPartBody>
    </w:docPart>
    <w:docPart>
      <w:docPartPr>
        <w:name w:val="5F290BB6FA3E41B1882185353EF11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4528C-B07D-4DA1-86C6-7589881BBAC9}"/>
      </w:docPartPr>
      <w:docPartBody>
        <w:p w:rsidR="00000000" w:rsidRDefault="00695CB7">
          <w:pPr>
            <w:pStyle w:val="5F290BB6FA3E41B1882185353EF118FA"/>
          </w:pPr>
          <w:r>
            <w:t>[Name]</w:t>
          </w:r>
        </w:p>
      </w:docPartBody>
    </w:docPart>
    <w:docPart>
      <w:docPartPr>
        <w:name w:val="A87F9A1690C34021BA28B3809BA60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8CDA5-1B71-4B53-8E4D-8EC9B657BC39}"/>
      </w:docPartPr>
      <w:docPartBody>
        <w:p w:rsidR="00000000" w:rsidRDefault="00695CB7">
          <w:pPr>
            <w:pStyle w:val="A87F9A1690C34021BA28B3809BA60699"/>
          </w:pPr>
          <w:r>
            <w:t>[Street Address]</w:t>
          </w:r>
        </w:p>
      </w:docPartBody>
    </w:docPart>
    <w:docPart>
      <w:docPartPr>
        <w:name w:val="B41AD80659EF4700ABA02E01A0D29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7CBA1-F94D-43B7-B178-DF3307E96DBB}"/>
      </w:docPartPr>
      <w:docPartBody>
        <w:p w:rsidR="00000000" w:rsidRDefault="00695CB7">
          <w:pPr>
            <w:pStyle w:val="B41AD80659EF4700ABA02E01A0D292FE"/>
          </w:pPr>
          <w:r>
            <w:t>[City, ST  ZIP Code]</w:t>
          </w:r>
        </w:p>
      </w:docPartBody>
    </w:docPart>
    <w:docPart>
      <w:docPartPr>
        <w:name w:val="828D053028884642B56415B40441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881A6-4D3F-475F-A636-12AF61B24CD3}"/>
      </w:docPartPr>
      <w:docPartBody>
        <w:p w:rsidR="00000000" w:rsidRDefault="00695CB7">
          <w:pPr>
            <w:pStyle w:val="828D053028884642B56415B404410FAE"/>
          </w:pPr>
          <w:r>
            <w:t>[Name]</w:t>
          </w:r>
        </w:p>
      </w:docPartBody>
    </w:docPart>
    <w:docPart>
      <w:docPartPr>
        <w:name w:val="04A2C7D380BC42728242E6D7BA69F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B6DB6-889A-4AFD-A7D9-4BFA7FE29659}"/>
      </w:docPartPr>
      <w:docPartBody>
        <w:p w:rsidR="00000000" w:rsidRDefault="00695CB7">
          <w:pPr>
            <w:pStyle w:val="04A2C7D380BC42728242E6D7BA69F4AE"/>
          </w:pPr>
          <w:r>
            <w:t>[Street Address]</w:t>
          </w:r>
        </w:p>
      </w:docPartBody>
    </w:docPart>
    <w:docPart>
      <w:docPartPr>
        <w:name w:val="48870AF7711D4C0DA02B675828444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E1FEC-4366-4875-B739-4410BB98B8D2}"/>
      </w:docPartPr>
      <w:docPartBody>
        <w:p w:rsidR="00000000" w:rsidRDefault="00695CB7">
          <w:pPr>
            <w:pStyle w:val="48870AF7711D4C0DA02B675828444D74"/>
          </w:pPr>
          <w:r>
            <w:t>[City, ST  ZIP Code]</w:t>
          </w:r>
        </w:p>
      </w:docPartBody>
    </w:docPart>
    <w:docPart>
      <w:docPartPr>
        <w:name w:val="BE80E9197C9F464FA6CA47442C53A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82F66-5FF8-4B41-B9DF-1548CE4D749A}"/>
      </w:docPartPr>
      <w:docPartBody>
        <w:p w:rsidR="00000000" w:rsidRDefault="00695CB7">
          <w:pPr>
            <w:pStyle w:val="BE80E9197C9F464FA6CA47442C53A52F"/>
          </w:pPr>
          <w:r>
            <w:t>[Name]</w:t>
          </w:r>
        </w:p>
      </w:docPartBody>
    </w:docPart>
    <w:docPart>
      <w:docPartPr>
        <w:name w:val="92868BB8E5C0443BAECF6757665F5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83E2-2525-4D9E-9561-2D540F04DA9B}"/>
      </w:docPartPr>
      <w:docPartBody>
        <w:p w:rsidR="00000000" w:rsidRDefault="00695CB7">
          <w:pPr>
            <w:pStyle w:val="92868BB8E5C0443BAECF6757665F5AFD"/>
          </w:pPr>
          <w:r>
            <w:t>[Street Address]</w:t>
          </w:r>
        </w:p>
      </w:docPartBody>
    </w:docPart>
    <w:docPart>
      <w:docPartPr>
        <w:name w:val="062B3C9D5385413D97B8D705520B4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5DC69-0E27-48F5-A15A-0B55163E908D}"/>
      </w:docPartPr>
      <w:docPartBody>
        <w:p w:rsidR="00000000" w:rsidRDefault="00695CB7">
          <w:pPr>
            <w:pStyle w:val="062B3C9D5385413D97B8D705520B4EF4"/>
          </w:pPr>
          <w:r>
            <w:t>[City, ST  ZIP Code]</w:t>
          </w:r>
        </w:p>
      </w:docPartBody>
    </w:docPart>
    <w:docPart>
      <w:docPartPr>
        <w:name w:val="8A2C201FA62A4815B7AE19C69CF0F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576E4-A7E9-4F7C-A342-73225B15C78C}"/>
      </w:docPartPr>
      <w:docPartBody>
        <w:p w:rsidR="00000000" w:rsidRDefault="00695CB7">
          <w:pPr>
            <w:pStyle w:val="8A2C201FA62A4815B7AE19C69CF0F83C"/>
          </w:pPr>
          <w:r>
            <w:t>[Name]</w:t>
          </w:r>
        </w:p>
      </w:docPartBody>
    </w:docPart>
    <w:docPart>
      <w:docPartPr>
        <w:name w:val="EBA08D45F1D042AAA5022FAB74F8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45242-EA2B-46CC-84C6-DA327B7B9A02}"/>
      </w:docPartPr>
      <w:docPartBody>
        <w:p w:rsidR="00000000" w:rsidRDefault="00695CB7">
          <w:pPr>
            <w:pStyle w:val="EBA08D45F1D042AAA5022FAB74F879F0"/>
          </w:pPr>
          <w:r>
            <w:t>[Street Address]</w:t>
          </w:r>
        </w:p>
      </w:docPartBody>
    </w:docPart>
    <w:docPart>
      <w:docPartPr>
        <w:name w:val="D43D704250AE4E1EB40575E4BC1F6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33F18-B087-401A-9BD1-8D6C15B759D7}"/>
      </w:docPartPr>
      <w:docPartBody>
        <w:p w:rsidR="00000000" w:rsidRDefault="00695CB7">
          <w:pPr>
            <w:pStyle w:val="D43D704250AE4E1EB40575E4BC1F630C"/>
          </w:pPr>
          <w:r>
            <w:t>[City, ST  ZIP Code]</w:t>
          </w:r>
        </w:p>
      </w:docPartBody>
    </w:docPart>
    <w:docPart>
      <w:docPartPr>
        <w:name w:val="89AC9B519D274BC5A58462D60456A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3B0DA-8BF8-456D-868A-179546BA919D}"/>
      </w:docPartPr>
      <w:docPartBody>
        <w:p w:rsidR="00000000" w:rsidRDefault="00695CB7">
          <w:pPr>
            <w:pStyle w:val="89AC9B519D274BC5A58462D60456A42E"/>
          </w:pPr>
          <w:r>
            <w:t>[Name]</w:t>
          </w:r>
        </w:p>
      </w:docPartBody>
    </w:docPart>
    <w:docPart>
      <w:docPartPr>
        <w:name w:val="2C73FA7ADE1A4C76B87512EE8DC46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C3482-3077-452C-96B0-B07472E7E6A5}"/>
      </w:docPartPr>
      <w:docPartBody>
        <w:p w:rsidR="00000000" w:rsidRDefault="00695CB7">
          <w:pPr>
            <w:pStyle w:val="2C73FA7ADE1A4C76B87512EE8DC46DFA"/>
          </w:pPr>
          <w:r>
            <w:t>[Street Address]</w:t>
          </w:r>
        </w:p>
      </w:docPartBody>
    </w:docPart>
    <w:docPart>
      <w:docPartPr>
        <w:name w:val="EDD9DDC7D969486992DD695CA9874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432CF-22D3-4DF6-9E07-06601A309B4D}"/>
      </w:docPartPr>
      <w:docPartBody>
        <w:p w:rsidR="00000000" w:rsidRDefault="00695CB7">
          <w:pPr>
            <w:pStyle w:val="EDD9DDC7D969486992DD695CA9874855"/>
          </w:pPr>
          <w:r>
            <w:t>[City, ST  ZIP Code]</w:t>
          </w:r>
        </w:p>
      </w:docPartBody>
    </w:docPart>
    <w:docPart>
      <w:docPartPr>
        <w:name w:val="87B9F178996849F49F037C9C53575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0F39C-D381-432B-B543-6AF28736FB9E}"/>
      </w:docPartPr>
      <w:docPartBody>
        <w:p w:rsidR="00000000" w:rsidRDefault="00695CB7">
          <w:pPr>
            <w:pStyle w:val="87B9F178996849F49F037C9C53575A50"/>
          </w:pPr>
          <w:r>
            <w:t>[Name]</w:t>
          </w:r>
        </w:p>
      </w:docPartBody>
    </w:docPart>
    <w:docPart>
      <w:docPartPr>
        <w:name w:val="6DB657E1176A49BDAB58F7F5B8079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E16AE-6FD5-4AE2-80C2-A9983C09E040}"/>
      </w:docPartPr>
      <w:docPartBody>
        <w:p w:rsidR="00000000" w:rsidRDefault="00695CB7">
          <w:pPr>
            <w:pStyle w:val="6DB657E1176A49BDAB58F7F5B80799BC"/>
          </w:pPr>
          <w:r>
            <w:t>[Street Address]</w:t>
          </w:r>
        </w:p>
      </w:docPartBody>
    </w:docPart>
    <w:docPart>
      <w:docPartPr>
        <w:name w:val="349EFB35F6F44D70856DEFD5A19F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FB518-9CD0-47C8-ABC4-816A363CC33E}"/>
      </w:docPartPr>
      <w:docPartBody>
        <w:p w:rsidR="00000000" w:rsidRDefault="00695CB7">
          <w:pPr>
            <w:pStyle w:val="349EFB35F6F44D70856DEFD5A19FE471"/>
          </w:pPr>
          <w:r>
            <w:t>[City, ST  ZIP Code]</w:t>
          </w:r>
        </w:p>
      </w:docPartBody>
    </w:docPart>
    <w:docPart>
      <w:docPartPr>
        <w:name w:val="8B4051DDFF184A24A791AFCB49A99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7DD99-4A89-41E0-A2B1-B0DB46F6EDBA}"/>
      </w:docPartPr>
      <w:docPartBody>
        <w:p w:rsidR="00000000" w:rsidRDefault="00695CB7">
          <w:pPr>
            <w:pStyle w:val="8B4051DDFF184A24A791AFCB49A9964C"/>
          </w:pPr>
          <w:r>
            <w:t>[Name]</w:t>
          </w:r>
        </w:p>
      </w:docPartBody>
    </w:docPart>
    <w:docPart>
      <w:docPartPr>
        <w:name w:val="D96E2C00EE06465D893914920D2B0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776DB-F13A-48E2-81A5-0831039AD8C8}"/>
      </w:docPartPr>
      <w:docPartBody>
        <w:p w:rsidR="00000000" w:rsidRDefault="00695CB7">
          <w:pPr>
            <w:pStyle w:val="D96E2C00EE06465D893914920D2B041D"/>
          </w:pPr>
          <w:r>
            <w:t>[Street Address]</w:t>
          </w:r>
        </w:p>
      </w:docPartBody>
    </w:docPart>
    <w:docPart>
      <w:docPartPr>
        <w:name w:val="B67DBA2AE713484AA7563D5E59906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773CE-AF46-4843-9C79-AADE578ADCE3}"/>
      </w:docPartPr>
      <w:docPartBody>
        <w:p w:rsidR="00000000" w:rsidRDefault="00695CB7">
          <w:pPr>
            <w:pStyle w:val="B67DBA2AE713484AA7563D5E59906EC8"/>
          </w:pPr>
          <w:r>
            <w:t>[City, ST  ZIP Code]</w:t>
          </w:r>
        </w:p>
      </w:docPartBody>
    </w:docPart>
    <w:docPart>
      <w:docPartPr>
        <w:name w:val="E2BDE237241742439DE06953EF0AF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BF71-088C-4FEF-9315-021E63194D92}"/>
      </w:docPartPr>
      <w:docPartBody>
        <w:p w:rsidR="00000000" w:rsidRDefault="00695CB7">
          <w:pPr>
            <w:pStyle w:val="E2BDE237241742439DE06953EF0AFCB6"/>
          </w:pPr>
          <w:r>
            <w:t>[Name]</w:t>
          </w:r>
        </w:p>
      </w:docPartBody>
    </w:docPart>
    <w:docPart>
      <w:docPartPr>
        <w:name w:val="D1282EEA37CB49A3BDC9538784CD4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75755-6C7B-4316-80DB-C612177A514D}"/>
      </w:docPartPr>
      <w:docPartBody>
        <w:p w:rsidR="00000000" w:rsidRDefault="00695CB7">
          <w:pPr>
            <w:pStyle w:val="D1282EEA37CB49A3BDC9538784CD43ED"/>
          </w:pPr>
          <w:r>
            <w:t>[Street Address]</w:t>
          </w:r>
        </w:p>
      </w:docPartBody>
    </w:docPart>
    <w:docPart>
      <w:docPartPr>
        <w:name w:val="E55875F974694BDC91D42C9F037CB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717DD-AC0A-4EA7-BF78-4D15BC996F2C}"/>
      </w:docPartPr>
      <w:docPartBody>
        <w:p w:rsidR="00000000" w:rsidRDefault="00695CB7">
          <w:pPr>
            <w:pStyle w:val="E55875F974694BDC91D42C9F037CB940"/>
          </w:pPr>
          <w:r>
            <w:t>[City, ST  ZIP Code]</w:t>
          </w:r>
        </w:p>
      </w:docPartBody>
    </w:docPart>
    <w:docPart>
      <w:docPartPr>
        <w:name w:val="60C78418522147F698C7C60A5E817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58534-3407-4284-ADB8-49AE1D7FDDF2}"/>
      </w:docPartPr>
      <w:docPartBody>
        <w:p w:rsidR="00000000" w:rsidRDefault="00695CB7">
          <w:pPr>
            <w:pStyle w:val="60C78418522147F698C7C60A5E817725"/>
          </w:pPr>
          <w:r>
            <w:t>[Name]</w:t>
          </w:r>
        </w:p>
      </w:docPartBody>
    </w:docPart>
    <w:docPart>
      <w:docPartPr>
        <w:name w:val="76B8885A98A84C56BF8AE542F6A36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88E91-1DB8-4FE3-A5F4-4F8958EDAA05}"/>
      </w:docPartPr>
      <w:docPartBody>
        <w:p w:rsidR="00000000" w:rsidRDefault="00695CB7">
          <w:pPr>
            <w:pStyle w:val="76B8885A98A84C56BF8AE542F6A36888"/>
          </w:pPr>
          <w:r>
            <w:t>[Street Address]</w:t>
          </w:r>
        </w:p>
      </w:docPartBody>
    </w:docPart>
    <w:docPart>
      <w:docPartPr>
        <w:name w:val="24D28E67A26E44DBA33A4355E18BC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6D034-8D25-47AD-934E-2C8B55F90481}"/>
      </w:docPartPr>
      <w:docPartBody>
        <w:p w:rsidR="00000000" w:rsidRDefault="00695CB7">
          <w:pPr>
            <w:pStyle w:val="24D28E67A26E44DBA33A4355E18BC212"/>
          </w:pPr>
          <w:r>
            <w:t>[City, ST  ZIP Code]</w:t>
          </w:r>
        </w:p>
      </w:docPartBody>
    </w:docPart>
    <w:docPart>
      <w:docPartPr>
        <w:name w:val="0E7C4997AAD844EF87205029CB20D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15977-905E-4DCD-9C19-94173315F040}"/>
      </w:docPartPr>
      <w:docPartBody>
        <w:p w:rsidR="00000000" w:rsidRDefault="00695CB7">
          <w:pPr>
            <w:pStyle w:val="0E7C4997AAD844EF87205029CB20D814"/>
          </w:pPr>
          <w:r>
            <w:t>[Name]</w:t>
          </w:r>
        </w:p>
      </w:docPartBody>
    </w:docPart>
    <w:docPart>
      <w:docPartPr>
        <w:name w:val="4E2A429867F14D9E9A7E1E3EB6D2C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5EAD7-98DD-4189-A739-E6FE8F65C5BB}"/>
      </w:docPartPr>
      <w:docPartBody>
        <w:p w:rsidR="00000000" w:rsidRDefault="00695CB7">
          <w:pPr>
            <w:pStyle w:val="4E2A429867F14D9E9A7E1E3EB6D2C24C"/>
          </w:pPr>
          <w:r>
            <w:t>[Street Address]</w:t>
          </w:r>
        </w:p>
      </w:docPartBody>
    </w:docPart>
    <w:docPart>
      <w:docPartPr>
        <w:name w:val="1C30C3ECE951441E92F7223466BFD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563D1-7FB1-4848-9996-09E7D5E43836}"/>
      </w:docPartPr>
      <w:docPartBody>
        <w:p w:rsidR="00000000" w:rsidRDefault="00695CB7">
          <w:pPr>
            <w:pStyle w:val="1C30C3ECE951441E92F7223466BFDA02"/>
          </w:pPr>
          <w:r>
            <w:t>[City, ST  ZIP Code]</w:t>
          </w:r>
        </w:p>
      </w:docPartBody>
    </w:docPart>
    <w:docPart>
      <w:docPartPr>
        <w:name w:val="D1CD7A570F31405A86F70B1EF5AD2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D64DE-6E0A-4C33-94F9-634DCC7F7728}"/>
      </w:docPartPr>
      <w:docPartBody>
        <w:p w:rsidR="00000000" w:rsidRDefault="00695CB7">
          <w:pPr>
            <w:pStyle w:val="D1CD7A570F31405A86F70B1EF5AD2A9E"/>
          </w:pPr>
          <w:r>
            <w:t>[Name]</w:t>
          </w:r>
        </w:p>
      </w:docPartBody>
    </w:docPart>
    <w:docPart>
      <w:docPartPr>
        <w:name w:val="688EFEA47B6246F0B5BC22CFD96AE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CF7A1-5B80-4280-9CFB-6104A2EB0F86}"/>
      </w:docPartPr>
      <w:docPartBody>
        <w:p w:rsidR="00000000" w:rsidRDefault="00695CB7">
          <w:pPr>
            <w:pStyle w:val="688EFEA47B6246F0B5BC22CFD96AED36"/>
          </w:pPr>
          <w:r>
            <w:t>[Street Address]</w:t>
          </w:r>
        </w:p>
      </w:docPartBody>
    </w:docPart>
    <w:docPart>
      <w:docPartPr>
        <w:name w:val="4AA7F673A3304D29A288F1837C54D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17FD-469D-468B-A0D0-7B3141F37585}"/>
      </w:docPartPr>
      <w:docPartBody>
        <w:p w:rsidR="00000000" w:rsidRDefault="00695CB7">
          <w:pPr>
            <w:pStyle w:val="4AA7F673A3304D29A288F1837C54DCBD"/>
          </w:pPr>
          <w:r>
            <w:t>[City, ST  ZIP Code]</w:t>
          </w:r>
        </w:p>
      </w:docPartBody>
    </w:docPart>
    <w:docPart>
      <w:docPartPr>
        <w:name w:val="0805E36334214670B679174914BF9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A6FF1-C9D4-4963-B6FF-274F96B926E0}"/>
      </w:docPartPr>
      <w:docPartBody>
        <w:p w:rsidR="00000000" w:rsidRDefault="00695CB7">
          <w:pPr>
            <w:pStyle w:val="0805E36334214670B679174914BF9710"/>
          </w:pPr>
          <w:r>
            <w:t>[Name]</w:t>
          </w:r>
        </w:p>
      </w:docPartBody>
    </w:docPart>
    <w:docPart>
      <w:docPartPr>
        <w:name w:val="6EE7F0B61D2142F89E7DAF1E7CEFE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EB7CC-EBF8-4B31-8561-C6DA33AC5E1D}"/>
      </w:docPartPr>
      <w:docPartBody>
        <w:p w:rsidR="00000000" w:rsidRDefault="00695CB7">
          <w:pPr>
            <w:pStyle w:val="6EE7F0B61D2142F89E7DAF1E7CEFECEA"/>
          </w:pPr>
          <w:r>
            <w:t>[Street Address]</w:t>
          </w:r>
        </w:p>
      </w:docPartBody>
    </w:docPart>
    <w:docPart>
      <w:docPartPr>
        <w:name w:val="9C12EBDDDBBB4E3F98A196A01FF8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027DD-898B-49B9-9F87-C3DA8CCDC144}"/>
      </w:docPartPr>
      <w:docPartBody>
        <w:p w:rsidR="00000000" w:rsidRDefault="00695CB7">
          <w:pPr>
            <w:pStyle w:val="9C12EBDDDBBB4E3F98A196A01FF83CFE"/>
          </w:pPr>
          <w:r>
            <w:t>[City, ST  ZIP Code]</w:t>
          </w:r>
        </w:p>
      </w:docPartBody>
    </w:docPart>
    <w:docPart>
      <w:docPartPr>
        <w:name w:val="90998FAB422E405E91DD0BA5C746B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DE309-B9AD-42C4-A01D-B1140039454D}"/>
      </w:docPartPr>
      <w:docPartBody>
        <w:p w:rsidR="00000000" w:rsidRDefault="00695CB7">
          <w:pPr>
            <w:pStyle w:val="90998FAB422E405E91DD0BA5C746B33A"/>
          </w:pPr>
          <w:r>
            <w:t>[Name]</w:t>
          </w:r>
        </w:p>
      </w:docPartBody>
    </w:docPart>
    <w:docPart>
      <w:docPartPr>
        <w:name w:val="99E9522C39724F5ABC51F59FA4D28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CEECE-A017-4ABE-BD2B-60B4CAA67ABB}"/>
      </w:docPartPr>
      <w:docPartBody>
        <w:p w:rsidR="00000000" w:rsidRDefault="00695CB7">
          <w:pPr>
            <w:pStyle w:val="99E9522C39724F5ABC51F59FA4D2879C"/>
          </w:pPr>
          <w:r>
            <w:t>[Street Address]</w:t>
          </w:r>
        </w:p>
      </w:docPartBody>
    </w:docPart>
    <w:docPart>
      <w:docPartPr>
        <w:name w:val="31C34B0831BD4B1B8C60EF80D82C8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B18BA-28DC-4BBB-B6BC-5A9EB1C56086}"/>
      </w:docPartPr>
      <w:docPartBody>
        <w:p w:rsidR="00000000" w:rsidRDefault="00695CB7">
          <w:pPr>
            <w:pStyle w:val="31C34B0831BD4B1B8C60EF80D82C8A44"/>
          </w:pPr>
          <w:r>
            <w:t>[City, ST  ZIP Code]</w:t>
          </w:r>
        </w:p>
      </w:docPartBody>
    </w:docPart>
    <w:docPart>
      <w:docPartPr>
        <w:name w:val="435719F2B14A4ABC82AB18108CC48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7ABA2-1CBC-402F-B245-609414C01049}"/>
      </w:docPartPr>
      <w:docPartBody>
        <w:p w:rsidR="00000000" w:rsidRDefault="00695CB7">
          <w:pPr>
            <w:pStyle w:val="435719F2B14A4ABC82AB18108CC489CD"/>
          </w:pPr>
          <w:r>
            <w:t>[Name]</w:t>
          </w:r>
        </w:p>
      </w:docPartBody>
    </w:docPart>
    <w:docPart>
      <w:docPartPr>
        <w:name w:val="8B2F9879A4504681ACCD67C62D462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B42B7-D0D3-42A1-9822-7F2C800A441D}"/>
      </w:docPartPr>
      <w:docPartBody>
        <w:p w:rsidR="00000000" w:rsidRDefault="00695CB7">
          <w:pPr>
            <w:pStyle w:val="8B2F9879A4504681ACCD67C62D462F03"/>
          </w:pPr>
          <w:r>
            <w:t>[Street Address]</w:t>
          </w:r>
        </w:p>
      </w:docPartBody>
    </w:docPart>
    <w:docPart>
      <w:docPartPr>
        <w:name w:val="7F88F79DD5064134B6FF427F7DFC1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63544-5552-41A0-BBA1-8C9963C6F396}"/>
      </w:docPartPr>
      <w:docPartBody>
        <w:p w:rsidR="00000000" w:rsidRDefault="00695CB7">
          <w:pPr>
            <w:pStyle w:val="7F88F79DD5064134B6FF427F7DFC1E1D"/>
          </w:pPr>
          <w:r>
            <w:t>[City, ST  ZIP Code]</w:t>
          </w:r>
        </w:p>
      </w:docPartBody>
    </w:docPart>
    <w:docPart>
      <w:docPartPr>
        <w:name w:val="C348623876FA42DD8A08FC54E34B6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48CBC-3BA3-4F1B-A679-FDE2A2C9FFF9}"/>
      </w:docPartPr>
      <w:docPartBody>
        <w:p w:rsidR="00000000" w:rsidRDefault="00695CB7">
          <w:pPr>
            <w:pStyle w:val="C348623876FA42DD8A08FC54E34B6950"/>
          </w:pPr>
          <w:r>
            <w:t>[Name]</w:t>
          </w:r>
        </w:p>
      </w:docPartBody>
    </w:docPart>
    <w:docPart>
      <w:docPartPr>
        <w:name w:val="8286B835295A41F0971B2866EE847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3CB49-30C0-4D88-ABC6-ED3D5010C5A6}"/>
      </w:docPartPr>
      <w:docPartBody>
        <w:p w:rsidR="00000000" w:rsidRDefault="00695CB7">
          <w:pPr>
            <w:pStyle w:val="8286B835295A41F0971B2866EE847D37"/>
          </w:pPr>
          <w:r>
            <w:t>[Street Address]</w:t>
          </w:r>
        </w:p>
      </w:docPartBody>
    </w:docPart>
    <w:docPart>
      <w:docPartPr>
        <w:name w:val="791DEE26EEE44568B97FDAB50C3FD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5FDF6-3FC7-44BE-9606-CD4CC3788105}"/>
      </w:docPartPr>
      <w:docPartBody>
        <w:p w:rsidR="00000000" w:rsidRDefault="00695CB7">
          <w:pPr>
            <w:pStyle w:val="791DEE26EEE44568B97FDAB50C3FD224"/>
          </w:pPr>
          <w:r>
            <w:t>[City, ST  ZIP Code]</w:t>
          </w:r>
        </w:p>
      </w:docPartBody>
    </w:docPart>
    <w:docPart>
      <w:docPartPr>
        <w:name w:val="18C3E0A661794ECF88051BD4703D5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B44EB-B3EB-49B7-B070-2F226CD53FEB}"/>
      </w:docPartPr>
      <w:docPartBody>
        <w:p w:rsidR="00000000" w:rsidRDefault="00695CB7">
          <w:pPr>
            <w:pStyle w:val="18C3E0A661794ECF88051BD4703D50CC"/>
          </w:pPr>
          <w:r>
            <w:t>[Name]</w:t>
          </w:r>
        </w:p>
      </w:docPartBody>
    </w:docPart>
    <w:docPart>
      <w:docPartPr>
        <w:name w:val="9B68589655144EDFA43859173FE5F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7DCBD-6DE0-415E-A73F-2AD1DDBCD6C3}"/>
      </w:docPartPr>
      <w:docPartBody>
        <w:p w:rsidR="00000000" w:rsidRDefault="00695CB7">
          <w:pPr>
            <w:pStyle w:val="9B68589655144EDFA43859173FE5F43D"/>
          </w:pPr>
          <w:r>
            <w:t>[Street Address]</w:t>
          </w:r>
        </w:p>
      </w:docPartBody>
    </w:docPart>
    <w:docPart>
      <w:docPartPr>
        <w:name w:val="2228AE608A6241EDA0A4CF227DF6D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8C4EF-E4B3-42C9-AF77-67637257F44A}"/>
      </w:docPartPr>
      <w:docPartBody>
        <w:p w:rsidR="00000000" w:rsidRDefault="00695CB7">
          <w:pPr>
            <w:pStyle w:val="2228AE608A6241EDA0A4CF227DF6DAA8"/>
          </w:pPr>
          <w:r>
            <w:t>[City, ST  ZIP Code]</w:t>
          </w:r>
        </w:p>
      </w:docPartBody>
    </w:docPart>
    <w:docPart>
      <w:docPartPr>
        <w:name w:val="1188FA7F1764418B89BC6873D6DDC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A99A4-1A62-4432-840C-52959DBD6E4E}"/>
      </w:docPartPr>
      <w:docPartBody>
        <w:p w:rsidR="00000000" w:rsidRDefault="00695CB7">
          <w:pPr>
            <w:pStyle w:val="1188FA7F1764418B89BC6873D6DDCEB7"/>
          </w:pPr>
          <w:r>
            <w:t>[Name]</w:t>
          </w:r>
        </w:p>
      </w:docPartBody>
    </w:docPart>
    <w:docPart>
      <w:docPartPr>
        <w:name w:val="39F9A7AF57AF4A44B6B832A76C4A1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E3269-081A-431F-AF92-6F0F14534AA7}"/>
      </w:docPartPr>
      <w:docPartBody>
        <w:p w:rsidR="00000000" w:rsidRDefault="00695CB7">
          <w:pPr>
            <w:pStyle w:val="39F9A7AF57AF4A44B6B832A76C4A119E"/>
          </w:pPr>
          <w:r>
            <w:t>[Street Address]</w:t>
          </w:r>
        </w:p>
      </w:docPartBody>
    </w:docPart>
    <w:docPart>
      <w:docPartPr>
        <w:name w:val="477354C148CE4B7687CBE113242BD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467DC-F8FF-4494-A921-BBEE830B41ED}"/>
      </w:docPartPr>
      <w:docPartBody>
        <w:p w:rsidR="00000000" w:rsidRDefault="00695CB7">
          <w:pPr>
            <w:pStyle w:val="477354C148CE4B7687CBE113242BD101"/>
          </w:pPr>
          <w:r>
            <w:t>[City, ST  ZIP Code]</w:t>
          </w:r>
        </w:p>
      </w:docPartBody>
    </w:docPart>
    <w:docPart>
      <w:docPartPr>
        <w:name w:val="FB7B4585BC7E4A90B96A9F5C5F5AC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F08D-6C2F-4A0F-9653-3CF35C95BC5C}"/>
      </w:docPartPr>
      <w:docPartBody>
        <w:p w:rsidR="00000000" w:rsidRDefault="00695CB7">
          <w:pPr>
            <w:pStyle w:val="FB7B4585BC7E4A90B96A9F5C5F5ACBDD"/>
          </w:pPr>
          <w:r>
            <w:t>[Name]</w:t>
          </w:r>
        </w:p>
      </w:docPartBody>
    </w:docPart>
    <w:docPart>
      <w:docPartPr>
        <w:name w:val="D259813C8A424A19B4E63DF07DF88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ABE64-3BB9-4284-AE86-F6487AB0FE36}"/>
      </w:docPartPr>
      <w:docPartBody>
        <w:p w:rsidR="00000000" w:rsidRDefault="00695CB7">
          <w:pPr>
            <w:pStyle w:val="D259813C8A424A19B4E63DF07DF88440"/>
          </w:pPr>
          <w:r>
            <w:t>[Street Address]</w:t>
          </w:r>
        </w:p>
      </w:docPartBody>
    </w:docPart>
    <w:docPart>
      <w:docPartPr>
        <w:name w:val="34CF4B65769943989EE9C2C14276B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C596A-6043-4898-8468-A986BD866D49}"/>
      </w:docPartPr>
      <w:docPartBody>
        <w:p w:rsidR="00000000" w:rsidRDefault="00695CB7">
          <w:pPr>
            <w:pStyle w:val="34CF4B65769943989EE9C2C14276BB42"/>
          </w:pPr>
          <w:r>
            <w:t>[City, ST  ZIP Code]</w:t>
          </w:r>
        </w:p>
      </w:docPartBody>
    </w:docPart>
    <w:docPart>
      <w:docPartPr>
        <w:name w:val="A44A6477D56C4DA7B9724D48F1CC4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26864-2405-4958-90EB-BC9745F57718}"/>
      </w:docPartPr>
      <w:docPartBody>
        <w:p w:rsidR="00000000" w:rsidRDefault="00695CB7">
          <w:pPr>
            <w:pStyle w:val="A44A6477D56C4DA7B9724D48F1CC46FB"/>
          </w:pPr>
          <w:r>
            <w:t>[Name]</w:t>
          </w:r>
        </w:p>
      </w:docPartBody>
    </w:docPart>
    <w:docPart>
      <w:docPartPr>
        <w:name w:val="431E6553A0104BD5B34A7A733E86D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3A3B6-F784-4B54-96AA-5D2CF5DC929A}"/>
      </w:docPartPr>
      <w:docPartBody>
        <w:p w:rsidR="00000000" w:rsidRDefault="00695CB7">
          <w:pPr>
            <w:pStyle w:val="431E6553A0104BD5B34A7A733E86DE84"/>
          </w:pPr>
          <w:r>
            <w:t>[Street Address]</w:t>
          </w:r>
        </w:p>
      </w:docPartBody>
    </w:docPart>
    <w:docPart>
      <w:docPartPr>
        <w:name w:val="B4CFDDBC1D7E4310BA74BDD75DE63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FB951-EC93-4EC0-8D3D-8B9FE1D6A653}"/>
      </w:docPartPr>
      <w:docPartBody>
        <w:p w:rsidR="00000000" w:rsidRDefault="00695CB7">
          <w:pPr>
            <w:pStyle w:val="B4CFDDBC1D7E4310BA74BDD75DE63694"/>
          </w:pPr>
          <w:r>
            <w:t>[City, ST  ZIP Code]</w:t>
          </w:r>
        </w:p>
      </w:docPartBody>
    </w:docPart>
    <w:docPart>
      <w:docPartPr>
        <w:name w:val="D567CAACDD354779A2E875A223413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3ACEE-FA93-47CC-B8F3-626B06A34164}"/>
      </w:docPartPr>
      <w:docPartBody>
        <w:p w:rsidR="00000000" w:rsidRDefault="00695CB7">
          <w:pPr>
            <w:pStyle w:val="D567CAACDD354779A2E875A223413D12"/>
          </w:pPr>
          <w:r>
            <w:t>[Name]</w:t>
          </w:r>
        </w:p>
      </w:docPartBody>
    </w:docPart>
    <w:docPart>
      <w:docPartPr>
        <w:name w:val="CB087D527B2343A1810FC94E606BF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34AC9-0271-483A-96AF-B6B90BC5D6BA}"/>
      </w:docPartPr>
      <w:docPartBody>
        <w:p w:rsidR="00000000" w:rsidRDefault="00695CB7">
          <w:pPr>
            <w:pStyle w:val="CB087D527B2343A1810FC94E606BF771"/>
          </w:pPr>
          <w:r>
            <w:t>[Street Address]</w:t>
          </w:r>
        </w:p>
      </w:docPartBody>
    </w:docPart>
    <w:docPart>
      <w:docPartPr>
        <w:name w:val="2FE2779B6F60480887CADBAB33317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3845E-B51E-4AF5-AC9D-4AA459255B1F}"/>
      </w:docPartPr>
      <w:docPartBody>
        <w:p w:rsidR="00000000" w:rsidRDefault="00695CB7">
          <w:pPr>
            <w:pStyle w:val="2FE2779B6F60480887CADBAB333171FD"/>
          </w:pPr>
          <w:r>
            <w:t>[City, ST  ZIP Code]</w:t>
          </w:r>
        </w:p>
      </w:docPartBody>
    </w:docPart>
    <w:docPart>
      <w:docPartPr>
        <w:name w:val="668BD6463CE84D94939453972E972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1E6F0-8846-4141-9270-2F89AA908253}"/>
      </w:docPartPr>
      <w:docPartBody>
        <w:p w:rsidR="00000000" w:rsidRDefault="00695CB7">
          <w:pPr>
            <w:pStyle w:val="668BD6463CE84D94939453972E9726CF"/>
          </w:pPr>
          <w:r>
            <w:t>[Name]</w:t>
          </w:r>
        </w:p>
      </w:docPartBody>
    </w:docPart>
    <w:docPart>
      <w:docPartPr>
        <w:name w:val="AF631517172241A8886A51AEB065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55676-67B4-453C-A04D-0F645063DF27}"/>
      </w:docPartPr>
      <w:docPartBody>
        <w:p w:rsidR="00000000" w:rsidRDefault="00695CB7">
          <w:pPr>
            <w:pStyle w:val="AF631517172241A8886A51AEB0659870"/>
          </w:pPr>
          <w:r>
            <w:t>[Street Address]</w:t>
          </w:r>
        </w:p>
      </w:docPartBody>
    </w:docPart>
    <w:docPart>
      <w:docPartPr>
        <w:name w:val="1E81DBD8DF4B44889D8B2399BCFA1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DD8B7-5DDC-4565-B2DB-28C25351067A}"/>
      </w:docPartPr>
      <w:docPartBody>
        <w:p w:rsidR="00000000" w:rsidRDefault="00695CB7">
          <w:pPr>
            <w:pStyle w:val="1E81DBD8DF4B44889D8B2399BCFA1914"/>
          </w:pPr>
          <w:r>
            <w:t>[City, ST  ZIP Code]</w:t>
          </w:r>
        </w:p>
      </w:docPartBody>
    </w:docPart>
    <w:docPart>
      <w:docPartPr>
        <w:name w:val="7A1D711E48534779B132C11C8BD35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36017-62D0-4158-8F47-C2AB590EACCC}"/>
      </w:docPartPr>
      <w:docPartBody>
        <w:p w:rsidR="00000000" w:rsidRDefault="00695CB7">
          <w:pPr>
            <w:pStyle w:val="7A1D711E48534779B132C11C8BD353A0"/>
          </w:pPr>
          <w:r>
            <w:t>[Name]</w:t>
          </w:r>
        </w:p>
      </w:docPartBody>
    </w:docPart>
    <w:docPart>
      <w:docPartPr>
        <w:name w:val="92ED983129DD4B349B01329D0AA57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4C899-AF9C-4D80-B251-9AE703266975}"/>
      </w:docPartPr>
      <w:docPartBody>
        <w:p w:rsidR="00000000" w:rsidRDefault="00695CB7">
          <w:pPr>
            <w:pStyle w:val="92ED983129DD4B349B01329D0AA570BA"/>
          </w:pPr>
          <w:r>
            <w:t>[Street Address]</w:t>
          </w:r>
        </w:p>
      </w:docPartBody>
    </w:docPart>
    <w:docPart>
      <w:docPartPr>
        <w:name w:val="945690B629DA40AEBCC106E595899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4922-D612-4AF3-8DF3-77BFD4FCB10F}"/>
      </w:docPartPr>
      <w:docPartBody>
        <w:p w:rsidR="00000000" w:rsidRDefault="00695CB7">
          <w:pPr>
            <w:pStyle w:val="945690B629DA40AEBCC106E5958990AF"/>
          </w:pPr>
          <w:r>
            <w:t>[City, ST  ZIP Code]</w:t>
          </w:r>
        </w:p>
      </w:docPartBody>
    </w:docPart>
    <w:docPart>
      <w:docPartPr>
        <w:name w:val="C0337383A0BA40D393FADA6ED9976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B0389-306F-4CDC-9252-00210F0BBC08}"/>
      </w:docPartPr>
      <w:docPartBody>
        <w:p w:rsidR="00000000" w:rsidRDefault="00695CB7">
          <w:pPr>
            <w:pStyle w:val="C0337383A0BA40D393FADA6ED9976722"/>
          </w:pPr>
          <w:r>
            <w:t>[Name]</w:t>
          </w:r>
        </w:p>
      </w:docPartBody>
    </w:docPart>
    <w:docPart>
      <w:docPartPr>
        <w:name w:val="71B2AD195F2C4D11B23D9EB66438F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75EBD-47B6-4E4A-B46F-449B86F36332}"/>
      </w:docPartPr>
      <w:docPartBody>
        <w:p w:rsidR="00000000" w:rsidRDefault="00695CB7">
          <w:pPr>
            <w:pStyle w:val="71B2AD195F2C4D11B23D9EB66438F958"/>
          </w:pPr>
          <w:r>
            <w:t>[Street Address]</w:t>
          </w:r>
        </w:p>
      </w:docPartBody>
    </w:docPart>
    <w:docPart>
      <w:docPartPr>
        <w:name w:val="106833EC38CD4406942164F9CE55A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86954-A391-4281-AB95-429F71C79F96}"/>
      </w:docPartPr>
      <w:docPartBody>
        <w:p w:rsidR="00000000" w:rsidRDefault="00695CB7">
          <w:pPr>
            <w:pStyle w:val="106833EC38CD4406942164F9CE55A282"/>
          </w:pPr>
          <w:r>
            <w:t>[City, ST  ZIP Code]</w:t>
          </w:r>
        </w:p>
      </w:docPartBody>
    </w:docPart>
    <w:docPart>
      <w:docPartPr>
        <w:name w:val="1371F731CD8A46BBA9F75B2C8B3B5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6944E-EFC9-4552-BC1E-D7C34CE39956}"/>
      </w:docPartPr>
      <w:docPartBody>
        <w:p w:rsidR="00000000" w:rsidRDefault="00695CB7">
          <w:pPr>
            <w:pStyle w:val="1371F731CD8A46BBA9F75B2C8B3B5C03"/>
          </w:pPr>
          <w:r>
            <w:t>[Name]</w:t>
          </w:r>
        </w:p>
      </w:docPartBody>
    </w:docPart>
    <w:docPart>
      <w:docPartPr>
        <w:name w:val="87ABCB8FE87F4668BF7DF0F93BB2A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B3BDA-F183-4279-BB1B-0AE0E36001DA}"/>
      </w:docPartPr>
      <w:docPartBody>
        <w:p w:rsidR="00000000" w:rsidRDefault="00695CB7">
          <w:pPr>
            <w:pStyle w:val="87ABCB8FE87F4668BF7DF0F93BB2A197"/>
          </w:pPr>
          <w:r>
            <w:t>[Street Address]</w:t>
          </w:r>
        </w:p>
      </w:docPartBody>
    </w:docPart>
    <w:docPart>
      <w:docPartPr>
        <w:name w:val="11D8BE48C1A54C319768605725847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453CE-CD18-4D85-926E-43AE092E8D54}"/>
      </w:docPartPr>
      <w:docPartBody>
        <w:p w:rsidR="00000000" w:rsidRDefault="00695CB7">
          <w:pPr>
            <w:pStyle w:val="11D8BE48C1A54C319768605725847213"/>
          </w:pPr>
          <w:r>
            <w:t>[City, ST  ZIP Code]</w:t>
          </w:r>
        </w:p>
      </w:docPartBody>
    </w:docPart>
    <w:docPart>
      <w:docPartPr>
        <w:name w:val="DAA1AF673F554EE290AE801A6D2BF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64046-1C75-46EC-8769-57F0627F9622}"/>
      </w:docPartPr>
      <w:docPartBody>
        <w:p w:rsidR="00000000" w:rsidRDefault="00695CB7">
          <w:pPr>
            <w:pStyle w:val="DAA1AF673F554EE290AE801A6D2BF4B4"/>
          </w:pPr>
          <w:r>
            <w:t>[Name]</w:t>
          </w:r>
        </w:p>
      </w:docPartBody>
    </w:docPart>
    <w:docPart>
      <w:docPartPr>
        <w:name w:val="74EA58719CA1496DA810B79655F3A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49A49-A109-467E-A1B1-6FADA0FF5689}"/>
      </w:docPartPr>
      <w:docPartBody>
        <w:p w:rsidR="00000000" w:rsidRDefault="00695CB7">
          <w:pPr>
            <w:pStyle w:val="74EA58719CA1496DA810B79655F3A07D"/>
          </w:pPr>
          <w:r>
            <w:t>[Street Address]</w:t>
          </w:r>
        </w:p>
      </w:docPartBody>
    </w:docPart>
    <w:docPart>
      <w:docPartPr>
        <w:name w:val="FE128392D480448595C1500AAAA05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B98BC-C8F9-4383-A064-699BDF25761B}"/>
      </w:docPartPr>
      <w:docPartBody>
        <w:p w:rsidR="00000000" w:rsidRDefault="00695CB7">
          <w:pPr>
            <w:pStyle w:val="FE128392D480448595C1500AAAA05136"/>
          </w:pPr>
          <w:r>
            <w:t>[City, ST  ZIP Code]</w:t>
          </w:r>
        </w:p>
      </w:docPartBody>
    </w:docPart>
    <w:docPart>
      <w:docPartPr>
        <w:name w:val="0764504A06F2458BB06724F491B7D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64B02-08B8-4431-87BF-292396E20489}"/>
      </w:docPartPr>
      <w:docPartBody>
        <w:p w:rsidR="00000000" w:rsidRDefault="00695CB7">
          <w:pPr>
            <w:pStyle w:val="0764504A06F2458BB06724F491B7D0BE"/>
          </w:pPr>
          <w:r>
            <w:t>[Name]</w:t>
          </w:r>
        </w:p>
      </w:docPartBody>
    </w:docPart>
    <w:docPart>
      <w:docPartPr>
        <w:name w:val="0E13F9D8E5704AEA96A4105929A8A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2C482-E704-481D-9DC5-3C9F8BB0C85A}"/>
      </w:docPartPr>
      <w:docPartBody>
        <w:p w:rsidR="00000000" w:rsidRDefault="00695CB7">
          <w:pPr>
            <w:pStyle w:val="0E13F9D8E5704AEA96A4105929A8A66A"/>
          </w:pPr>
          <w:r>
            <w:t>[Street Address]</w:t>
          </w:r>
        </w:p>
      </w:docPartBody>
    </w:docPart>
    <w:docPart>
      <w:docPartPr>
        <w:name w:val="733422AF4B3845C0862AAA4BEBF35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C47FB-82BB-49A1-89B6-843C1CEB33A0}"/>
      </w:docPartPr>
      <w:docPartBody>
        <w:p w:rsidR="00000000" w:rsidRDefault="00695CB7">
          <w:pPr>
            <w:pStyle w:val="733422AF4B3845C0862AAA4BEBF35773"/>
          </w:pPr>
          <w:r>
            <w:t>[City, ST  ZIP Code]</w:t>
          </w:r>
        </w:p>
      </w:docPartBody>
    </w:docPart>
    <w:docPart>
      <w:docPartPr>
        <w:name w:val="69C48896A6C7438EB392248F2E61A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1129A-2B5C-4D07-900B-0B442868B434}"/>
      </w:docPartPr>
      <w:docPartBody>
        <w:p w:rsidR="00000000" w:rsidRDefault="00695CB7">
          <w:pPr>
            <w:pStyle w:val="69C48896A6C7438EB392248F2E61AFEF"/>
          </w:pPr>
          <w:r>
            <w:t>[Name]</w:t>
          </w:r>
        </w:p>
      </w:docPartBody>
    </w:docPart>
    <w:docPart>
      <w:docPartPr>
        <w:name w:val="B54030D000FB47DA840C001E9CADB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59FE4-8403-49DD-9E21-73F979225C10}"/>
      </w:docPartPr>
      <w:docPartBody>
        <w:p w:rsidR="00000000" w:rsidRDefault="00695CB7">
          <w:pPr>
            <w:pStyle w:val="B54030D000FB47DA840C001E9CADBA90"/>
          </w:pPr>
          <w:r>
            <w:t>[Street Address]</w:t>
          </w:r>
        </w:p>
      </w:docPartBody>
    </w:docPart>
    <w:docPart>
      <w:docPartPr>
        <w:name w:val="2264D1522C564840B3E0D51D8F106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B5F84-3C89-4808-8E09-EFEAB48362C3}"/>
      </w:docPartPr>
      <w:docPartBody>
        <w:p w:rsidR="00000000" w:rsidRDefault="00695CB7">
          <w:pPr>
            <w:pStyle w:val="2264D1522C564840B3E0D51D8F106A69"/>
          </w:pPr>
          <w:r>
            <w:t>[City, ST  ZIP Code]</w:t>
          </w:r>
        </w:p>
      </w:docPartBody>
    </w:docPart>
    <w:docPart>
      <w:docPartPr>
        <w:name w:val="4470ABD170C644D18BF62D00D135A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FEC8A-EE9F-4F23-AC58-148B7F548372}"/>
      </w:docPartPr>
      <w:docPartBody>
        <w:p w:rsidR="00000000" w:rsidRDefault="00695CB7">
          <w:pPr>
            <w:pStyle w:val="4470ABD170C644D18BF62D00D135A850"/>
          </w:pPr>
          <w:r>
            <w:t>[Name]</w:t>
          </w:r>
        </w:p>
      </w:docPartBody>
    </w:docPart>
    <w:docPart>
      <w:docPartPr>
        <w:name w:val="3CEF39292A894DFC998606C13556B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5395C-4B86-413E-AF7B-40D97B59526F}"/>
      </w:docPartPr>
      <w:docPartBody>
        <w:p w:rsidR="00000000" w:rsidRDefault="00695CB7">
          <w:pPr>
            <w:pStyle w:val="3CEF39292A894DFC998606C13556B353"/>
          </w:pPr>
          <w:r>
            <w:t>[Street Address]</w:t>
          </w:r>
        </w:p>
      </w:docPartBody>
    </w:docPart>
    <w:docPart>
      <w:docPartPr>
        <w:name w:val="B187DBA503E343D59A619F3C264F5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069D4-018F-4DB0-8FF4-7A7F9D197672}"/>
      </w:docPartPr>
      <w:docPartBody>
        <w:p w:rsidR="00000000" w:rsidRDefault="00695CB7">
          <w:pPr>
            <w:pStyle w:val="B187DBA503E343D59A619F3C264F5C4A"/>
          </w:pPr>
          <w:r>
            <w:t>[City, ST  ZIP Code]</w:t>
          </w:r>
        </w:p>
      </w:docPartBody>
    </w:docPart>
    <w:docPart>
      <w:docPartPr>
        <w:name w:val="72F187A7A9E146E1B9F7D69BC6449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81208-A1DB-4296-AB08-DA08E398FF29}"/>
      </w:docPartPr>
      <w:docPartBody>
        <w:p w:rsidR="00000000" w:rsidRDefault="00695CB7">
          <w:pPr>
            <w:pStyle w:val="72F187A7A9E146E1B9F7D69BC6449670"/>
          </w:pPr>
          <w:r>
            <w:t>[Name]</w:t>
          </w:r>
        </w:p>
      </w:docPartBody>
    </w:docPart>
    <w:docPart>
      <w:docPartPr>
        <w:name w:val="9C29B4DD3F3342018600D51D40DB7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43150-2644-426F-BE59-6A88BE823D14}"/>
      </w:docPartPr>
      <w:docPartBody>
        <w:p w:rsidR="00000000" w:rsidRDefault="00695CB7">
          <w:pPr>
            <w:pStyle w:val="9C29B4DD3F3342018600D51D40DB755C"/>
          </w:pPr>
          <w:r>
            <w:t>[Street Address]</w:t>
          </w:r>
        </w:p>
      </w:docPartBody>
    </w:docPart>
    <w:docPart>
      <w:docPartPr>
        <w:name w:val="671459AADA4C4DF8B2A3E0D53A2E2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8CD61-3D72-452C-AF29-3D88AE45ABAD}"/>
      </w:docPartPr>
      <w:docPartBody>
        <w:p w:rsidR="00000000" w:rsidRDefault="00695CB7">
          <w:pPr>
            <w:pStyle w:val="671459AADA4C4DF8B2A3E0D53A2E2058"/>
          </w:pPr>
          <w:r>
            <w:t>[City, ST  ZIP Code]</w:t>
          </w:r>
        </w:p>
      </w:docPartBody>
    </w:docPart>
    <w:docPart>
      <w:docPartPr>
        <w:name w:val="E948B9D5F057487FB3783C60E4522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CA79F-7BDB-4BE9-A100-90715C46DDB0}"/>
      </w:docPartPr>
      <w:docPartBody>
        <w:p w:rsidR="00000000" w:rsidRDefault="00695CB7">
          <w:pPr>
            <w:pStyle w:val="E948B9D5F057487FB3783C60E4522180"/>
          </w:pPr>
          <w:r>
            <w:t>[Name]</w:t>
          </w:r>
        </w:p>
      </w:docPartBody>
    </w:docPart>
    <w:docPart>
      <w:docPartPr>
        <w:name w:val="62A71AA5EC594B889DA3689B23177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45209-13D0-4C58-82DE-7E49AAE45162}"/>
      </w:docPartPr>
      <w:docPartBody>
        <w:p w:rsidR="00000000" w:rsidRDefault="00695CB7">
          <w:pPr>
            <w:pStyle w:val="62A71AA5EC594B889DA3689B23177EED"/>
          </w:pPr>
          <w:r>
            <w:t>[Street Address]</w:t>
          </w:r>
        </w:p>
      </w:docPartBody>
    </w:docPart>
    <w:docPart>
      <w:docPartPr>
        <w:name w:val="7348DE844ED24087980733C8A308F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13114-2E5C-4B89-9001-61A2F8362CB8}"/>
      </w:docPartPr>
      <w:docPartBody>
        <w:p w:rsidR="00000000" w:rsidRDefault="00695CB7">
          <w:pPr>
            <w:pStyle w:val="7348DE844ED24087980733C8A308F50F"/>
          </w:pPr>
          <w:r>
            <w:t>[City, ST  ZIP Code]</w:t>
          </w:r>
        </w:p>
      </w:docPartBody>
    </w:docPart>
    <w:docPart>
      <w:docPartPr>
        <w:name w:val="C9D5C097F61945C2A19C43E27FC4B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7E32C-975D-4EED-B186-C7749950DE87}"/>
      </w:docPartPr>
      <w:docPartBody>
        <w:p w:rsidR="00000000" w:rsidRDefault="00695CB7">
          <w:pPr>
            <w:pStyle w:val="C9D5C097F61945C2A19C43E27FC4B203"/>
          </w:pPr>
          <w:r>
            <w:t>[Name]</w:t>
          </w:r>
        </w:p>
      </w:docPartBody>
    </w:docPart>
    <w:docPart>
      <w:docPartPr>
        <w:name w:val="DC0120642F7C4FD0B341A1D967969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A24C4-F180-4454-B632-3D7E2A6C2EFF}"/>
      </w:docPartPr>
      <w:docPartBody>
        <w:p w:rsidR="00000000" w:rsidRDefault="00695CB7">
          <w:pPr>
            <w:pStyle w:val="DC0120642F7C4FD0B341A1D96796977E"/>
          </w:pPr>
          <w:r>
            <w:t>[Street Address]</w:t>
          </w:r>
        </w:p>
      </w:docPartBody>
    </w:docPart>
    <w:docPart>
      <w:docPartPr>
        <w:name w:val="166EB30CA15C436C889D394020067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CFFEC-4AD6-4948-B2C9-53316D7B6B67}"/>
      </w:docPartPr>
      <w:docPartBody>
        <w:p w:rsidR="00000000" w:rsidRDefault="00695CB7">
          <w:pPr>
            <w:pStyle w:val="166EB30CA15C436C889D394020067B06"/>
          </w:pPr>
          <w:r>
            <w:t>[City, ST  ZIP Code]</w:t>
          </w:r>
        </w:p>
      </w:docPartBody>
    </w:docPart>
    <w:docPart>
      <w:docPartPr>
        <w:name w:val="467E9D242BA1479B93606A03CC5E4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F7C58-5627-40DE-84A6-29008E0F9956}"/>
      </w:docPartPr>
      <w:docPartBody>
        <w:p w:rsidR="00000000" w:rsidRDefault="00695CB7">
          <w:pPr>
            <w:pStyle w:val="467E9D242BA1479B93606A03CC5E4B09"/>
          </w:pPr>
          <w:r>
            <w:t>[Name]</w:t>
          </w:r>
        </w:p>
      </w:docPartBody>
    </w:docPart>
    <w:docPart>
      <w:docPartPr>
        <w:name w:val="95ED9FE8AFD04BB199A37B8C9BFD1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EDB2A-F802-4780-B7C6-8A017F793445}"/>
      </w:docPartPr>
      <w:docPartBody>
        <w:p w:rsidR="00000000" w:rsidRDefault="00695CB7">
          <w:pPr>
            <w:pStyle w:val="95ED9FE8AFD04BB199A37B8C9BFD1DA1"/>
          </w:pPr>
          <w:r>
            <w:t>[Street Address]</w:t>
          </w:r>
        </w:p>
      </w:docPartBody>
    </w:docPart>
    <w:docPart>
      <w:docPartPr>
        <w:name w:val="39EA428CBCA14B59878766ADA2AFC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03797-AB80-4B8D-A623-6AF24F1FA240}"/>
      </w:docPartPr>
      <w:docPartBody>
        <w:p w:rsidR="00000000" w:rsidRDefault="00695CB7">
          <w:pPr>
            <w:pStyle w:val="39EA428CBCA14B59878766ADA2AFC043"/>
          </w:pPr>
          <w:r>
            <w:t>[City, ST  ZIP Code]</w:t>
          </w:r>
        </w:p>
      </w:docPartBody>
    </w:docPart>
    <w:docPart>
      <w:docPartPr>
        <w:name w:val="9AA8B0E323574931AF483C3B7ACA8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298A5-DEA3-4420-B95B-A34CCDF914EA}"/>
      </w:docPartPr>
      <w:docPartBody>
        <w:p w:rsidR="00000000" w:rsidRDefault="00695CB7">
          <w:pPr>
            <w:pStyle w:val="9AA8B0E323574931AF483C3B7ACA8265"/>
          </w:pPr>
          <w:r>
            <w:t>[Name]</w:t>
          </w:r>
        </w:p>
      </w:docPartBody>
    </w:docPart>
    <w:docPart>
      <w:docPartPr>
        <w:name w:val="AD95C067949E4A13A6628A1ABE8F7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EF9BE-052D-474F-807C-BEA50C68743B}"/>
      </w:docPartPr>
      <w:docPartBody>
        <w:p w:rsidR="00000000" w:rsidRDefault="00695CB7">
          <w:pPr>
            <w:pStyle w:val="AD95C067949E4A13A6628A1ABE8F76F7"/>
          </w:pPr>
          <w:r>
            <w:t>[Street Address]</w:t>
          </w:r>
        </w:p>
      </w:docPartBody>
    </w:docPart>
    <w:docPart>
      <w:docPartPr>
        <w:name w:val="DAD11B2CC16242A9A47116EE43B03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06EF8-828E-45C5-8E85-5CBCBC46EAFA}"/>
      </w:docPartPr>
      <w:docPartBody>
        <w:p w:rsidR="00000000" w:rsidRDefault="00695CB7">
          <w:pPr>
            <w:pStyle w:val="DAD11B2CC16242A9A47116EE43B03AF6"/>
          </w:pPr>
          <w:r>
            <w:t>[City, ST  ZIP Code]</w:t>
          </w:r>
        </w:p>
      </w:docPartBody>
    </w:docPart>
    <w:docPart>
      <w:docPartPr>
        <w:name w:val="AD72E15F06C3403186CCD06CCC1C6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3716C-3D7B-4E2E-9C71-C9EEBFB51C6F}"/>
      </w:docPartPr>
      <w:docPartBody>
        <w:p w:rsidR="00000000" w:rsidRDefault="00695CB7">
          <w:pPr>
            <w:pStyle w:val="AD72E15F06C3403186CCD06CCC1C68C8"/>
          </w:pPr>
          <w:r>
            <w:t>[Name]</w:t>
          </w:r>
        </w:p>
      </w:docPartBody>
    </w:docPart>
    <w:docPart>
      <w:docPartPr>
        <w:name w:val="5E240411D1FE4FB1A8A45ADF8FBAC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FEA5-F53E-4A8D-AC2A-D7264F12EFDD}"/>
      </w:docPartPr>
      <w:docPartBody>
        <w:p w:rsidR="00000000" w:rsidRDefault="00695CB7">
          <w:pPr>
            <w:pStyle w:val="5E240411D1FE4FB1A8A45ADF8FBAC6BA"/>
          </w:pPr>
          <w:r>
            <w:t>[Street Address]</w:t>
          </w:r>
        </w:p>
      </w:docPartBody>
    </w:docPart>
    <w:docPart>
      <w:docPartPr>
        <w:name w:val="3ADAA753973A4113A87FA372A8556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719EC-6A03-4572-9FA4-5F4F88CB9A9E}"/>
      </w:docPartPr>
      <w:docPartBody>
        <w:p w:rsidR="00000000" w:rsidRDefault="00695CB7">
          <w:pPr>
            <w:pStyle w:val="3ADAA753973A4113A87FA372A855603E"/>
          </w:pPr>
          <w:r>
            <w:t>[City, ST  ZIP Code]</w:t>
          </w:r>
        </w:p>
      </w:docPartBody>
    </w:docPart>
    <w:docPart>
      <w:docPartPr>
        <w:name w:val="B2AF565723244C49935ED8FA4B953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ED84-DC22-46CE-B424-A8F6AACB6CFC}"/>
      </w:docPartPr>
      <w:docPartBody>
        <w:p w:rsidR="00000000" w:rsidRDefault="00695CB7">
          <w:pPr>
            <w:pStyle w:val="B2AF565723244C49935ED8FA4B953695"/>
          </w:pPr>
          <w:r>
            <w:t>[Name]</w:t>
          </w:r>
        </w:p>
      </w:docPartBody>
    </w:docPart>
    <w:docPart>
      <w:docPartPr>
        <w:name w:val="1C82145955A440578E1F677A6FFB3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10FC4-1B02-4A21-A4E5-8CC23F38A941}"/>
      </w:docPartPr>
      <w:docPartBody>
        <w:p w:rsidR="00000000" w:rsidRDefault="00695CB7">
          <w:pPr>
            <w:pStyle w:val="1C82145955A440578E1F677A6FFB37A3"/>
          </w:pPr>
          <w:r>
            <w:t>[Street Address]</w:t>
          </w:r>
        </w:p>
      </w:docPartBody>
    </w:docPart>
    <w:docPart>
      <w:docPartPr>
        <w:name w:val="475EABE00D904BF78EA37F09655CF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59910-6D91-4390-993F-C6EA3BAE9012}"/>
      </w:docPartPr>
      <w:docPartBody>
        <w:p w:rsidR="00000000" w:rsidRDefault="00695CB7">
          <w:pPr>
            <w:pStyle w:val="475EABE00D904BF78EA37F09655CFD8F"/>
          </w:pPr>
          <w:r>
            <w:t>[City, ST  ZIP Code]</w:t>
          </w:r>
        </w:p>
      </w:docPartBody>
    </w:docPart>
    <w:docPart>
      <w:docPartPr>
        <w:name w:val="CF7A2656444D40018F26E505867E4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93903-E4A0-404E-B9BE-04C11BC4F4AE}"/>
      </w:docPartPr>
      <w:docPartBody>
        <w:p w:rsidR="00000000" w:rsidRDefault="00695CB7">
          <w:pPr>
            <w:pStyle w:val="CF7A2656444D40018F26E505867E4054"/>
          </w:pPr>
          <w:r>
            <w:t>[Name]</w:t>
          </w:r>
        </w:p>
      </w:docPartBody>
    </w:docPart>
    <w:docPart>
      <w:docPartPr>
        <w:name w:val="4D21B76800B44904AD2FFE7105C03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4A0EC-01E1-4300-9D6B-FF5272DEC95A}"/>
      </w:docPartPr>
      <w:docPartBody>
        <w:p w:rsidR="00000000" w:rsidRDefault="00695CB7">
          <w:pPr>
            <w:pStyle w:val="4D21B76800B44904AD2FFE7105C03BD3"/>
          </w:pPr>
          <w:r>
            <w:t>[Street Address]</w:t>
          </w:r>
        </w:p>
      </w:docPartBody>
    </w:docPart>
    <w:docPart>
      <w:docPartPr>
        <w:name w:val="C5832B7BDBB3417E83DA3580CC514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93506-744F-4D1C-AFB9-B8992A4E73F4}"/>
      </w:docPartPr>
      <w:docPartBody>
        <w:p w:rsidR="00000000" w:rsidRDefault="00695CB7">
          <w:pPr>
            <w:pStyle w:val="C5832B7BDBB3417E83DA3580CC5140CA"/>
          </w:pPr>
          <w:r>
            <w:t>[City, ST  ZIP Code]</w:t>
          </w:r>
        </w:p>
      </w:docPartBody>
    </w:docPart>
    <w:docPart>
      <w:docPartPr>
        <w:name w:val="F9F3DB700356429B889545D927D29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8FFA7-CEA6-4112-87DA-58160AEB19BC}"/>
      </w:docPartPr>
      <w:docPartBody>
        <w:p w:rsidR="00000000" w:rsidRDefault="00695CB7">
          <w:pPr>
            <w:pStyle w:val="F9F3DB700356429B889545D927D290BF"/>
          </w:pPr>
          <w:r>
            <w:t>[Name]</w:t>
          </w:r>
        </w:p>
      </w:docPartBody>
    </w:docPart>
    <w:docPart>
      <w:docPartPr>
        <w:name w:val="CEEAA9DD2A244290A6E6FE2661E04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D7D02-9239-4843-ACF9-A46DB890CAE2}"/>
      </w:docPartPr>
      <w:docPartBody>
        <w:p w:rsidR="00000000" w:rsidRDefault="00695CB7">
          <w:pPr>
            <w:pStyle w:val="CEEAA9DD2A244290A6E6FE2661E04771"/>
          </w:pPr>
          <w:r>
            <w:t>[Street Address]</w:t>
          </w:r>
        </w:p>
      </w:docPartBody>
    </w:docPart>
    <w:docPart>
      <w:docPartPr>
        <w:name w:val="AE05A3E512774AFDA1FA180FA1F6E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DA6AE-A54C-4A77-98B5-B08919F02F36}"/>
      </w:docPartPr>
      <w:docPartBody>
        <w:p w:rsidR="00000000" w:rsidRDefault="00695CB7">
          <w:pPr>
            <w:pStyle w:val="AE05A3E512774AFDA1FA180FA1F6E12C"/>
          </w:pPr>
          <w:r>
            <w:t>[City, ST  ZIP Code]</w:t>
          </w:r>
        </w:p>
      </w:docPartBody>
    </w:docPart>
    <w:docPart>
      <w:docPartPr>
        <w:name w:val="9FCECEA515DB4572B82FFBD54AA48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BF26C-D3AA-46DB-91B2-C6C78CF39F21}"/>
      </w:docPartPr>
      <w:docPartBody>
        <w:p w:rsidR="00000000" w:rsidRDefault="00695CB7">
          <w:pPr>
            <w:pStyle w:val="9FCECEA515DB4572B82FFBD54AA4817C"/>
          </w:pPr>
          <w:r>
            <w:t>[Name]</w:t>
          </w:r>
        </w:p>
      </w:docPartBody>
    </w:docPart>
    <w:docPart>
      <w:docPartPr>
        <w:name w:val="6DD33DD548864084A9C08F5C4EE9F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0BCA-54F7-4155-80F3-E0A0C44DE1DC}"/>
      </w:docPartPr>
      <w:docPartBody>
        <w:p w:rsidR="00000000" w:rsidRDefault="00695CB7">
          <w:pPr>
            <w:pStyle w:val="6DD33DD548864084A9C08F5C4EE9F919"/>
          </w:pPr>
          <w:r>
            <w:t>[Street Address]</w:t>
          </w:r>
        </w:p>
      </w:docPartBody>
    </w:docPart>
    <w:docPart>
      <w:docPartPr>
        <w:name w:val="213A4CEA5E1C45C1A0DE84E1A6F9B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3ABFB-867A-43C6-B81D-D8749BC04476}"/>
      </w:docPartPr>
      <w:docPartBody>
        <w:p w:rsidR="00000000" w:rsidRDefault="00695CB7">
          <w:pPr>
            <w:pStyle w:val="213A4CEA5E1C45C1A0DE84E1A6F9B815"/>
          </w:pPr>
          <w:r>
            <w:t>[City, ST  ZIP Code]</w:t>
          </w:r>
        </w:p>
      </w:docPartBody>
    </w:docPart>
    <w:docPart>
      <w:docPartPr>
        <w:name w:val="2E81C0F982FA458785B3D25A4BC9F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37A71-303B-4CF4-BCF7-12F88E44C44D}"/>
      </w:docPartPr>
      <w:docPartBody>
        <w:p w:rsidR="00000000" w:rsidRDefault="00695CB7">
          <w:pPr>
            <w:pStyle w:val="2E81C0F982FA458785B3D25A4BC9FCD7"/>
          </w:pPr>
          <w:r>
            <w:t>[Name]</w:t>
          </w:r>
        </w:p>
      </w:docPartBody>
    </w:docPart>
    <w:docPart>
      <w:docPartPr>
        <w:name w:val="12919556D35E4CECBCF1C13B68C78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EF161-E388-4AE2-A68E-86F9801CA10F}"/>
      </w:docPartPr>
      <w:docPartBody>
        <w:p w:rsidR="00000000" w:rsidRDefault="00695CB7">
          <w:pPr>
            <w:pStyle w:val="12919556D35E4CECBCF1C13B68C78814"/>
          </w:pPr>
          <w:r>
            <w:t>[Street Address]</w:t>
          </w:r>
        </w:p>
      </w:docPartBody>
    </w:docPart>
    <w:docPart>
      <w:docPartPr>
        <w:name w:val="B0C0A70555B34F3096EABDA6D2EB0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D29ED-624C-4664-B0BB-6277D9342D86}"/>
      </w:docPartPr>
      <w:docPartBody>
        <w:p w:rsidR="00000000" w:rsidRDefault="00695CB7">
          <w:pPr>
            <w:pStyle w:val="B0C0A70555B34F3096EABDA6D2EB01D2"/>
          </w:pPr>
          <w:r>
            <w:t>[City, ST  ZIP Code]</w:t>
          </w:r>
        </w:p>
      </w:docPartBody>
    </w:docPart>
    <w:docPart>
      <w:docPartPr>
        <w:name w:val="2789BB90721840079415E2FBDADFB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4C21E-97D5-4A39-B716-579E88A7C5A9}"/>
      </w:docPartPr>
      <w:docPartBody>
        <w:p w:rsidR="00000000" w:rsidRDefault="00695CB7">
          <w:pPr>
            <w:pStyle w:val="2789BB90721840079415E2FBDADFB824"/>
          </w:pPr>
          <w:r>
            <w:t>[Name]</w:t>
          </w:r>
        </w:p>
      </w:docPartBody>
    </w:docPart>
    <w:docPart>
      <w:docPartPr>
        <w:name w:val="F809E92D9D0B45B181DA4BFB68007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3E48-F181-4799-847B-647462516849}"/>
      </w:docPartPr>
      <w:docPartBody>
        <w:p w:rsidR="00000000" w:rsidRDefault="00695CB7">
          <w:pPr>
            <w:pStyle w:val="F809E92D9D0B45B181DA4BFB68007E0E"/>
          </w:pPr>
          <w:r>
            <w:t>[Street Address]</w:t>
          </w:r>
        </w:p>
      </w:docPartBody>
    </w:docPart>
    <w:docPart>
      <w:docPartPr>
        <w:name w:val="F9925BDD0C7348EC902640B497AFF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DA130-5A76-4C40-A317-2C8D81C8B4EF}"/>
      </w:docPartPr>
      <w:docPartBody>
        <w:p w:rsidR="00000000" w:rsidRDefault="00695CB7">
          <w:pPr>
            <w:pStyle w:val="F9925BDD0C7348EC902640B497AFF01E"/>
          </w:pPr>
          <w:r>
            <w:t>[City, ST  ZIP Code]</w:t>
          </w:r>
        </w:p>
      </w:docPartBody>
    </w:docPart>
    <w:docPart>
      <w:docPartPr>
        <w:name w:val="3B8BD2BC18274302936D711180416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D70A6-E29D-4134-8159-5AAFAD0A92E9}"/>
      </w:docPartPr>
      <w:docPartBody>
        <w:p w:rsidR="00000000" w:rsidRDefault="00695CB7">
          <w:pPr>
            <w:pStyle w:val="3B8BD2BC18274302936D7111804163D1"/>
          </w:pPr>
          <w:r>
            <w:t>[Name]</w:t>
          </w:r>
        </w:p>
      </w:docPartBody>
    </w:docPart>
    <w:docPart>
      <w:docPartPr>
        <w:name w:val="EE044637CE4442289A22FF2C13692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7AF87-EF94-46EC-8FF7-5BEC3ECC0778}"/>
      </w:docPartPr>
      <w:docPartBody>
        <w:p w:rsidR="00000000" w:rsidRDefault="00695CB7">
          <w:pPr>
            <w:pStyle w:val="EE044637CE4442289A22FF2C13692747"/>
          </w:pPr>
          <w:r>
            <w:t>[Street Address]</w:t>
          </w:r>
        </w:p>
      </w:docPartBody>
    </w:docPart>
    <w:docPart>
      <w:docPartPr>
        <w:name w:val="C12D4188A4C040738FAF19A03B8DD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25A8F-E1D8-4110-BEC3-D3479371A8E1}"/>
      </w:docPartPr>
      <w:docPartBody>
        <w:p w:rsidR="00000000" w:rsidRDefault="00695CB7">
          <w:pPr>
            <w:pStyle w:val="C12D4188A4C040738FAF19A03B8DD5CA"/>
          </w:pPr>
          <w:r>
            <w:t>[City, ST  ZIP Code]</w:t>
          </w:r>
        </w:p>
      </w:docPartBody>
    </w:docPart>
    <w:docPart>
      <w:docPartPr>
        <w:name w:val="58BC363217F84965A3C255DB0EF8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346BA-7BEA-49B5-B639-DEFE72195903}"/>
      </w:docPartPr>
      <w:docPartBody>
        <w:p w:rsidR="00000000" w:rsidRDefault="00695CB7">
          <w:pPr>
            <w:pStyle w:val="58BC363217F84965A3C255DB0EF8EC2B"/>
          </w:pPr>
          <w:r>
            <w:t>[Name]</w:t>
          </w:r>
        </w:p>
      </w:docPartBody>
    </w:docPart>
    <w:docPart>
      <w:docPartPr>
        <w:name w:val="C775E70D90B945D6B86C973077460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45B4A-E817-4B47-A04C-9A629D63C161}"/>
      </w:docPartPr>
      <w:docPartBody>
        <w:p w:rsidR="00000000" w:rsidRDefault="00695CB7">
          <w:pPr>
            <w:pStyle w:val="C775E70D90B945D6B86C973077460D1C"/>
          </w:pPr>
          <w:r>
            <w:t>[Street Address]</w:t>
          </w:r>
        </w:p>
      </w:docPartBody>
    </w:docPart>
    <w:docPart>
      <w:docPartPr>
        <w:name w:val="3035D6AB68DA483DA61B1B4A3CF58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9E177-B9AC-4EBE-AD52-7E4911DC5860}"/>
      </w:docPartPr>
      <w:docPartBody>
        <w:p w:rsidR="00000000" w:rsidRDefault="00695CB7">
          <w:pPr>
            <w:pStyle w:val="3035D6AB68DA483DA61B1B4A3CF58FB2"/>
          </w:pPr>
          <w:r>
            <w:t>[City, ST  ZIP Code]</w:t>
          </w:r>
        </w:p>
      </w:docPartBody>
    </w:docPart>
    <w:docPart>
      <w:docPartPr>
        <w:name w:val="1CDE7F5A8F8048A8B6EC47CAD615B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0D4F-A4C4-47AC-A1E8-A2E513281E46}"/>
      </w:docPartPr>
      <w:docPartBody>
        <w:p w:rsidR="00000000" w:rsidRDefault="00695CB7">
          <w:pPr>
            <w:pStyle w:val="1CDE7F5A8F8048A8B6EC47CAD615BA8F"/>
          </w:pPr>
          <w:r>
            <w:t>[Name]</w:t>
          </w:r>
        </w:p>
      </w:docPartBody>
    </w:docPart>
    <w:docPart>
      <w:docPartPr>
        <w:name w:val="588DF576E7B24929973654CBC773C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48618-5627-485C-AB84-62EF21811C1F}"/>
      </w:docPartPr>
      <w:docPartBody>
        <w:p w:rsidR="00000000" w:rsidRDefault="00695CB7">
          <w:pPr>
            <w:pStyle w:val="588DF576E7B24929973654CBC773C7C4"/>
          </w:pPr>
          <w:r>
            <w:t>[Street Address]</w:t>
          </w:r>
        </w:p>
      </w:docPartBody>
    </w:docPart>
    <w:docPart>
      <w:docPartPr>
        <w:name w:val="53E288AB18224DC78D420983F19C9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1C6B6-8950-4F8F-838A-D413CF8DACD4}"/>
      </w:docPartPr>
      <w:docPartBody>
        <w:p w:rsidR="00000000" w:rsidRDefault="00695CB7">
          <w:pPr>
            <w:pStyle w:val="53E288AB18224DC78D420983F19C9474"/>
          </w:pPr>
          <w:r>
            <w:t>[City, ST  ZIP Code]</w:t>
          </w:r>
        </w:p>
      </w:docPartBody>
    </w:docPart>
    <w:docPart>
      <w:docPartPr>
        <w:name w:val="79CC90FD199E430BBBFED3CFE1769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E6FD4-5DAD-499A-BE53-9F8934B3584C}"/>
      </w:docPartPr>
      <w:docPartBody>
        <w:p w:rsidR="00000000" w:rsidRDefault="00695CB7">
          <w:pPr>
            <w:pStyle w:val="79CC90FD199E430BBBFED3CFE1769FBA"/>
          </w:pPr>
          <w:r>
            <w:t>[Name]</w:t>
          </w:r>
        </w:p>
      </w:docPartBody>
    </w:docPart>
    <w:docPart>
      <w:docPartPr>
        <w:name w:val="D4531352B3674795A41F9A5135C00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29F3-2125-4FFF-AF5B-128420E8E31B}"/>
      </w:docPartPr>
      <w:docPartBody>
        <w:p w:rsidR="00000000" w:rsidRDefault="00695CB7">
          <w:pPr>
            <w:pStyle w:val="D4531352B3674795A41F9A5135C008E1"/>
          </w:pPr>
          <w:r>
            <w:t>[Street Address]</w:t>
          </w:r>
        </w:p>
      </w:docPartBody>
    </w:docPart>
    <w:docPart>
      <w:docPartPr>
        <w:name w:val="119B7AE77C33461886EF05CF73DCA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E955-3130-4B4E-ACBC-C3A6AA4B3B35}"/>
      </w:docPartPr>
      <w:docPartBody>
        <w:p w:rsidR="00000000" w:rsidRDefault="00695CB7">
          <w:pPr>
            <w:pStyle w:val="119B7AE77C33461886EF05CF73DCA0FE"/>
          </w:pPr>
          <w:r>
            <w:t>[City, ST  ZIP Code]</w:t>
          </w:r>
        </w:p>
      </w:docPartBody>
    </w:docPart>
    <w:docPart>
      <w:docPartPr>
        <w:name w:val="D5205316A7C64314ADC1944FDB662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23AA0-2D22-46EF-ADF2-143FDFAFFEE3}"/>
      </w:docPartPr>
      <w:docPartBody>
        <w:p w:rsidR="00000000" w:rsidRDefault="00695CB7">
          <w:pPr>
            <w:pStyle w:val="D5205316A7C64314ADC1944FDB662745"/>
          </w:pPr>
          <w:r>
            <w:t>[Name]</w:t>
          </w:r>
        </w:p>
      </w:docPartBody>
    </w:docPart>
    <w:docPart>
      <w:docPartPr>
        <w:name w:val="5B8952AEE06C407FBF1C43FB8E17D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43011-8359-424F-865B-1E2007589133}"/>
      </w:docPartPr>
      <w:docPartBody>
        <w:p w:rsidR="00000000" w:rsidRDefault="00695CB7">
          <w:pPr>
            <w:pStyle w:val="5B8952AEE06C407FBF1C43FB8E17D2FF"/>
          </w:pPr>
          <w:r>
            <w:t>[Street Address]</w:t>
          </w:r>
        </w:p>
      </w:docPartBody>
    </w:docPart>
    <w:docPart>
      <w:docPartPr>
        <w:name w:val="5D30592A90CA4512BB63DE9CC69E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C5081-729A-40BF-92B1-AE4830A69FCB}"/>
      </w:docPartPr>
      <w:docPartBody>
        <w:p w:rsidR="00000000" w:rsidRDefault="00695CB7">
          <w:pPr>
            <w:pStyle w:val="5D30592A90CA4512BB63DE9CC69E6728"/>
          </w:pPr>
          <w:r>
            <w:t>[City, ST  ZIP Code]</w:t>
          </w:r>
        </w:p>
      </w:docPartBody>
    </w:docPart>
    <w:docPart>
      <w:docPartPr>
        <w:name w:val="0CC39881CCB442B7880B5917A63A8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005EC-CF57-4F83-83E6-D51CE1937664}"/>
      </w:docPartPr>
      <w:docPartBody>
        <w:p w:rsidR="00000000" w:rsidRDefault="00695CB7">
          <w:pPr>
            <w:pStyle w:val="0CC39881CCB442B7880B5917A63A872D"/>
          </w:pPr>
          <w:r>
            <w:t>[Name]</w:t>
          </w:r>
        </w:p>
      </w:docPartBody>
    </w:docPart>
    <w:docPart>
      <w:docPartPr>
        <w:name w:val="B6488AD1368A465197EE00122DF80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F33AB-1472-45C1-9C77-6D9E67B1E6B1}"/>
      </w:docPartPr>
      <w:docPartBody>
        <w:p w:rsidR="00000000" w:rsidRDefault="00695CB7">
          <w:pPr>
            <w:pStyle w:val="B6488AD1368A465197EE00122DF80568"/>
          </w:pPr>
          <w:r>
            <w:t>[Street Address]</w:t>
          </w:r>
        </w:p>
      </w:docPartBody>
    </w:docPart>
    <w:docPart>
      <w:docPartPr>
        <w:name w:val="14F4BB8D081D46FC82C520EB65766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11225-F864-4C13-A070-46A7B89FE888}"/>
      </w:docPartPr>
      <w:docPartBody>
        <w:p w:rsidR="00000000" w:rsidRDefault="00695CB7">
          <w:pPr>
            <w:pStyle w:val="14F4BB8D081D46FC82C520EB6576624F"/>
          </w:pPr>
          <w:r>
            <w:t>[City, ST  ZIP Code]</w:t>
          </w:r>
        </w:p>
      </w:docPartBody>
    </w:docPart>
    <w:docPart>
      <w:docPartPr>
        <w:name w:val="E120876BA75740C89E4F15C607750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9F8B5-28D4-4F55-ABA5-19EB3D92D213}"/>
      </w:docPartPr>
      <w:docPartBody>
        <w:p w:rsidR="00000000" w:rsidRDefault="00695CB7">
          <w:pPr>
            <w:pStyle w:val="E120876BA75740C89E4F15C607750E4E"/>
          </w:pPr>
          <w:r>
            <w:t>[Name]</w:t>
          </w:r>
        </w:p>
      </w:docPartBody>
    </w:docPart>
    <w:docPart>
      <w:docPartPr>
        <w:name w:val="66E9D3B5024F48CDA91D7929B7BEC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84F3-C0F4-48C5-81AA-25D7F80E1127}"/>
      </w:docPartPr>
      <w:docPartBody>
        <w:p w:rsidR="00000000" w:rsidRDefault="00695CB7">
          <w:pPr>
            <w:pStyle w:val="66E9D3B5024F48CDA91D7929B7BEC746"/>
          </w:pPr>
          <w:r>
            <w:t>[Street Address]</w:t>
          </w:r>
        </w:p>
      </w:docPartBody>
    </w:docPart>
    <w:docPart>
      <w:docPartPr>
        <w:name w:val="189D2FE0B7724900B592F4F507B03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88569-A0AE-4B75-80E5-D50DB02A796C}"/>
      </w:docPartPr>
      <w:docPartBody>
        <w:p w:rsidR="00000000" w:rsidRDefault="00695CB7">
          <w:pPr>
            <w:pStyle w:val="189D2FE0B7724900B592F4F507B03F54"/>
          </w:pPr>
          <w:r>
            <w:t>[City, ST  ZIP Code]</w:t>
          </w:r>
        </w:p>
      </w:docPartBody>
    </w:docPart>
    <w:docPart>
      <w:docPartPr>
        <w:name w:val="A7A854AA19974D24B11A756C788CB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15438-5625-4FE5-8E86-300BC5E6FFBD}"/>
      </w:docPartPr>
      <w:docPartBody>
        <w:p w:rsidR="00000000" w:rsidRDefault="00695CB7">
          <w:pPr>
            <w:pStyle w:val="A7A854AA19974D24B11A756C788CB79E"/>
          </w:pPr>
          <w:r>
            <w:t>[Name]</w:t>
          </w:r>
        </w:p>
      </w:docPartBody>
    </w:docPart>
    <w:docPart>
      <w:docPartPr>
        <w:name w:val="083EB3A2A30F46B59B3517E6A122F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81568-943C-4CDE-8761-F19B0EC4BAB0}"/>
      </w:docPartPr>
      <w:docPartBody>
        <w:p w:rsidR="00000000" w:rsidRDefault="00695CB7">
          <w:pPr>
            <w:pStyle w:val="083EB3A2A30F46B59B3517E6A122FB3E"/>
          </w:pPr>
          <w:r>
            <w:t>[Street Address]</w:t>
          </w:r>
        </w:p>
      </w:docPartBody>
    </w:docPart>
    <w:docPart>
      <w:docPartPr>
        <w:name w:val="CB19F92ECEC440C8BD109829CAC2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10ABD-66F1-4797-9351-8EBEAE8EF53F}"/>
      </w:docPartPr>
      <w:docPartBody>
        <w:p w:rsidR="00000000" w:rsidRDefault="00695CB7">
          <w:pPr>
            <w:pStyle w:val="CB19F92ECEC440C8BD109829CAC267F5"/>
          </w:pPr>
          <w:r>
            <w:t>[City, ST  ZIP Code]</w:t>
          </w:r>
        </w:p>
      </w:docPartBody>
    </w:docPart>
    <w:docPart>
      <w:docPartPr>
        <w:name w:val="F5B203837B6342CAA33BEA1CA2EC3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04EC0-EBF6-48DB-BC05-FB411352ADDC}"/>
      </w:docPartPr>
      <w:docPartBody>
        <w:p w:rsidR="00000000" w:rsidRDefault="00695CB7">
          <w:pPr>
            <w:pStyle w:val="F5B203837B6342CAA33BEA1CA2EC372D"/>
          </w:pPr>
          <w:r>
            <w:t>[Name]</w:t>
          </w:r>
        </w:p>
      </w:docPartBody>
    </w:docPart>
    <w:docPart>
      <w:docPartPr>
        <w:name w:val="0D091F61A07145EEB9919460B33D6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3F92C-BD79-41F3-A48A-1FC959BB5392}"/>
      </w:docPartPr>
      <w:docPartBody>
        <w:p w:rsidR="00000000" w:rsidRDefault="00695CB7">
          <w:pPr>
            <w:pStyle w:val="0D091F61A07145EEB9919460B33D6B2A"/>
          </w:pPr>
          <w:r>
            <w:t>[Street Address]</w:t>
          </w:r>
        </w:p>
      </w:docPartBody>
    </w:docPart>
    <w:docPart>
      <w:docPartPr>
        <w:name w:val="6B14FA3F48BA465381B5EC6CEDCB1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50CEB-C765-4AE7-8F48-1E61C99079B5}"/>
      </w:docPartPr>
      <w:docPartBody>
        <w:p w:rsidR="00000000" w:rsidRDefault="00695CB7">
          <w:pPr>
            <w:pStyle w:val="6B14FA3F48BA465381B5EC6CEDCB1D3C"/>
          </w:pPr>
          <w:r>
            <w:t>[City, ST  ZIP Code]</w:t>
          </w:r>
        </w:p>
      </w:docPartBody>
    </w:docPart>
    <w:docPart>
      <w:docPartPr>
        <w:name w:val="14950E92EBB84D47AE506FD73C922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B1B7-3B5C-4A28-90E4-9DD2C103EAE7}"/>
      </w:docPartPr>
      <w:docPartBody>
        <w:p w:rsidR="00000000" w:rsidRDefault="00695CB7">
          <w:pPr>
            <w:pStyle w:val="14950E92EBB84D47AE506FD73C922A43"/>
          </w:pPr>
          <w:r>
            <w:t>[Name]</w:t>
          </w:r>
        </w:p>
      </w:docPartBody>
    </w:docPart>
    <w:docPart>
      <w:docPartPr>
        <w:name w:val="83AA7759DF7048B09DCE3E434D3F2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29287-7DE4-42CA-9FA7-F526573E08B8}"/>
      </w:docPartPr>
      <w:docPartBody>
        <w:p w:rsidR="00000000" w:rsidRDefault="00695CB7">
          <w:pPr>
            <w:pStyle w:val="83AA7759DF7048B09DCE3E434D3F2709"/>
          </w:pPr>
          <w:r>
            <w:t>[Street Address]</w:t>
          </w:r>
        </w:p>
      </w:docPartBody>
    </w:docPart>
    <w:docPart>
      <w:docPartPr>
        <w:name w:val="A5C20881C1A1427DAC90EEED523CD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95C92-12DA-4D91-A173-0582FDAD3B53}"/>
      </w:docPartPr>
      <w:docPartBody>
        <w:p w:rsidR="00000000" w:rsidRDefault="00695CB7">
          <w:pPr>
            <w:pStyle w:val="A5C20881C1A1427DAC90EEED523CD3D2"/>
          </w:pPr>
          <w:r>
            <w:t>[City, ST  ZIP Code]</w:t>
          </w:r>
        </w:p>
      </w:docPartBody>
    </w:docPart>
    <w:docPart>
      <w:docPartPr>
        <w:name w:val="1C7095440FDD469BB1EECF38BFF21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6ABC-13B9-4CA5-B836-F640524878A5}"/>
      </w:docPartPr>
      <w:docPartBody>
        <w:p w:rsidR="00000000" w:rsidRDefault="00695CB7">
          <w:pPr>
            <w:pStyle w:val="1C7095440FDD469BB1EECF38BFF21E6B"/>
          </w:pPr>
          <w:r>
            <w:t>[Name]</w:t>
          </w:r>
        </w:p>
      </w:docPartBody>
    </w:docPart>
    <w:docPart>
      <w:docPartPr>
        <w:name w:val="359454BF961246A599D9587B79CF0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C949E-6476-4DE6-8716-A0CB50B352D0}"/>
      </w:docPartPr>
      <w:docPartBody>
        <w:p w:rsidR="00000000" w:rsidRDefault="00695CB7">
          <w:pPr>
            <w:pStyle w:val="359454BF961246A599D9587B79CF06A5"/>
          </w:pPr>
          <w:r>
            <w:t>[Street Address]</w:t>
          </w:r>
        </w:p>
      </w:docPartBody>
    </w:docPart>
    <w:docPart>
      <w:docPartPr>
        <w:name w:val="2B0BDB7E34EF41D98620E5589616C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6DB8-5E7F-4174-91E7-7AC6195752D9}"/>
      </w:docPartPr>
      <w:docPartBody>
        <w:p w:rsidR="00000000" w:rsidRDefault="00695CB7">
          <w:pPr>
            <w:pStyle w:val="2B0BDB7E34EF41D98620E5589616CB76"/>
          </w:pPr>
          <w:r>
            <w:t>[City, ST  ZIP Code]</w:t>
          </w:r>
        </w:p>
      </w:docPartBody>
    </w:docPart>
    <w:docPart>
      <w:docPartPr>
        <w:name w:val="86C48B373B68448F9031D7B917C07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D5A94-D2F9-4E0E-B56A-B8723B311D42}"/>
      </w:docPartPr>
      <w:docPartBody>
        <w:p w:rsidR="00000000" w:rsidRDefault="00695CB7">
          <w:pPr>
            <w:pStyle w:val="86C48B373B68448F9031D7B917C07F34"/>
          </w:pPr>
          <w:r>
            <w:t>[Name]</w:t>
          </w:r>
        </w:p>
      </w:docPartBody>
    </w:docPart>
    <w:docPart>
      <w:docPartPr>
        <w:name w:val="CF05432863F24541B6DBE1C841C8E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057D5-7E83-4E67-82EA-F418DF927052}"/>
      </w:docPartPr>
      <w:docPartBody>
        <w:p w:rsidR="00000000" w:rsidRDefault="00695CB7">
          <w:pPr>
            <w:pStyle w:val="CF05432863F24541B6DBE1C841C8E458"/>
          </w:pPr>
          <w:r>
            <w:t>[Street Address]</w:t>
          </w:r>
        </w:p>
      </w:docPartBody>
    </w:docPart>
    <w:docPart>
      <w:docPartPr>
        <w:name w:val="57690B8045A9420AB8FF8385F3686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7C654-1514-417B-AE27-4A70EA773504}"/>
      </w:docPartPr>
      <w:docPartBody>
        <w:p w:rsidR="00000000" w:rsidRDefault="00695CB7">
          <w:pPr>
            <w:pStyle w:val="57690B8045A9420AB8FF8385F36862F4"/>
          </w:pPr>
          <w:r>
            <w:t>[City, ST  ZIP Code]</w:t>
          </w:r>
        </w:p>
      </w:docPartBody>
    </w:docPart>
    <w:docPart>
      <w:docPartPr>
        <w:name w:val="FC89477C4B564A8F86912496ACB61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E3C51-7C6E-457C-B709-847403477DDB}"/>
      </w:docPartPr>
      <w:docPartBody>
        <w:p w:rsidR="00000000" w:rsidRDefault="00695CB7">
          <w:pPr>
            <w:pStyle w:val="FC89477C4B564A8F86912496ACB614AD"/>
          </w:pPr>
          <w:r>
            <w:t>[Name]</w:t>
          </w:r>
        </w:p>
      </w:docPartBody>
    </w:docPart>
    <w:docPart>
      <w:docPartPr>
        <w:name w:val="BC86FAE7C6BA4BA2A544B6F217605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AB846-C60C-4225-8CCD-97CF2CC0D78B}"/>
      </w:docPartPr>
      <w:docPartBody>
        <w:p w:rsidR="00000000" w:rsidRDefault="00695CB7">
          <w:pPr>
            <w:pStyle w:val="BC86FAE7C6BA4BA2A544B6F217605ED3"/>
          </w:pPr>
          <w:r>
            <w:t>[Street Address]</w:t>
          </w:r>
        </w:p>
      </w:docPartBody>
    </w:docPart>
    <w:docPart>
      <w:docPartPr>
        <w:name w:val="2AE413C29A3E4A058EC0A7B987188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C1AFE-6B7E-47BB-8286-8FCD37484DAD}"/>
      </w:docPartPr>
      <w:docPartBody>
        <w:p w:rsidR="00000000" w:rsidRDefault="00695CB7">
          <w:pPr>
            <w:pStyle w:val="2AE413C29A3E4A058EC0A7B987188D96"/>
          </w:pPr>
          <w:r>
            <w:t>[City, ST  ZIP Code]</w:t>
          </w:r>
        </w:p>
      </w:docPartBody>
    </w:docPart>
    <w:docPart>
      <w:docPartPr>
        <w:name w:val="8FDD201051AA4405A96F905CDB825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2E3CA-E0B7-4808-8B6C-5786EFD58B42}"/>
      </w:docPartPr>
      <w:docPartBody>
        <w:p w:rsidR="00000000" w:rsidRDefault="00695CB7">
          <w:pPr>
            <w:pStyle w:val="8FDD201051AA4405A96F905CDB825E46"/>
          </w:pPr>
          <w:r>
            <w:t>[Name]</w:t>
          </w:r>
        </w:p>
      </w:docPartBody>
    </w:docPart>
    <w:docPart>
      <w:docPartPr>
        <w:name w:val="714031DC9FEE4F379C1B42BFAA88C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D8FD-C71E-4F5C-AD79-409F87F2F3C0}"/>
      </w:docPartPr>
      <w:docPartBody>
        <w:p w:rsidR="00000000" w:rsidRDefault="00695CB7">
          <w:pPr>
            <w:pStyle w:val="714031DC9FEE4F379C1B42BFAA88C553"/>
          </w:pPr>
          <w:r>
            <w:t>[Street Address]</w:t>
          </w:r>
        </w:p>
      </w:docPartBody>
    </w:docPart>
    <w:docPart>
      <w:docPartPr>
        <w:name w:val="BAD6CAA4555246D5872FC2DA1C656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40407-92EB-4528-B4B4-F377682FEE78}"/>
      </w:docPartPr>
      <w:docPartBody>
        <w:p w:rsidR="00000000" w:rsidRDefault="00695CB7">
          <w:pPr>
            <w:pStyle w:val="BAD6CAA4555246D5872FC2DA1C6563B7"/>
          </w:pPr>
          <w:r>
            <w:t>[City, ST  ZIP Code]</w:t>
          </w:r>
        </w:p>
      </w:docPartBody>
    </w:docPart>
    <w:docPart>
      <w:docPartPr>
        <w:name w:val="EFBD419B5D1348D08B9CBB5748ADD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826E5-3410-4E6E-B1A7-CEBE2FF4AC43}"/>
      </w:docPartPr>
      <w:docPartBody>
        <w:p w:rsidR="00000000" w:rsidRDefault="00695CB7">
          <w:pPr>
            <w:pStyle w:val="EFBD419B5D1348D08B9CBB5748ADD994"/>
          </w:pPr>
          <w:r>
            <w:t>[Name]</w:t>
          </w:r>
        </w:p>
      </w:docPartBody>
    </w:docPart>
    <w:docPart>
      <w:docPartPr>
        <w:name w:val="89032AFA3F4840489CF05727172CA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5DD8F-BFF3-4DC2-A3D2-F49D969379D6}"/>
      </w:docPartPr>
      <w:docPartBody>
        <w:p w:rsidR="00000000" w:rsidRDefault="00695CB7">
          <w:pPr>
            <w:pStyle w:val="89032AFA3F4840489CF05727172CACFB"/>
          </w:pPr>
          <w:r>
            <w:t>[Street Address]</w:t>
          </w:r>
        </w:p>
      </w:docPartBody>
    </w:docPart>
    <w:docPart>
      <w:docPartPr>
        <w:name w:val="E1AB340B70C841C2AFEFAA3DDFE45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4D507-7347-47A8-BA2E-11AA32660BEE}"/>
      </w:docPartPr>
      <w:docPartBody>
        <w:p w:rsidR="00000000" w:rsidRDefault="00695CB7">
          <w:pPr>
            <w:pStyle w:val="E1AB340B70C841C2AFEFAA3DDFE45390"/>
          </w:pPr>
          <w:r>
            <w:t>[City, ST  ZIP Code]</w:t>
          </w:r>
        </w:p>
      </w:docPartBody>
    </w:docPart>
    <w:docPart>
      <w:docPartPr>
        <w:name w:val="8B3114728CAA4ADABE641A1A87EEB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BE32F-F8DE-4D32-B4AE-E5C837972E15}"/>
      </w:docPartPr>
      <w:docPartBody>
        <w:p w:rsidR="00000000" w:rsidRDefault="00695CB7">
          <w:pPr>
            <w:pStyle w:val="8B3114728CAA4ADABE641A1A87EEB241"/>
          </w:pPr>
          <w:r>
            <w:t>[Name]</w:t>
          </w:r>
        </w:p>
      </w:docPartBody>
    </w:docPart>
    <w:docPart>
      <w:docPartPr>
        <w:name w:val="BF1806D2ED6E4DC0B0A94DFC81FAA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FE6A8-AB0B-4F45-BE04-6C0B38EB0512}"/>
      </w:docPartPr>
      <w:docPartBody>
        <w:p w:rsidR="00000000" w:rsidRDefault="00695CB7">
          <w:pPr>
            <w:pStyle w:val="BF1806D2ED6E4DC0B0A94DFC81FAA2E6"/>
          </w:pPr>
          <w:r>
            <w:t>[Street Address]</w:t>
          </w:r>
        </w:p>
      </w:docPartBody>
    </w:docPart>
    <w:docPart>
      <w:docPartPr>
        <w:name w:val="16959CA0045A4937BD62C29FB675C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D82D4-ED81-4FCA-B109-BD397017CBC1}"/>
      </w:docPartPr>
      <w:docPartBody>
        <w:p w:rsidR="00000000" w:rsidRDefault="00695CB7">
          <w:pPr>
            <w:pStyle w:val="16959CA0045A4937BD62C29FB675C479"/>
          </w:pPr>
          <w:r>
            <w:t>[City, ST  ZIP Code]</w:t>
          </w:r>
        </w:p>
      </w:docPartBody>
    </w:docPart>
    <w:docPart>
      <w:docPartPr>
        <w:name w:val="6EE32430953D45E4AB74923920361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938F0-4C5C-47D0-B81E-2DAE6DDD12D4}"/>
      </w:docPartPr>
      <w:docPartBody>
        <w:p w:rsidR="00000000" w:rsidRDefault="00695CB7">
          <w:pPr>
            <w:pStyle w:val="6EE32430953D45E4AB74923920361C3D"/>
          </w:pPr>
          <w:r>
            <w:t>[Name]</w:t>
          </w:r>
        </w:p>
      </w:docPartBody>
    </w:docPart>
    <w:docPart>
      <w:docPartPr>
        <w:name w:val="D20BEED7BDA947818FA56ACD938C7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DCA69-B7C7-458F-B7EE-86E80D02D682}"/>
      </w:docPartPr>
      <w:docPartBody>
        <w:p w:rsidR="00000000" w:rsidRDefault="00695CB7">
          <w:pPr>
            <w:pStyle w:val="D20BEED7BDA947818FA56ACD938C776D"/>
          </w:pPr>
          <w:r>
            <w:t>[Street Address]</w:t>
          </w:r>
        </w:p>
      </w:docPartBody>
    </w:docPart>
    <w:docPart>
      <w:docPartPr>
        <w:name w:val="300BB3FB47F24A93B32311A0BB054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5C17D-421E-461D-B3E9-D8E89597C29B}"/>
      </w:docPartPr>
      <w:docPartBody>
        <w:p w:rsidR="00000000" w:rsidRDefault="00695CB7">
          <w:pPr>
            <w:pStyle w:val="300BB3FB47F24A93B32311A0BB0546CE"/>
          </w:pPr>
          <w:r>
            <w:t>[City, ST  ZIP Code]</w:t>
          </w:r>
        </w:p>
      </w:docPartBody>
    </w:docPart>
    <w:docPart>
      <w:docPartPr>
        <w:name w:val="3F04E3B8BE1647048D5DDD48720A8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59B7D-C94C-44D4-857E-D717048FB6C1}"/>
      </w:docPartPr>
      <w:docPartBody>
        <w:p w:rsidR="00000000" w:rsidRDefault="00695CB7">
          <w:pPr>
            <w:pStyle w:val="3F04E3B8BE1647048D5DDD48720A8791"/>
          </w:pPr>
          <w:r>
            <w:t>[Name]</w:t>
          </w:r>
        </w:p>
      </w:docPartBody>
    </w:docPart>
    <w:docPart>
      <w:docPartPr>
        <w:name w:val="B5DB367BA6F84EE8ADB3921B78996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1A09E-9A17-4768-9664-C33B77D98C70}"/>
      </w:docPartPr>
      <w:docPartBody>
        <w:p w:rsidR="00000000" w:rsidRDefault="00695CB7">
          <w:pPr>
            <w:pStyle w:val="B5DB367BA6F84EE8ADB3921B78996E78"/>
          </w:pPr>
          <w:r>
            <w:t>[Street Address]</w:t>
          </w:r>
        </w:p>
      </w:docPartBody>
    </w:docPart>
    <w:docPart>
      <w:docPartPr>
        <w:name w:val="366477217F02454891B7F3FBB255B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58454-159F-4C2B-9F02-619EDC2C5F4A}"/>
      </w:docPartPr>
      <w:docPartBody>
        <w:p w:rsidR="00000000" w:rsidRDefault="00695CB7">
          <w:pPr>
            <w:pStyle w:val="366477217F02454891B7F3FBB255B6CC"/>
          </w:pPr>
          <w:r>
            <w:t>[City, ST  ZIP Code]</w:t>
          </w:r>
        </w:p>
      </w:docPartBody>
    </w:docPart>
    <w:docPart>
      <w:docPartPr>
        <w:name w:val="28E113E25C974E4FB9A2B41AE8AB0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6B4E6-3BD0-4E5B-9B79-F6905677C7C8}"/>
      </w:docPartPr>
      <w:docPartBody>
        <w:p w:rsidR="00000000" w:rsidRDefault="00695CB7">
          <w:pPr>
            <w:pStyle w:val="28E113E25C974E4FB9A2B41AE8AB0DC4"/>
          </w:pPr>
          <w:r>
            <w:t>[Name]</w:t>
          </w:r>
        </w:p>
      </w:docPartBody>
    </w:docPart>
    <w:docPart>
      <w:docPartPr>
        <w:name w:val="C82E2A375E304CE29ED9AFB04D3CF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C3277-A291-4E0A-A430-7C760E389287}"/>
      </w:docPartPr>
      <w:docPartBody>
        <w:p w:rsidR="00000000" w:rsidRDefault="00695CB7">
          <w:pPr>
            <w:pStyle w:val="C82E2A375E304CE29ED9AFB04D3CFDC2"/>
          </w:pPr>
          <w:r>
            <w:t>[Street Address]</w:t>
          </w:r>
        </w:p>
      </w:docPartBody>
    </w:docPart>
    <w:docPart>
      <w:docPartPr>
        <w:name w:val="CD2FE635C1114C10922852A64C02F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8B356-AAD1-4611-89E3-FA5FDCB64C70}"/>
      </w:docPartPr>
      <w:docPartBody>
        <w:p w:rsidR="00000000" w:rsidRDefault="00695CB7">
          <w:pPr>
            <w:pStyle w:val="CD2FE635C1114C10922852A64C02FB3E"/>
          </w:pPr>
          <w:r>
            <w:t>[City, ST  ZIP Code]</w:t>
          </w:r>
        </w:p>
      </w:docPartBody>
    </w:docPart>
    <w:docPart>
      <w:docPartPr>
        <w:name w:val="CF3B0A81F47E42BE9FF4832C36AD4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2749C-C576-4254-86AB-1B4EC72C6563}"/>
      </w:docPartPr>
      <w:docPartBody>
        <w:p w:rsidR="00000000" w:rsidRDefault="00695CB7">
          <w:pPr>
            <w:pStyle w:val="CF3B0A81F47E42BE9FF4832C36AD430D"/>
          </w:pPr>
          <w:r>
            <w:t>[Name]</w:t>
          </w:r>
        </w:p>
      </w:docPartBody>
    </w:docPart>
    <w:docPart>
      <w:docPartPr>
        <w:name w:val="68CBC5559E3949AEB3440AF007B7D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1A8EA-6CF1-4A0B-93AA-988BD87D2F82}"/>
      </w:docPartPr>
      <w:docPartBody>
        <w:p w:rsidR="00000000" w:rsidRDefault="00695CB7">
          <w:pPr>
            <w:pStyle w:val="68CBC5559E3949AEB3440AF007B7D450"/>
          </w:pPr>
          <w:r>
            <w:t>[Street Address]</w:t>
          </w:r>
        </w:p>
      </w:docPartBody>
    </w:docPart>
    <w:docPart>
      <w:docPartPr>
        <w:name w:val="75294024F41A4C928C57136BD3C8B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C4FB7-72CE-4A6F-A450-38BA0B347C37}"/>
      </w:docPartPr>
      <w:docPartBody>
        <w:p w:rsidR="00000000" w:rsidRDefault="00695CB7">
          <w:pPr>
            <w:pStyle w:val="75294024F41A4C928C57136BD3C8B6E1"/>
          </w:pPr>
          <w:r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3D28CF715644A9B7CD7DD2B965D166">
    <w:name w:val="0A3D28CF715644A9B7CD7DD2B965D166"/>
  </w:style>
  <w:style w:type="paragraph" w:customStyle="1" w:styleId="EFE23205EE8541C2888B70FB1F2F4029">
    <w:name w:val="EFE23205EE8541C2888B70FB1F2F4029"/>
  </w:style>
  <w:style w:type="paragraph" w:customStyle="1" w:styleId="26DEF7931D794436ABA311F92BD52DD1">
    <w:name w:val="26DEF7931D794436ABA311F92BD52DD1"/>
  </w:style>
  <w:style w:type="paragraph" w:customStyle="1" w:styleId="B6CF388805494E92978B363280667ADD">
    <w:name w:val="B6CF388805494E92978B363280667ADD"/>
  </w:style>
  <w:style w:type="paragraph" w:customStyle="1" w:styleId="C2467212B5C9402BA442BDE387C5CBA1">
    <w:name w:val="C2467212B5C9402BA442BDE387C5CBA1"/>
  </w:style>
  <w:style w:type="paragraph" w:customStyle="1" w:styleId="B2AF4F1F8E5A41F3B1859A1C91E3136F">
    <w:name w:val="B2AF4F1F8E5A41F3B1859A1C91E3136F"/>
  </w:style>
  <w:style w:type="paragraph" w:customStyle="1" w:styleId="6C9FAB3E18E64D42B968A1063F6BE071">
    <w:name w:val="6C9FAB3E18E64D42B968A1063F6BE071"/>
  </w:style>
  <w:style w:type="paragraph" w:customStyle="1" w:styleId="034C7504F0E04948B263C6892C1E5D13">
    <w:name w:val="034C7504F0E04948B263C6892C1E5D13"/>
  </w:style>
  <w:style w:type="paragraph" w:customStyle="1" w:styleId="BDC3A75C3BAA41BDB2359CACC616CB60">
    <w:name w:val="BDC3A75C3BAA41BDB2359CACC616CB60"/>
  </w:style>
  <w:style w:type="paragraph" w:customStyle="1" w:styleId="D840FDE4D49C487299E19622C1C188E8">
    <w:name w:val="D840FDE4D49C487299E19622C1C188E8"/>
  </w:style>
  <w:style w:type="paragraph" w:customStyle="1" w:styleId="B523F366A6CB4CB49B532A6F8BE0305A">
    <w:name w:val="B523F366A6CB4CB49B532A6F8BE0305A"/>
  </w:style>
  <w:style w:type="paragraph" w:customStyle="1" w:styleId="1606A8CE9B7D483582AB163A1D226B8E">
    <w:name w:val="1606A8CE9B7D483582AB163A1D226B8E"/>
  </w:style>
  <w:style w:type="paragraph" w:customStyle="1" w:styleId="BD5651C8AA294C61A6C10C45E70FAE31">
    <w:name w:val="BD5651C8AA294C61A6C10C45E70FAE31"/>
  </w:style>
  <w:style w:type="paragraph" w:customStyle="1" w:styleId="96B1886AB5F440ED832D7E9B6BDBFF1D">
    <w:name w:val="96B1886AB5F440ED832D7E9B6BDBFF1D"/>
  </w:style>
  <w:style w:type="paragraph" w:customStyle="1" w:styleId="1EBCE8D7AEFF40D5A277400ECB1F507B">
    <w:name w:val="1EBCE8D7AEFF40D5A277400ECB1F507B"/>
  </w:style>
  <w:style w:type="paragraph" w:customStyle="1" w:styleId="2A946E1AA3964DF8A643DC65D6507B2D">
    <w:name w:val="2A946E1AA3964DF8A643DC65D6507B2D"/>
  </w:style>
  <w:style w:type="paragraph" w:customStyle="1" w:styleId="580919A6CA7A476984272DBE5634B762">
    <w:name w:val="580919A6CA7A476984272DBE5634B762"/>
  </w:style>
  <w:style w:type="paragraph" w:customStyle="1" w:styleId="2461FBC4954544E8B0F1302B92DE6E38">
    <w:name w:val="2461FBC4954544E8B0F1302B92DE6E38"/>
  </w:style>
  <w:style w:type="paragraph" w:customStyle="1" w:styleId="DAE6595709324955B44D03C27D3431AE">
    <w:name w:val="DAE6595709324955B44D03C27D3431AE"/>
  </w:style>
  <w:style w:type="paragraph" w:customStyle="1" w:styleId="3465174E926E465ABCFB1D8BB9DBCABA">
    <w:name w:val="3465174E926E465ABCFB1D8BB9DBCABA"/>
  </w:style>
  <w:style w:type="paragraph" w:customStyle="1" w:styleId="3885C41E19654C759D3F4A3BEB063852">
    <w:name w:val="3885C41E19654C759D3F4A3BEB063852"/>
  </w:style>
  <w:style w:type="paragraph" w:customStyle="1" w:styleId="418C5A4C317A4B83B3D260D5355892CC">
    <w:name w:val="418C5A4C317A4B83B3D260D5355892CC"/>
  </w:style>
  <w:style w:type="paragraph" w:customStyle="1" w:styleId="DE2A15345AAE433BB16A1407621A7676">
    <w:name w:val="DE2A15345AAE433BB16A1407621A7676"/>
  </w:style>
  <w:style w:type="paragraph" w:customStyle="1" w:styleId="8648DC99ED654D14911C8E5F4F702649">
    <w:name w:val="8648DC99ED654D14911C8E5F4F702649"/>
  </w:style>
  <w:style w:type="paragraph" w:customStyle="1" w:styleId="849FF035CED84E9784CE3316E64D36DD">
    <w:name w:val="849FF035CED84E9784CE3316E64D36DD"/>
  </w:style>
  <w:style w:type="paragraph" w:customStyle="1" w:styleId="AAA3CE74CF8A4C13A5445C8F1BEC9990">
    <w:name w:val="AAA3CE74CF8A4C13A5445C8F1BEC9990"/>
  </w:style>
  <w:style w:type="paragraph" w:customStyle="1" w:styleId="B3229D2FD2884982B43BAA3CAD1CD67D">
    <w:name w:val="B3229D2FD2884982B43BAA3CAD1CD67D"/>
  </w:style>
  <w:style w:type="paragraph" w:customStyle="1" w:styleId="EA7861996F4B4885A1FAE77A1038BBFE">
    <w:name w:val="EA7861996F4B4885A1FAE77A1038BBFE"/>
  </w:style>
  <w:style w:type="paragraph" w:customStyle="1" w:styleId="A76686260C7B4D13857A207879E92551">
    <w:name w:val="A76686260C7B4D13857A207879E92551"/>
  </w:style>
  <w:style w:type="paragraph" w:customStyle="1" w:styleId="AD808E315BE64D60B0E7EBF0C985557A">
    <w:name w:val="AD808E315BE64D60B0E7EBF0C985557A"/>
  </w:style>
  <w:style w:type="paragraph" w:customStyle="1" w:styleId="EB70D5B086BD49019CE0D1802B49A9C9">
    <w:name w:val="EB70D5B086BD49019CE0D1802B49A9C9"/>
  </w:style>
  <w:style w:type="paragraph" w:customStyle="1" w:styleId="7BFE1C80D0FC40ED85B7A7D51A0EE765">
    <w:name w:val="7BFE1C80D0FC40ED85B7A7D51A0EE765"/>
  </w:style>
  <w:style w:type="paragraph" w:customStyle="1" w:styleId="6188E9D0FFF84F3BB27309A3FF1CB445">
    <w:name w:val="6188E9D0FFF84F3BB27309A3FF1CB445"/>
  </w:style>
  <w:style w:type="paragraph" w:customStyle="1" w:styleId="350E6FCD350E4DCDA657304012EE1B25">
    <w:name w:val="350E6FCD350E4DCDA657304012EE1B25"/>
  </w:style>
  <w:style w:type="paragraph" w:customStyle="1" w:styleId="6093F1A23D59459F80DA3536C5CDC038">
    <w:name w:val="6093F1A23D59459F80DA3536C5CDC038"/>
  </w:style>
  <w:style w:type="paragraph" w:customStyle="1" w:styleId="690E1424E64140AAB8B85BE93028CC66">
    <w:name w:val="690E1424E64140AAB8B85BE93028CC66"/>
  </w:style>
  <w:style w:type="paragraph" w:customStyle="1" w:styleId="95EBADBE06CC489789E6CBC62A0A986E">
    <w:name w:val="95EBADBE06CC489789E6CBC62A0A986E"/>
  </w:style>
  <w:style w:type="paragraph" w:customStyle="1" w:styleId="DC36626BC56E44B8BD53C29099E481C3">
    <w:name w:val="DC36626BC56E44B8BD53C29099E481C3"/>
  </w:style>
  <w:style w:type="paragraph" w:customStyle="1" w:styleId="68DCAD4B30DF485FA0256F77A15E4BDA">
    <w:name w:val="68DCAD4B30DF485FA0256F77A15E4BDA"/>
  </w:style>
  <w:style w:type="paragraph" w:customStyle="1" w:styleId="C700029B1C814A2E94DB1C376D4FB91E">
    <w:name w:val="C700029B1C814A2E94DB1C376D4FB91E"/>
  </w:style>
  <w:style w:type="paragraph" w:customStyle="1" w:styleId="D38CAEE140C648CD83E9AE533B064A77">
    <w:name w:val="D38CAEE140C648CD83E9AE533B064A77"/>
  </w:style>
  <w:style w:type="paragraph" w:customStyle="1" w:styleId="53F5E47F106044C19972A1BC45CE182D">
    <w:name w:val="53F5E47F106044C19972A1BC45CE182D"/>
  </w:style>
  <w:style w:type="paragraph" w:customStyle="1" w:styleId="8A612807E6F548878A519590BC52519B">
    <w:name w:val="8A612807E6F548878A519590BC52519B"/>
  </w:style>
  <w:style w:type="paragraph" w:customStyle="1" w:styleId="DFF8E93AC99E4CCCA0AAA9B4E81026F7">
    <w:name w:val="DFF8E93AC99E4CCCA0AAA9B4E81026F7"/>
  </w:style>
  <w:style w:type="paragraph" w:customStyle="1" w:styleId="7D6A8F9C4A464777B6DE6DEC3FFD07E9">
    <w:name w:val="7D6A8F9C4A464777B6DE6DEC3FFD07E9"/>
  </w:style>
  <w:style w:type="paragraph" w:customStyle="1" w:styleId="953A450A798A4F239ED02CEC0C9EC365">
    <w:name w:val="953A450A798A4F239ED02CEC0C9EC365"/>
  </w:style>
  <w:style w:type="paragraph" w:customStyle="1" w:styleId="10BA25570174483E9CCB62F24A6913AE">
    <w:name w:val="10BA25570174483E9CCB62F24A6913AE"/>
  </w:style>
  <w:style w:type="paragraph" w:customStyle="1" w:styleId="0A8542F310914AFBA0C46F70F4B3BC6A">
    <w:name w:val="0A8542F310914AFBA0C46F70F4B3BC6A"/>
  </w:style>
  <w:style w:type="paragraph" w:customStyle="1" w:styleId="2221FCE52B874E0BA5FFECB749DD192C">
    <w:name w:val="2221FCE52B874E0BA5FFECB749DD192C"/>
  </w:style>
  <w:style w:type="paragraph" w:customStyle="1" w:styleId="189689349A43436285A2A1910A9612E6">
    <w:name w:val="189689349A43436285A2A1910A9612E6"/>
  </w:style>
  <w:style w:type="paragraph" w:customStyle="1" w:styleId="9B75BF4EB4EA444DA2AC474105D05194">
    <w:name w:val="9B75BF4EB4EA444DA2AC474105D05194"/>
  </w:style>
  <w:style w:type="paragraph" w:customStyle="1" w:styleId="ED9606C85072449C879FCEF4B7B5C323">
    <w:name w:val="ED9606C85072449C879FCEF4B7B5C323"/>
  </w:style>
  <w:style w:type="paragraph" w:customStyle="1" w:styleId="9E4BCC3992BF4BACA4F40077DF93299A">
    <w:name w:val="9E4BCC3992BF4BACA4F40077DF93299A"/>
  </w:style>
  <w:style w:type="paragraph" w:customStyle="1" w:styleId="7A1E66B194CB43B0A077E382169A4021">
    <w:name w:val="7A1E66B194CB43B0A077E382169A4021"/>
  </w:style>
  <w:style w:type="paragraph" w:customStyle="1" w:styleId="2CF4067DB23C4650AEFB0028DED3B827">
    <w:name w:val="2CF4067DB23C4650AEFB0028DED3B827"/>
  </w:style>
  <w:style w:type="paragraph" w:customStyle="1" w:styleId="8F69A5B3CB5A465E80097FD734CDC8B4">
    <w:name w:val="8F69A5B3CB5A465E80097FD734CDC8B4"/>
  </w:style>
  <w:style w:type="paragraph" w:customStyle="1" w:styleId="9391E4056AEA4299BA58CB21B04B4B95">
    <w:name w:val="9391E4056AEA4299BA58CB21B04B4B95"/>
  </w:style>
  <w:style w:type="paragraph" w:customStyle="1" w:styleId="B5CD5DEB7CB0484A984349A2566918E7">
    <w:name w:val="B5CD5DEB7CB0484A984349A2566918E7"/>
  </w:style>
  <w:style w:type="paragraph" w:customStyle="1" w:styleId="8AB04758891F48388D891EE0A222103F">
    <w:name w:val="8AB04758891F48388D891EE0A222103F"/>
  </w:style>
  <w:style w:type="paragraph" w:customStyle="1" w:styleId="5D91FB43C92B40F081B08AAAD661E60B">
    <w:name w:val="5D91FB43C92B40F081B08AAAD661E60B"/>
  </w:style>
  <w:style w:type="paragraph" w:customStyle="1" w:styleId="5F290BB6FA3E41B1882185353EF118FA">
    <w:name w:val="5F290BB6FA3E41B1882185353EF118FA"/>
  </w:style>
  <w:style w:type="paragraph" w:customStyle="1" w:styleId="A87F9A1690C34021BA28B3809BA60699">
    <w:name w:val="A87F9A1690C34021BA28B3809BA60699"/>
  </w:style>
  <w:style w:type="paragraph" w:customStyle="1" w:styleId="B41AD80659EF4700ABA02E01A0D292FE">
    <w:name w:val="B41AD80659EF4700ABA02E01A0D292FE"/>
  </w:style>
  <w:style w:type="paragraph" w:customStyle="1" w:styleId="828D053028884642B56415B404410FAE">
    <w:name w:val="828D053028884642B56415B404410FAE"/>
  </w:style>
  <w:style w:type="paragraph" w:customStyle="1" w:styleId="04A2C7D380BC42728242E6D7BA69F4AE">
    <w:name w:val="04A2C7D380BC42728242E6D7BA69F4AE"/>
  </w:style>
  <w:style w:type="paragraph" w:customStyle="1" w:styleId="48870AF7711D4C0DA02B675828444D74">
    <w:name w:val="48870AF7711D4C0DA02B675828444D74"/>
  </w:style>
  <w:style w:type="paragraph" w:customStyle="1" w:styleId="BE80E9197C9F464FA6CA47442C53A52F">
    <w:name w:val="BE80E9197C9F464FA6CA47442C53A52F"/>
  </w:style>
  <w:style w:type="paragraph" w:customStyle="1" w:styleId="92868BB8E5C0443BAECF6757665F5AFD">
    <w:name w:val="92868BB8E5C0443BAECF6757665F5AFD"/>
  </w:style>
  <w:style w:type="paragraph" w:customStyle="1" w:styleId="062B3C9D5385413D97B8D705520B4EF4">
    <w:name w:val="062B3C9D5385413D97B8D705520B4EF4"/>
  </w:style>
  <w:style w:type="paragraph" w:customStyle="1" w:styleId="8A2C201FA62A4815B7AE19C69CF0F83C">
    <w:name w:val="8A2C201FA62A4815B7AE19C69CF0F83C"/>
  </w:style>
  <w:style w:type="paragraph" w:customStyle="1" w:styleId="EBA08D45F1D042AAA5022FAB74F879F0">
    <w:name w:val="EBA08D45F1D042AAA5022FAB74F879F0"/>
  </w:style>
  <w:style w:type="paragraph" w:customStyle="1" w:styleId="D43D704250AE4E1EB40575E4BC1F630C">
    <w:name w:val="D43D704250AE4E1EB40575E4BC1F630C"/>
  </w:style>
  <w:style w:type="paragraph" w:customStyle="1" w:styleId="89AC9B519D274BC5A58462D60456A42E">
    <w:name w:val="89AC9B519D274BC5A58462D60456A42E"/>
  </w:style>
  <w:style w:type="paragraph" w:customStyle="1" w:styleId="2C73FA7ADE1A4C76B87512EE8DC46DFA">
    <w:name w:val="2C73FA7ADE1A4C76B87512EE8DC46DFA"/>
  </w:style>
  <w:style w:type="paragraph" w:customStyle="1" w:styleId="EDD9DDC7D969486992DD695CA9874855">
    <w:name w:val="EDD9DDC7D969486992DD695CA9874855"/>
  </w:style>
  <w:style w:type="paragraph" w:customStyle="1" w:styleId="87B9F178996849F49F037C9C53575A50">
    <w:name w:val="87B9F178996849F49F037C9C53575A50"/>
  </w:style>
  <w:style w:type="paragraph" w:customStyle="1" w:styleId="6DB657E1176A49BDAB58F7F5B80799BC">
    <w:name w:val="6DB657E1176A49BDAB58F7F5B80799BC"/>
  </w:style>
  <w:style w:type="paragraph" w:customStyle="1" w:styleId="349EFB35F6F44D70856DEFD5A19FE471">
    <w:name w:val="349EFB35F6F44D70856DEFD5A19FE471"/>
  </w:style>
  <w:style w:type="paragraph" w:customStyle="1" w:styleId="8B4051DDFF184A24A791AFCB49A9964C">
    <w:name w:val="8B4051DDFF184A24A791AFCB49A9964C"/>
  </w:style>
  <w:style w:type="paragraph" w:customStyle="1" w:styleId="D96E2C00EE06465D893914920D2B041D">
    <w:name w:val="D96E2C00EE06465D893914920D2B041D"/>
  </w:style>
  <w:style w:type="paragraph" w:customStyle="1" w:styleId="B67DBA2AE713484AA7563D5E59906EC8">
    <w:name w:val="B67DBA2AE713484AA7563D5E59906EC8"/>
  </w:style>
  <w:style w:type="paragraph" w:customStyle="1" w:styleId="E2BDE237241742439DE06953EF0AFCB6">
    <w:name w:val="E2BDE237241742439DE06953EF0AFCB6"/>
  </w:style>
  <w:style w:type="paragraph" w:customStyle="1" w:styleId="D1282EEA37CB49A3BDC9538784CD43ED">
    <w:name w:val="D1282EEA37CB49A3BDC9538784CD43ED"/>
  </w:style>
  <w:style w:type="paragraph" w:customStyle="1" w:styleId="E55875F974694BDC91D42C9F037CB940">
    <w:name w:val="E55875F974694BDC91D42C9F037CB940"/>
  </w:style>
  <w:style w:type="paragraph" w:customStyle="1" w:styleId="60C78418522147F698C7C60A5E817725">
    <w:name w:val="60C78418522147F698C7C60A5E817725"/>
  </w:style>
  <w:style w:type="paragraph" w:customStyle="1" w:styleId="76B8885A98A84C56BF8AE542F6A36888">
    <w:name w:val="76B8885A98A84C56BF8AE542F6A36888"/>
  </w:style>
  <w:style w:type="paragraph" w:customStyle="1" w:styleId="24D28E67A26E44DBA33A4355E18BC212">
    <w:name w:val="24D28E67A26E44DBA33A4355E18BC212"/>
  </w:style>
  <w:style w:type="paragraph" w:customStyle="1" w:styleId="0E7C4997AAD844EF87205029CB20D814">
    <w:name w:val="0E7C4997AAD844EF87205029CB20D814"/>
  </w:style>
  <w:style w:type="paragraph" w:customStyle="1" w:styleId="4E2A429867F14D9E9A7E1E3EB6D2C24C">
    <w:name w:val="4E2A429867F14D9E9A7E1E3EB6D2C24C"/>
  </w:style>
  <w:style w:type="paragraph" w:customStyle="1" w:styleId="1C30C3ECE951441E92F7223466BFDA02">
    <w:name w:val="1C30C3ECE951441E92F7223466BFDA02"/>
  </w:style>
  <w:style w:type="paragraph" w:customStyle="1" w:styleId="D1CD7A570F31405A86F70B1EF5AD2A9E">
    <w:name w:val="D1CD7A570F31405A86F70B1EF5AD2A9E"/>
  </w:style>
  <w:style w:type="paragraph" w:customStyle="1" w:styleId="688EFEA47B6246F0B5BC22CFD96AED36">
    <w:name w:val="688EFEA47B6246F0B5BC22CFD96AED36"/>
  </w:style>
  <w:style w:type="paragraph" w:customStyle="1" w:styleId="4AA7F673A3304D29A288F1837C54DCBD">
    <w:name w:val="4AA7F673A3304D29A288F1837C54DCBD"/>
  </w:style>
  <w:style w:type="paragraph" w:customStyle="1" w:styleId="0805E36334214670B679174914BF9710">
    <w:name w:val="0805E36334214670B679174914BF9710"/>
  </w:style>
  <w:style w:type="paragraph" w:customStyle="1" w:styleId="6EE7F0B61D2142F89E7DAF1E7CEFECEA">
    <w:name w:val="6EE7F0B61D2142F89E7DAF1E7CEFECEA"/>
  </w:style>
  <w:style w:type="paragraph" w:customStyle="1" w:styleId="9C12EBDDDBBB4E3F98A196A01FF83CFE">
    <w:name w:val="9C12EBDDDBBB4E3F98A196A01FF83CFE"/>
  </w:style>
  <w:style w:type="paragraph" w:customStyle="1" w:styleId="90998FAB422E405E91DD0BA5C746B33A">
    <w:name w:val="90998FAB422E405E91DD0BA5C746B33A"/>
  </w:style>
  <w:style w:type="paragraph" w:customStyle="1" w:styleId="99E9522C39724F5ABC51F59FA4D2879C">
    <w:name w:val="99E9522C39724F5ABC51F59FA4D2879C"/>
  </w:style>
  <w:style w:type="paragraph" w:customStyle="1" w:styleId="31C34B0831BD4B1B8C60EF80D82C8A44">
    <w:name w:val="31C34B0831BD4B1B8C60EF80D82C8A44"/>
  </w:style>
  <w:style w:type="paragraph" w:customStyle="1" w:styleId="435719F2B14A4ABC82AB18108CC489CD">
    <w:name w:val="435719F2B14A4ABC82AB18108CC489CD"/>
  </w:style>
  <w:style w:type="paragraph" w:customStyle="1" w:styleId="8B2F9879A4504681ACCD67C62D462F03">
    <w:name w:val="8B2F9879A4504681ACCD67C62D462F03"/>
  </w:style>
  <w:style w:type="paragraph" w:customStyle="1" w:styleId="7F88F79DD5064134B6FF427F7DFC1E1D">
    <w:name w:val="7F88F79DD5064134B6FF427F7DFC1E1D"/>
  </w:style>
  <w:style w:type="paragraph" w:customStyle="1" w:styleId="C348623876FA42DD8A08FC54E34B6950">
    <w:name w:val="C348623876FA42DD8A08FC54E34B6950"/>
  </w:style>
  <w:style w:type="paragraph" w:customStyle="1" w:styleId="8286B835295A41F0971B2866EE847D37">
    <w:name w:val="8286B835295A41F0971B2866EE847D37"/>
  </w:style>
  <w:style w:type="paragraph" w:customStyle="1" w:styleId="791DEE26EEE44568B97FDAB50C3FD224">
    <w:name w:val="791DEE26EEE44568B97FDAB50C3FD224"/>
  </w:style>
  <w:style w:type="paragraph" w:customStyle="1" w:styleId="18C3E0A661794ECF88051BD4703D50CC">
    <w:name w:val="18C3E0A661794ECF88051BD4703D50CC"/>
  </w:style>
  <w:style w:type="paragraph" w:customStyle="1" w:styleId="9B68589655144EDFA43859173FE5F43D">
    <w:name w:val="9B68589655144EDFA43859173FE5F43D"/>
  </w:style>
  <w:style w:type="paragraph" w:customStyle="1" w:styleId="2228AE608A6241EDA0A4CF227DF6DAA8">
    <w:name w:val="2228AE608A6241EDA0A4CF227DF6DAA8"/>
  </w:style>
  <w:style w:type="paragraph" w:customStyle="1" w:styleId="1188FA7F1764418B89BC6873D6DDCEB7">
    <w:name w:val="1188FA7F1764418B89BC6873D6DDCEB7"/>
  </w:style>
  <w:style w:type="paragraph" w:customStyle="1" w:styleId="39F9A7AF57AF4A44B6B832A76C4A119E">
    <w:name w:val="39F9A7AF57AF4A44B6B832A76C4A119E"/>
  </w:style>
  <w:style w:type="paragraph" w:customStyle="1" w:styleId="477354C148CE4B7687CBE113242BD101">
    <w:name w:val="477354C148CE4B7687CBE113242BD101"/>
  </w:style>
  <w:style w:type="paragraph" w:customStyle="1" w:styleId="FB7B4585BC7E4A90B96A9F5C5F5ACBDD">
    <w:name w:val="FB7B4585BC7E4A90B96A9F5C5F5ACBDD"/>
  </w:style>
  <w:style w:type="paragraph" w:customStyle="1" w:styleId="D259813C8A424A19B4E63DF07DF88440">
    <w:name w:val="D259813C8A424A19B4E63DF07DF88440"/>
  </w:style>
  <w:style w:type="paragraph" w:customStyle="1" w:styleId="34CF4B65769943989EE9C2C14276BB42">
    <w:name w:val="34CF4B65769943989EE9C2C14276BB42"/>
  </w:style>
  <w:style w:type="paragraph" w:customStyle="1" w:styleId="A44A6477D56C4DA7B9724D48F1CC46FB">
    <w:name w:val="A44A6477D56C4DA7B9724D48F1CC46FB"/>
  </w:style>
  <w:style w:type="paragraph" w:customStyle="1" w:styleId="431E6553A0104BD5B34A7A733E86DE84">
    <w:name w:val="431E6553A0104BD5B34A7A733E86DE84"/>
  </w:style>
  <w:style w:type="paragraph" w:customStyle="1" w:styleId="B4CFDDBC1D7E4310BA74BDD75DE63694">
    <w:name w:val="B4CFDDBC1D7E4310BA74BDD75DE63694"/>
  </w:style>
  <w:style w:type="paragraph" w:customStyle="1" w:styleId="D567CAACDD354779A2E875A223413D12">
    <w:name w:val="D567CAACDD354779A2E875A223413D12"/>
  </w:style>
  <w:style w:type="paragraph" w:customStyle="1" w:styleId="CB087D527B2343A1810FC94E606BF771">
    <w:name w:val="CB087D527B2343A1810FC94E606BF771"/>
  </w:style>
  <w:style w:type="paragraph" w:customStyle="1" w:styleId="2FE2779B6F60480887CADBAB333171FD">
    <w:name w:val="2FE2779B6F60480887CADBAB333171FD"/>
  </w:style>
  <w:style w:type="paragraph" w:customStyle="1" w:styleId="668BD6463CE84D94939453972E9726CF">
    <w:name w:val="668BD6463CE84D94939453972E9726CF"/>
  </w:style>
  <w:style w:type="paragraph" w:customStyle="1" w:styleId="AF631517172241A8886A51AEB0659870">
    <w:name w:val="AF631517172241A8886A51AEB0659870"/>
  </w:style>
  <w:style w:type="paragraph" w:customStyle="1" w:styleId="1E81DBD8DF4B44889D8B2399BCFA1914">
    <w:name w:val="1E81DBD8DF4B44889D8B2399BCFA1914"/>
  </w:style>
  <w:style w:type="paragraph" w:customStyle="1" w:styleId="7A1D711E48534779B132C11C8BD353A0">
    <w:name w:val="7A1D711E48534779B132C11C8BD353A0"/>
  </w:style>
  <w:style w:type="paragraph" w:customStyle="1" w:styleId="92ED983129DD4B349B01329D0AA570BA">
    <w:name w:val="92ED983129DD4B349B01329D0AA570BA"/>
  </w:style>
  <w:style w:type="paragraph" w:customStyle="1" w:styleId="945690B629DA40AEBCC106E5958990AF">
    <w:name w:val="945690B629DA40AEBCC106E5958990AF"/>
  </w:style>
  <w:style w:type="paragraph" w:customStyle="1" w:styleId="C0337383A0BA40D393FADA6ED9976722">
    <w:name w:val="C0337383A0BA40D393FADA6ED9976722"/>
  </w:style>
  <w:style w:type="paragraph" w:customStyle="1" w:styleId="71B2AD195F2C4D11B23D9EB66438F958">
    <w:name w:val="71B2AD195F2C4D11B23D9EB66438F958"/>
  </w:style>
  <w:style w:type="paragraph" w:customStyle="1" w:styleId="106833EC38CD4406942164F9CE55A282">
    <w:name w:val="106833EC38CD4406942164F9CE55A282"/>
  </w:style>
  <w:style w:type="paragraph" w:customStyle="1" w:styleId="1371F731CD8A46BBA9F75B2C8B3B5C03">
    <w:name w:val="1371F731CD8A46BBA9F75B2C8B3B5C03"/>
  </w:style>
  <w:style w:type="paragraph" w:customStyle="1" w:styleId="87ABCB8FE87F4668BF7DF0F93BB2A197">
    <w:name w:val="87ABCB8FE87F4668BF7DF0F93BB2A197"/>
  </w:style>
  <w:style w:type="paragraph" w:customStyle="1" w:styleId="11D8BE48C1A54C319768605725847213">
    <w:name w:val="11D8BE48C1A54C319768605725847213"/>
  </w:style>
  <w:style w:type="paragraph" w:customStyle="1" w:styleId="DAA1AF673F554EE290AE801A6D2BF4B4">
    <w:name w:val="DAA1AF673F554EE290AE801A6D2BF4B4"/>
  </w:style>
  <w:style w:type="paragraph" w:customStyle="1" w:styleId="74EA58719CA1496DA810B79655F3A07D">
    <w:name w:val="74EA58719CA1496DA810B79655F3A07D"/>
  </w:style>
  <w:style w:type="paragraph" w:customStyle="1" w:styleId="FE128392D480448595C1500AAAA05136">
    <w:name w:val="FE128392D480448595C1500AAAA05136"/>
  </w:style>
  <w:style w:type="paragraph" w:customStyle="1" w:styleId="0764504A06F2458BB06724F491B7D0BE">
    <w:name w:val="0764504A06F2458BB06724F491B7D0BE"/>
  </w:style>
  <w:style w:type="paragraph" w:customStyle="1" w:styleId="0E13F9D8E5704AEA96A4105929A8A66A">
    <w:name w:val="0E13F9D8E5704AEA96A4105929A8A66A"/>
  </w:style>
  <w:style w:type="paragraph" w:customStyle="1" w:styleId="733422AF4B3845C0862AAA4BEBF35773">
    <w:name w:val="733422AF4B3845C0862AAA4BEBF35773"/>
  </w:style>
  <w:style w:type="paragraph" w:customStyle="1" w:styleId="69C48896A6C7438EB392248F2E61AFEF">
    <w:name w:val="69C48896A6C7438EB392248F2E61AFEF"/>
  </w:style>
  <w:style w:type="paragraph" w:customStyle="1" w:styleId="B54030D000FB47DA840C001E9CADBA90">
    <w:name w:val="B54030D000FB47DA840C001E9CADBA90"/>
  </w:style>
  <w:style w:type="paragraph" w:customStyle="1" w:styleId="2264D1522C564840B3E0D51D8F106A69">
    <w:name w:val="2264D1522C564840B3E0D51D8F106A69"/>
  </w:style>
  <w:style w:type="paragraph" w:customStyle="1" w:styleId="4470ABD170C644D18BF62D00D135A850">
    <w:name w:val="4470ABD170C644D18BF62D00D135A850"/>
  </w:style>
  <w:style w:type="paragraph" w:customStyle="1" w:styleId="3CEF39292A894DFC998606C13556B353">
    <w:name w:val="3CEF39292A894DFC998606C13556B353"/>
  </w:style>
  <w:style w:type="paragraph" w:customStyle="1" w:styleId="B187DBA503E343D59A619F3C264F5C4A">
    <w:name w:val="B187DBA503E343D59A619F3C264F5C4A"/>
  </w:style>
  <w:style w:type="paragraph" w:customStyle="1" w:styleId="72F187A7A9E146E1B9F7D69BC6449670">
    <w:name w:val="72F187A7A9E146E1B9F7D69BC6449670"/>
  </w:style>
  <w:style w:type="paragraph" w:customStyle="1" w:styleId="9C29B4DD3F3342018600D51D40DB755C">
    <w:name w:val="9C29B4DD3F3342018600D51D40DB755C"/>
  </w:style>
  <w:style w:type="paragraph" w:customStyle="1" w:styleId="671459AADA4C4DF8B2A3E0D53A2E2058">
    <w:name w:val="671459AADA4C4DF8B2A3E0D53A2E2058"/>
  </w:style>
  <w:style w:type="paragraph" w:customStyle="1" w:styleId="E948B9D5F057487FB3783C60E4522180">
    <w:name w:val="E948B9D5F057487FB3783C60E4522180"/>
  </w:style>
  <w:style w:type="paragraph" w:customStyle="1" w:styleId="62A71AA5EC594B889DA3689B23177EED">
    <w:name w:val="62A71AA5EC594B889DA3689B23177EED"/>
  </w:style>
  <w:style w:type="paragraph" w:customStyle="1" w:styleId="7348DE844ED24087980733C8A308F50F">
    <w:name w:val="7348DE844ED24087980733C8A308F50F"/>
  </w:style>
  <w:style w:type="paragraph" w:customStyle="1" w:styleId="C9D5C097F61945C2A19C43E27FC4B203">
    <w:name w:val="C9D5C097F61945C2A19C43E27FC4B203"/>
  </w:style>
  <w:style w:type="paragraph" w:customStyle="1" w:styleId="DC0120642F7C4FD0B341A1D96796977E">
    <w:name w:val="DC0120642F7C4FD0B341A1D96796977E"/>
  </w:style>
  <w:style w:type="paragraph" w:customStyle="1" w:styleId="166EB30CA15C436C889D394020067B06">
    <w:name w:val="166EB30CA15C436C889D394020067B06"/>
  </w:style>
  <w:style w:type="paragraph" w:customStyle="1" w:styleId="467E9D242BA1479B93606A03CC5E4B09">
    <w:name w:val="467E9D242BA1479B93606A03CC5E4B09"/>
  </w:style>
  <w:style w:type="paragraph" w:customStyle="1" w:styleId="95ED9FE8AFD04BB199A37B8C9BFD1DA1">
    <w:name w:val="95ED9FE8AFD04BB199A37B8C9BFD1DA1"/>
  </w:style>
  <w:style w:type="paragraph" w:customStyle="1" w:styleId="39EA428CBCA14B59878766ADA2AFC043">
    <w:name w:val="39EA428CBCA14B59878766ADA2AFC043"/>
  </w:style>
  <w:style w:type="paragraph" w:customStyle="1" w:styleId="9AA8B0E323574931AF483C3B7ACA8265">
    <w:name w:val="9AA8B0E323574931AF483C3B7ACA8265"/>
  </w:style>
  <w:style w:type="paragraph" w:customStyle="1" w:styleId="AD95C067949E4A13A6628A1ABE8F76F7">
    <w:name w:val="AD95C067949E4A13A6628A1ABE8F76F7"/>
  </w:style>
  <w:style w:type="paragraph" w:customStyle="1" w:styleId="DAD11B2CC16242A9A47116EE43B03AF6">
    <w:name w:val="DAD11B2CC16242A9A47116EE43B03AF6"/>
  </w:style>
  <w:style w:type="paragraph" w:customStyle="1" w:styleId="AD72E15F06C3403186CCD06CCC1C68C8">
    <w:name w:val="AD72E15F06C3403186CCD06CCC1C68C8"/>
  </w:style>
  <w:style w:type="paragraph" w:customStyle="1" w:styleId="5E240411D1FE4FB1A8A45ADF8FBAC6BA">
    <w:name w:val="5E240411D1FE4FB1A8A45ADF8FBAC6BA"/>
  </w:style>
  <w:style w:type="paragraph" w:customStyle="1" w:styleId="3ADAA753973A4113A87FA372A855603E">
    <w:name w:val="3ADAA753973A4113A87FA372A855603E"/>
  </w:style>
  <w:style w:type="paragraph" w:customStyle="1" w:styleId="B2AF565723244C49935ED8FA4B953695">
    <w:name w:val="B2AF565723244C49935ED8FA4B953695"/>
  </w:style>
  <w:style w:type="paragraph" w:customStyle="1" w:styleId="1C82145955A440578E1F677A6FFB37A3">
    <w:name w:val="1C82145955A440578E1F677A6FFB37A3"/>
  </w:style>
  <w:style w:type="paragraph" w:customStyle="1" w:styleId="475EABE00D904BF78EA37F09655CFD8F">
    <w:name w:val="475EABE00D904BF78EA37F09655CFD8F"/>
  </w:style>
  <w:style w:type="paragraph" w:customStyle="1" w:styleId="CF7A2656444D40018F26E505867E4054">
    <w:name w:val="CF7A2656444D40018F26E505867E4054"/>
  </w:style>
  <w:style w:type="paragraph" w:customStyle="1" w:styleId="4D21B76800B44904AD2FFE7105C03BD3">
    <w:name w:val="4D21B76800B44904AD2FFE7105C03BD3"/>
  </w:style>
  <w:style w:type="paragraph" w:customStyle="1" w:styleId="C5832B7BDBB3417E83DA3580CC5140CA">
    <w:name w:val="C5832B7BDBB3417E83DA3580CC5140CA"/>
  </w:style>
  <w:style w:type="paragraph" w:customStyle="1" w:styleId="F9F3DB700356429B889545D927D290BF">
    <w:name w:val="F9F3DB700356429B889545D927D290BF"/>
  </w:style>
  <w:style w:type="paragraph" w:customStyle="1" w:styleId="CEEAA9DD2A244290A6E6FE2661E04771">
    <w:name w:val="CEEAA9DD2A244290A6E6FE2661E04771"/>
  </w:style>
  <w:style w:type="paragraph" w:customStyle="1" w:styleId="AE05A3E512774AFDA1FA180FA1F6E12C">
    <w:name w:val="AE05A3E512774AFDA1FA180FA1F6E12C"/>
  </w:style>
  <w:style w:type="paragraph" w:customStyle="1" w:styleId="9FCECEA515DB4572B82FFBD54AA4817C">
    <w:name w:val="9FCECEA515DB4572B82FFBD54AA4817C"/>
  </w:style>
  <w:style w:type="paragraph" w:customStyle="1" w:styleId="6DD33DD548864084A9C08F5C4EE9F919">
    <w:name w:val="6DD33DD548864084A9C08F5C4EE9F919"/>
  </w:style>
  <w:style w:type="paragraph" w:customStyle="1" w:styleId="213A4CEA5E1C45C1A0DE84E1A6F9B815">
    <w:name w:val="213A4CEA5E1C45C1A0DE84E1A6F9B815"/>
  </w:style>
  <w:style w:type="paragraph" w:customStyle="1" w:styleId="2E81C0F982FA458785B3D25A4BC9FCD7">
    <w:name w:val="2E81C0F982FA458785B3D25A4BC9FCD7"/>
  </w:style>
  <w:style w:type="paragraph" w:customStyle="1" w:styleId="12919556D35E4CECBCF1C13B68C78814">
    <w:name w:val="12919556D35E4CECBCF1C13B68C78814"/>
  </w:style>
  <w:style w:type="paragraph" w:customStyle="1" w:styleId="B0C0A70555B34F3096EABDA6D2EB01D2">
    <w:name w:val="B0C0A70555B34F3096EABDA6D2EB01D2"/>
  </w:style>
  <w:style w:type="paragraph" w:customStyle="1" w:styleId="2789BB90721840079415E2FBDADFB824">
    <w:name w:val="2789BB90721840079415E2FBDADFB824"/>
  </w:style>
  <w:style w:type="paragraph" w:customStyle="1" w:styleId="F809E92D9D0B45B181DA4BFB68007E0E">
    <w:name w:val="F809E92D9D0B45B181DA4BFB68007E0E"/>
  </w:style>
  <w:style w:type="paragraph" w:customStyle="1" w:styleId="F9925BDD0C7348EC902640B497AFF01E">
    <w:name w:val="F9925BDD0C7348EC902640B497AFF01E"/>
  </w:style>
  <w:style w:type="paragraph" w:customStyle="1" w:styleId="3B8BD2BC18274302936D7111804163D1">
    <w:name w:val="3B8BD2BC18274302936D7111804163D1"/>
  </w:style>
  <w:style w:type="paragraph" w:customStyle="1" w:styleId="EE044637CE4442289A22FF2C13692747">
    <w:name w:val="EE044637CE4442289A22FF2C13692747"/>
  </w:style>
  <w:style w:type="paragraph" w:customStyle="1" w:styleId="C12D4188A4C040738FAF19A03B8DD5CA">
    <w:name w:val="C12D4188A4C040738FAF19A03B8DD5CA"/>
  </w:style>
  <w:style w:type="paragraph" w:customStyle="1" w:styleId="58BC363217F84965A3C255DB0EF8EC2B">
    <w:name w:val="58BC363217F84965A3C255DB0EF8EC2B"/>
  </w:style>
  <w:style w:type="paragraph" w:customStyle="1" w:styleId="C775E70D90B945D6B86C973077460D1C">
    <w:name w:val="C775E70D90B945D6B86C973077460D1C"/>
  </w:style>
  <w:style w:type="paragraph" w:customStyle="1" w:styleId="3035D6AB68DA483DA61B1B4A3CF58FB2">
    <w:name w:val="3035D6AB68DA483DA61B1B4A3CF58FB2"/>
  </w:style>
  <w:style w:type="paragraph" w:customStyle="1" w:styleId="1CDE7F5A8F8048A8B6EC47CAD615BA8F">
    <w:name w:val="1CDE7F5A8F8048A8B6EC47CAD615BA8F"/>
  </w:style>
  <w:style w:type="paragraph" w:customStyle="1" w:styleId="588DF576E7B24929973654CBC773C7C4">
    <w:name w:val="588DF576E7B24929973654CBC773C7C4"/>
  </w:style>
  <w:style w:type="paragraph" w:customStyle="1" w:styleId="53E288AB18224DC78D420983F19C9474">
    <w:name w:val="53E288AB18224DC78D420983F19C9474"/>
  </w:style>
  <w:style w:type="paragraph" w:customStyle="1" w:styleId="79CC90FD199E430BBBFED3CFE1769FBA">
    <w:name w:val="79CC90FD199E430BBBFED3CFE1769FBA"/>
  </w:style>
  <w:style w:type="paragraph" w:customStyle="1" w:styleId="D4531352B3674795A41F9A5135C008E1">
    <w:name w:val="D4531352B3674795A41F9A5135C008E1"/>
  </w:style>
  <w:style w:type="paragraph" w:customStyle="1" w:styleId="119B7AE77C33461886EF05CF73DCA0FE">
    <w:name w:val="119B7AE77C33461886EF05CF73DCA0FE"/>
  </w:style>
  <w:style w:type="paragraph" w:customStyle="1" w:styleId="D5205316A7C64314ADC1944FDB662745">
    <w:name w:val="D5205316A7C64314ADC1944FDB662745"/>
  </w:style>
  <w:style w:type="paragraph" w:customStyle="1" w:styleId="5B8952AEE06C407FBF1C43FB8E17D2FF">
    <w:name w:val="5B8952AEE06C407FBF1C43FB8E17D2FF"/>
  </w:style>
  <w:style w:type="paragraph" w:customStyle="1" w:styleId="5D30592A90CA4512BB63DE9CC69E6728">
    <w:name w:val="5D30592A90CA4512BB63DE9CC69E6728"/>
  </w:style>
  <w:style w:type="paragraph" w:customStyle="1" w:styleId="0CC39881CCB442B7880B5917A63A872D">
    <w:name w:val="0CC39881CCB442B7880B5917A63A872D"/>
  </w:style>
  <w:style w:type="paragraph" w:customStyle="1" w:styleId="B6488AD1368A465197EE00122DF80568">
    <w:name w:val="B6488AD1368A465197EE00122DF80568"/>
  </w:style>
  <w:style w:type="paragraph" w:customStyle="1" w:styleId="14F4BB8D081D46FC82C520EB6576624F">
    <w:name w:val="14F4BB8D081D46FC82C520EB6576624F"/>
  </w:style>
  <w:style w:type="paragraph" w:customStyle="1" w:styleId="E120876BA75740C89E4F15C607750E4E">
    <w:name w:val="E120876BA75740C89E4F15C607750E4E"/>
  </w:style>
  <w:style w:type="paragraph" w:customStyle="1" w:styleId="66E9D3B5024F48CDA91D7929B7BEC746">
    <w:name w:val="66E9D3B5024F48CDA91D7929B7BEC746"/>
  </w:style>
  <w:style w:type="paragraph" w:customStyle="1" w:styleId="189D2FE0B7724900B592F4F507B03F54">
    <w:name w:val="189D2FE0B7724900B592F4F507B03F54"/>
  </w:style>
  <w:style w:type="paragraph" w:customStyle="1" w:styleId="A7A854AA19974D24B11A756C788CB79E">
    <w:name w:val="A7A854AA19974D24B11A756C788CB79E"/>
  </w:style>
  <w:style w:type="paragraph" w:customStyle="1" w:styleId="083EB3A2A30F46B59B3517E6A122FB3E">
    <w:name w:val="083EB3A2A30F46B59B3517E6A122FB3E"/>
  </w:style>
  <w:style w:type="paragraph" w:customStyle="1" w:styleId="CB19F92ECEC440C8BD109829CAC267F5">
    <w:name w:val="CB19F92ECEC440C8BD109829CAC267F5"/>
  </w:style>
  <w:style w:type="paragraph" w:customStyle="1" w:styleId="F5B203837B6342CAA33BEA1CA2EC372D">
    <w:name w:val="F5B203837B6342CAA33BEA1CA2EC372D"/>
  </w:style>
  <w:style w:type="paragraph" w:customStyle="1" w:styleId="0D091F61A07145EEB9919460B33D6B2A">
    <w:name w:val="0D091F61A07145EEB9919460B33D6B2A"/>
  </w:style>
  <w:style w:type="paragraph" w:customStyle="1" w:styleId="6B14FA3F48BA465381B5EC6CEDCB1D3C">
    <w:name w:val="6B14FA3F48BA465381B5EC6CEDCB1D3C"/>
  </w:style>
  <w:style w:type="paragraph" w:customStyle="1" w:styleId="14950E92EBB84D47AE506FD73C922A43">
    <w:name w:val="14950E92EBB84D47AE506FD73C922A43"/>
  </w:style>
  <w:style w:type="paragraph" w:customStyle="1" w:styleId="83AA7759DF7048B09DCE3E434D3F2709">
    <w:name w:val="83AA7759DF7048B09DCE3E434D3F2709"/>
  </w:style>
  <w:style w:type="paragraph" w:customStyle="1" w:styleId="A5C20881C1A1427DAC90EEED523CD3D2">
    <w:name w:val="A5C20881C1A1427DAC90EEED523CD3D2"/>
  </w:style>
  <w:style w:type="paragraph" w:customStyle="1" w:styleId="1C7095440FDD469BB1EECF38BFF21E6B">
    <w:name w:val="1C7095440FDD469BB1EECF38BFF21E6B"/>
  </w:style>
  <w:style w:type="paragraph" w:customStyle="1" w:styleId="359454BF961246A599D9587B79CF06A5">
    <w:name w:val="359454BF961246A599D9587B79CF06A5"/>
  </w:style>
  <w:style w:type="paragraph" w:customStyle="1" w:styleId="2B0BDB7E34EF41D98620E5589616CB76">
    <w:name w:val="2B0BDB7E34EF41D98620E5589616CB76"/>
  </w:style>
  <w:style w:type="paragraph" w:customStyle="1" w:styleId="86C48B373B68448F9031D7B917C07F34">
    <w:name w:val="86C48B373B68448F9031D7B917C07F34"/>
  </w:style>
  <w:style w:type="paragraph" w:customStyle="1" w:styleId="CF05432863F24541B6DBE1C841C8E458">
    <w:name w:val="CF05432863F24541B6DBE1C841C8E458"/>
  </w:style>
  <w:style w:type="paragraph" w:customStyle="1" w:styleId="57690B8045A9420AB8FF8385F36862F4">
    <w:name w:val="57690B8045A9420AB8FF8385F36862F4"/>
  </w:style>
  <w:style w:type="paragraph" w:customStyle="1" w:styleId="FC89477C4B564A8F86912496ACB614AD">
    <w:name w:val="FC89477C4B564A8F86912496ACB614AD"/>
  </w:style>
  <w:style w:type="paragraph" w:customStyle="1" w:styleId="BC86FAE7C6BA4BA2A544B6F217605ED3">
    <w:name w:val="BC86FAE7C6BA4BA2A544B6F217605ED3"/>
  </w:style>
  <w:style w:type="paragraph" w:customStyle="1" w:styleId="2AE413C29A3E4A058EC0A7B987188D96">
    <w:name w:val="2AE413C29A3E4A058EC0A7B987188D96"/>
  </w:style>
  <w:style w:type="paragraph" w:customStyle="1" w:styleId="8FDD201051AA4405A96F905CDB825E46">
    <w:name w:val="8FDD201051AA4405A96F905CDB825E46"/>
  </w:style>
  <w:style w:type="paragraph" w:customStyle="1" w:styleId="714031DC9FEE4F379C1B42BFAA88C553">
    <w:name w:val="714031DC9FEE4F379C1B42BFAA88C553"/>
  </w:style>
  <w:style w:type="paragraph" w:customStyle="1" w:styleId="BAD6CAA4555246D5872FC2DA1C6563B7">
    <w:name w:val="BAD6CAA4555246D5872FC2DA1C6563B7"/>
  </w:style>
  <w:style w:type="paragraph" w:customStyle="1" w:styleId="EFBD419B5D1348D08B9CBB5748ADD994">
    <w:name w:val="EFBD419B5D1348D08B9CBB5748ADD994"/>
  </w:style>
  <w:style w:type="paragraph" w:customStyle="1" w:styleId="89032AFA3F4840489CF05727172CACFB">
    <w:name w:val="89032AFA3F4840489CF05727172CACFB"/>
  </w:style>
  <w:style w:type="paragraph" w:customStyle="1" w:styleId="E1AB340B70C841C2AFEFAA3DDFE45390">
    <w:name w:val="E1AB340B70C841C2AFEFAA3DDFE45390"/>
  </w:style>
  <w:style w:type="paragraph" w:customStyle="1" w:styleId="8B3114728CAA4ADABE641A1A87EEB241">
    <w:name w:val="8B3114728CAA4ADABE641A1A87EEB241"/>
  </w:style>
  <w:style w:type="paragraph" w:customStyle="1" w:styleId="BF1806D2ED6E4DC0B0A94DFC81FAA2E6">
    <w:name w:val="BF1806D2ED6E4DC0B0A94DFC81FAA2E6"/>
  </w:style>
  <w:style w:type="paragraph" w:customStyle="1" w:styleId="16959CA0045A4937BD62C29FB675C479">
    <w:name w:val="16959CA0045A4937BD62C29FB675C479"/>
  </w:style>
  <w:style w:type="paragraph" w:customStyle="1" w:styleId="6EE32430953D45E4AB74923920361C3D">
    <w:name w:val="6EE32430953D45E4AB74923920361C3D"/>
  </w:style>
  <w:style w:type="paragraph" w:customStyle="1" w:styleId="D20BEED7BDA947818FA56ACD938C776D">
    <w:name w:val="D20BEED7BDA947818FA56ACD938C776D"/>
  </w:style>
  <w:style w:type="paragraph" w:customStyle="1" w:styleId="300BB3FB47F24A93B32311A0BB0546CE">
    <w:name w:val="300BB3FB47F24A93B32311A0BB0546CE"/>
  </w:style>
  <w:style w:type="paragraph" w:customStyle="1" w:styleId="3F04E3B8BE1647048D5DDD48720A8791">
    <w:name w:val="3F04E3B8BE1647048D5DDD48720A8791"/>
  </w:style>
  <w:style w:type="paragraph" w:customStyle="1" w:styleId="B5DB367BA6F84EE8ADB3921B78996E78">
    <w:name w:val="B5DB367BA6F84EE8ADB3921B78996E78"/>
  </w:style>
  <w:style w:type="paragraph" w:customStyle="1" w:styleId="366477217F02454891B7F3FBB255B6CC">
    <w:name w:val="366477217F02454891B7F3FBB255B6CC"/>
  </w:style>
  <w:style w:type="paragraph" w:customStyle="1" w:styleId="28E113E25C974E4FB9A2B41AE8AB0DC4">
    <w:name w:val="28E113E25C974E4FB9A2B41AE8AB0DC4"/>
  </w:style>
  <w:style w:type="paragraph" w:customStyle="1" w:styleId="C82E2A375E304CE29ED9AFB04D3CFDC2">
    <w:name w:val="C82E2A375E304CE29ED9AFB04D3CFDC2"/>
  </w:style>
  <w:style w:type="paragraph" w:customStyle="1" w:styleId="CD2FE635C1114C10922852A64C02FB3E">
    <w:name w:val="CD2FE635C1114C10922852A64C02FB3E"/>
  </w:style>
  <w:style w:type="paragraph" w:customStyle="1" w:styleId="CF3B0A81F47E42BE9FF4832C36AD430D">
    <w:name w:val="CF3B0A81F47E42BE9FF4832C36AD430D"/>
  </w:style>
  <w:style w:type="paragraph" w:customStyle="1" w:styleId="68CBC5559E3949AEB3440AF007B7D450">
    <w:name w:val="68CBC5559E3949AEB3440AF007B7D450"/>
  </w:style>
  <w:style w:type="paragraph" w:customStyle="1" w:styleId="75294024F41A4C928C57136BD3C8B6E1">
    <w:name w:val="75294024F41A4C928C57136BD3C8B6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3D28CF715644A9B7CD7DD2B965D166">
    <w:name w:val="0A3D28CF715644A9B7CD7DD2B965D166"/>
  </w:style>
  <w:style w:type="paragraph" w:customStyle="1" w:styleId="EFE23205EE8541C2888B70FB1F2F4029">
    <w:name w:val="EFE23205EE8541C2888B70FB1F2F4029"/>
  </w:style>
  <w:style w:type="paragraph" w:customStyle="1" w:styleId="26DEF7931D794436ABA311F92BD52DD1">
    <w:name w:val="26DEF7931D794436ABA311F92BD52DD1"/>
  </w:style>
  <w:style w:type="paragraph" w:customStyle="1" w:styleId="B6CF388805494E92978B363280667ADD">
    <w:name w:val="B6CF388805494E92978B363280667ADD"/>
  </w:style>
  <w:style w:type="paragraph" w:customStyle="1" w:styleId="C2467212B5C9402BA442BDE387C5CBA1">
    <w:name w:val="C2467212B5C9402BA442BDE387C5CBA1"/>
  </w:style>
  <w:style w:type="paragraph" w:customStyle="1" w:styleId="B2AF4F1F8E5A41F3B1859A1C91E3136F">
    <w:name w:val="B2AF4F1F8E5A41F3B1859A1C91E3136F"/>
  </w:style>
  <w:style w:type="paragraph" w:customStyle="1" w:styleId="6C9FAB3E18E64D42B968A1063F6BE071">
    <w:name w:val="6C9FAB3E18E64D42B968A1063F6BE071"/>
  </w:style>
  <w:style w:type="paragraph" w:customStyle="1" w:styleId="034C7504F0E04948B263C6892C1E5D13">
    <w:name w:val="034C7504F0E04948B263C6892C1E5D13"/>
  </w:style>
  <w:style w:type="paragraph" w:customStyle="1" w:styleId="BDC3A75C3BAA41BDB2359CACC616CB60">
    <w:name w:val="BDC3A75C3BAA41BDB2359CACC616CB60"/>
  </w:style>
  <w:style w:type="paragraph" w:customStyle="1" w:styleId="D840FDE4D49C487299E19622C1C188E8">
    <w:name w:val="D840FDE4D49C487299E19622C1C188E8"/>
  </w:style>
  <w:style w:type="paragraph" w:customStyle="1" w:styleId="B523F366A6CB4CB49B532A6F8BE0305A">
    <w:name w:val="B523F366A6CB4CB49B532A6F8BE0305A"/>
  </w:style>
  <w:style w:type="paragraph" w:customStyle="1" w:styleId="1606A8CE9B7D483582AB163A1D226B8E">
    <w:name w:val="1606A8CE9B7D483582AB163A1D226B8E"/>
  </w:style>
  <w:style w:type="paragraph" w:customStyle="1" w:styleId="BD5651C8AA294C61A6C10C45E70FAE31">
    <w:name w:val="BD5651C8AA294C61A6C10C45E70FAE31"/>
  </w:style>
  <w:style w:type="paragraph" w:customStyle="1" w:styleId="96B1886AB5F440ED832D7E9B6BDBFF1D">
    <w:name w:val="96B1886AB5F440ED832D7E9B6BDBFF1D"/>
  </w:style>
  <w:style w:type="paragraph" w:customStyle="1" w:styleId="1EBCE8D7AEFF40D5A277400ECB1F507B">
    <w:name w:val="1EBCE8D7AEFF40D5A277400ECB1F507B"/>
  </w:style>
  <w:style w:type="paragraph" w:customStyle="1" w:styleId="2A946E1AA3964DF8A643DC65D6507B2D">
    <w:name w:val="2A946E1AA3964DF8A643DC65D6507B2D"/>
  </w:style>
  <w:style w:type="paragraph" w:customStyle="1" w:styleId="580919A6CA7A476984272DBE5634B762">
    <w:name w:val="580919A6CA7A476984272DBE5634B762"/>
  </w:style>
  <w:style w:type="paragraph" w:customStyle="1" w:styleId="2461FBC4954544E8B0F1302B92DE6E38">
    <w:name w:val="2461FBC4954544E8B0F1302B92DE6E38"/>
  </w:style>
  <w:style w:type="paragraph" w:customStyle="1" w:styleId="DAE6595709324955B44D03C27D3431AE">
    <w:name w:val="DAE6595709324955B44D03C27D3431AE"/>
  </w:style>
  <w:style w:type="paragraph" w:customStyle="1" w:styleId="3465174E926E465ABCFB1D8BB9DBCABA">
    <w:name w:val="3465174E926E465ABCFB1D8BB9DBCABA"/>
  </w:style>
  <w:style w:type="paragraph" w:customStyle="1" w:styleId="3885C41E19654C759D3F4A3BEB063852">
    <w:name w:val="3885C41E19654C759D3F4A3BEB063852"/>
  </w:style>
  <w:style w:type="paragraph" w:customStyle="1" w:styleId="418C5A4C317A4B83B3D260D5355892CC">
    <w:name w:val="418C5A4C317A4B83B3D260D5355892CC"/>
  </w:style>
  <w:style w:type="paragraph" w:customStyle="1" w:styleId="DE2A15345AAE433BB16A1407621A7676">
    <w:name w:val="DE2A15345AAE433BB16A1407621A7676"/>
  </w:style>
  <w:style w:type="paragraph" w:customStyle="1" w:styleId="8648DC99ED654D14911C8E5F4F702649">
    <w:name w:val="8648DC99ED654D14911C8E5F4F702649"/>
  </w:style>
  <w:style w:type="paragraph" w:customStyle="1" w:styleId="849FF035CED84E9784CE3316E64D36DD">
    <w:name w:val="849FF035CED84E9784CE3316E64D36DD"/>
  </w:style>
  <w:style w:type="paragraph" w:customStyle="1" w:styleId="AAA3CE74CF8A4C13A5445C8F1BEC9990">
    <w:name w:val="AAA3CE74CF8A4C13A5445C8F1BEC9990"/>
  </w:style>
  <w:style w:type="paragraph" w:customStyle="1" w:styleId="B3229D2FD2884982B43BAA3CAD1CD67D">
    <w:name w:val="B3229D2FD2884982B43BAA3CAD1CD67D"/>
  </w:style>
  <w:style w:type="paragraph" w:customStyle="1" w:styleId="EA7861996F4B4885A1FAE77A1038BBFE">
    <w:name w:val="EA7861996F4B4885A1FAE77A1038BBFE"/>
  </w:style>
  <w:style w:type="paragraph" w:customStyle="1" w:styleId="A76686260C7B4D13857A207879E92551">
    <w:name w:val="A76686260C7B4D13857A207879E92551"/>
  </w:style>
  <w:style w:type="paragraph" w:customStyle="1" w:styleId="AD808E315BE64D60B0E7EBF0C985557A">
    <w:name w:val="AD808E315BE64D60B0E7EBF0C985557A"/>
  </w:style>
  <w:style w:type="paragraph" w:customStyle="1" w:styleId="EB70D5B086BD49019CE0D1802B49A9C9">
    <w:name w:val="EB70D5B086BD49019CE0D1802B49A9C9"/>
  </w:style>
  <w:style w:type="paragraph" w:customStyle="1" w:styleId="7BFE1C80D0FC40ED85B7A7D51A0EE765">
    <w:name w:val="7BFE1C80D0FC40ED85B7A7D51A0EE765"/>
  </w:style>
  <w:style w:type="paragraph" w:customStyle="1" w:styleId="6188E9D0FFF84F3BB27309A3FF1CB445">
    <w:name w:val="6188E9D0FFF84F3BB27309A3FF1CB445"/>
  </w:style>
  <w:style w:type="paragraph" w:customStyle="1" w:styleId="350E6FCD350E4DCDA657304012EE1B25">
    <w:name w:val="350E6FCD350E4DCDA657304012EE1B25"/>
  </w:style>
  <w:style w:type="paragraph" w:customStyle="1" w:styleId="6093F1A23D59459F80DA3536C5CDC038">
    <w:name w:val="6093F1A23D59459F80DA3536C5CDC038"/>
  </w:style>
  <w:style w:type="paragraph" w:customStyle="1" w:styleId="690E1424E64140AAB8B85BE93028CC66">
    <w:name w:val="690E1424E64140AAB8B85BE93028CC66"/>
  </w:style>
  <w:style w:type="paragraph" w:customStyle="1" w:styleId="95EBADBE06CC489789E6CBC62A0A986E">
    <w:name w:val="95EBADBE06CC489789E6CBC62A0A986E"/>
  </w:style>
  <w:style w:type="paragraph" w:customStyle="1" w:styleId="DC36626BC56E44B8BD53C29099E481C3">
    <w:name w:val="DC36626BC56E44B8BD53C29099E481C3"/>
  </w:style>
  <w:style w:type="paragraph" w:customStyle="1" w:styleId="68DCAD4B30DF485FA0256F77A15E4BDA">
    <w:name w:val="68DCAD4B30DF485FA0256F77A15E4BDA"/>
  </w:style>
  <w:style w:type="paragraph" w:customStyle="1" w:styleId="C700029B1C814A2E94DB1C376D4FB91E">
    <w:name w:val="C700029B1C814A2E94DB1C376D4FB91E"/>
  </w:style>
  <w:style w:type="paragraph" w:customStyle="1" w:styleId="D38CAEE140C648CD83E9AE533B064A77">
    <w:name w:val="D38CAEE140C648CD83E9AE533B064A77"/>
  </w:style>
  <w:style w:type="paragraph" w:customStyle="1" w:styleId="53F5E47F106044C19972A1BC45CE182D">
    <w:name w:val="53F5E47F106044C19972A1BC45CE182D"/>
  </w:style>
  <w:style w:type="paragraph" w:customStyle="1" w:styleId="8A612807E6F548878A519590BC52519B">
    <w:name w:val="8A612807E6F548878A519590BC52519B"/>
  </w:style>
  <w:style w:type="paragraph" w:customStyle="1" w:styleId="DFF8E93AC99E4CCCA0AAA9B4E81026F7">
    <w:name w:val="DFF8E93AC99E4CCCA0AAA9B4E81026F7"/>
  </w:style>
  <w:style w:type="paragraph" w:customStyle="1" w:styleId="7D6A8F9C4A464777B6DE6DEC3FFD07E9">
    <w:name w:val="7D6A8F9C4A464777B6DE6DEC3FFD07E9"/>
  </w:style>
  <w:style w:type="paragraph" w:customStyle="1" w:styleId="953A450A798A4F239ED02CEC0C9EC365">
    <w:name w:val="953A450A798A4F239ED02CEC0C9EC365"/>
  </w:style>
  <w:style w:type="paragraph" w:customStyle="1" w:styleId="10BA25570174483E9CCB62F24A6913AE">
    <w:name w:val="10BA25570174483E9CCB62F24A6913AE"/>
  </w:style>
  <w:style w:type="paragraph" w:customStyle="1" w:styleId="0A8542F310914AFBA0C46F70F4B3BC6A">
    <w:name w:val="0A8542F310914AFBA0C46F70F4B3BC6A"/>
  </w:style>
  <w:style w:type="paragraph" w:customStyle="1" w:styleId="2221FCE52B874E0BA5FFECB749DD192C">
    <w:name w:val="2221FCE52B874E0BA5FFECB749DD192C"/>
  </w:style>
  <w:style w:type="paragraph" w:customStyle="1" w:styleId="189689349A43436285A2A1910A9612E6">
    <w:name w:val="189689349A43436285A2A1910A9612E6"/>
  </w:style>
  <w:style w:type="paragraph" w:customStyle="1" w:styleId="9B75BF4EB4EA444DA2AC474105D05194">
    <w:name w:val="9B75BF4EB4EA444DA2AC474105D05194"/>
  </w:style>
  <w:style w:type="paragraph" w:customStyle="1" w:styleId="ED9606C85072449C879FCEF4B7B5C323">
    <w:name w:val="ED9606C85072449C879FCEF4B7B5C323"/>
  </w:style>
  <w:style w:type="paragraph" w:customStyle="1" w:styleId="9E4BCC3992BF4BACA4F40077DF93299A">
    <w:name w:val="9E4BCC3992BF4BACA4F40077DF93299A"/>
  </w:style>
  <w:style w:type="paragraph" w:customStyle="1" w:styleId="7A1E66B194CB43B0A077E382169A4021">
    <w:name w:val="7A1E66B194CB43B0A077E382169A4021"/>
  </w:style>
  <w:style w:type="paragraph" w:customStyle="1" w:styleId="2CF4067DB23C4650AEFB0028DED3B827">
    <w:name w:val="2CF4067DB23C4650AEFB0028DED3B827"/>
  </w:style>
  <w:style w:type="paragraph" w:customStyle="1" w:styleId="8F69A5B3CB5A465E80097FD734CDC8B4">
    <w:name w:val="8F69A5B3CB5A465E80097FD734CDC8B4"/>
  </w:style>
  <w:style w:type="paragraph" w:customStyle="1" w:styleId="9391E4056AEA4299BA58CB21B04B4B95">
    <w:name w:val="9391E4056AEA4299BA58CB21B04B4B95"/>
  </w:style>
  <w:style w:type="paragraph" w:customStyle="1" w:styleId="B5CD5DEB7CB0484A984349A2566918E7">
    <w:name w:val="B5CD5DEB7CB0484A984349A2566918E7"/>
  </w:style>
  <w:style w:type="paragraph" w:customStyle="1" w:styleId="8AB04758891F48388D891EE0A222103F">
    <w:name w:val="8AB04758891F48388D891EE0A222103F"/>
  </w:style>
  <w:style w:type="paragraph" w:customStyle="1" w:styleId="5D91FB43C92B40F081B08AAAD661E60B">
    <w:name w:val="5D91FB43C92B40F081B08AAAD661E60B"/>
  </w:style>
  <w:style w:type="paragraph" w:customStyle="1" w:styleId="5F290BB6FA3E41B1882185353EF118FA">
    <w:name w:val="5F290BB6FA3E41B1882185353EF118FA"/>
  </w:style>
  <w:style w:type="paragraph" w:customStyle="1" w:styleId="A87F9A1690C34021BA28B3809BA60699">
    <w:name w:val="A87F9A1690C34021BA28B3809BA60699"/>
  </w:style>
  <w:style w:type="paragraph" w:customStyle="1" w:styleId="B41AD80659EF4700ABA02E01A0D292FE">
    <w:name w:val="B41AD80659EF4700ABA02E01A0D292FE"/>
  </w:style>
  <w:style w:type="paragraph" w:customStyle="1" w:styleId="828D053028884642B56415B404410FAE">
    <w:name w:val="828D053028884642B56415B404410FAE"/>
  </w:style>
  <w:style w:type="paragraph" w:customStyle="1" w:styleId="04A2C7D380BC42728242E6D7BA69F4AE">
    <w:name w:val="04A2C7D380BC42728242E6D7BA69F4AE"/>
  </w:style>
  <w:style w:type="paragraph" w:customStyle="1" w:styleId="48870AF7711D4C0DA02B675828444D74">
    <w:name w:val="48870AF7711D4C0DA02B675828444D74"/>
  </w:style>
  <w:style w:type="paragraph" w:customStyle="1" w:styleId="BE80E9197C9F464FA6CA47442C53A52F">
    <w:name w:val="BE80E9197C9F464FA6CA47442C53A52F"/>
  </w:style>
  <w:style w:type="paragraph" w:customStyle="1" w:styleId="92868BB8E5C0443BAECF6757665F5AFD">
    <w:name w:val="92868BB8E5C0443BAECF6757665F5AFD"/>
  </w:style>
  <w:style w:type="paragraph" w:customStyle="1" w:styleId="062B3C9D5385413D97B8D705520B4EF4">
    <w:name w:val="062B3C9D5385413D97B8D705520B4EF4"/>
  </w:style>
  <w:style w:type="paragraph" w:customStyle="1" w:styleId="8A2C201FA62A4815B7AE19C69CF0F83C">
    <w:name w:val="8A2C201FA62A4815B7AE19C69CF0F83C"/>
  </w:style>
  <w:style w:type="paragraph" w:customStyle="1" w:styleId="EBA08D45F1D042AAA5022FAB74F879F0">
    <w:name w:val="EBA08D45F1D042AAA5022FAB74F879F0"/>
  </w:style>
  <w:style w:type="paragraph" w:customStyle="1" w:styleId="D43D704250AE4E1EB40575E4BC1F630C">
    <w:name w:val="D43D704250AE4E1EB40575E4BC1F630C"/>
  </w:style>
  <w:style w:type="paragraph" w:customStyle="1" w:styleId="89AC9B519D274BC5A58462D60456A42E">
    <w:name w:val="89AC9B519D274BC5A58462D60456A42E"/>
  </w:style>
  <w:style w:type="paragraph" w:customStyle="1" w:styleId="2C73FA7ADE1A4C76B87512EE8DC46DFA">
    <w:name w:val="2C73FA7ADE1A4C76B87512EE8DC46DFA"/>
  </w:style>
  <w:style w:type="paragraph" w:customStyle="1" w:styleId="EDD9DDC7D969486992DD695CA9874855">
    <w:name w:val="EDD9DDC7D969486992DD695CA9874855"/>
  </w:style>
  <w:style w:type="paragraph" w:customStyle="1" w:styleId="87B9F178996849F49F037C9C53575A50">
    <w:name w:val="87B9F178996849F49F037C9C53575A50"/>
  </w:style>
  <w:style w:type="paragraph" w:customStyle="1" w:styleId="6DB657E1176A49BDAB58F7F5B80799BC">
    <w:name w:val="6DB657E1176A49BDAB58F7F5B80799BC"/>
  </w:style>
  <w:style w:type="paragraph" w:customStyle="1" w:styleId="349EFB35F6F44D70856DEFD5A19FE471">
    <w:name w:val="349EFB35F6F44D70856DEFD5A19FE471"/>
  </w:style>
  <w:style w:type="paragraph" w:customStyle="1" w:styleId="8B4051DDFF184A24A791AFCB49A9964C">
    <w:name w:val="8B4051DDFF184A24A791AFCB49A9964C"/>
  </w:style>
  <w:style w:type="paragraph" w:customStyle="1" w:styleId="D96E2C00EE06465D893914920D2B041D">
    <w:name w:val="D96E2C00EE06465D893914920D2B041D"/>
  </w:style>
  <w:style w:type="paragraph" w:customStyle="1" w:styleId="B67DBA2AE713484AA7563D5E59906EC8">
    <w:name w:val="B67DBA2AE713484AA7563D5E59906EC8"/>
  </w:style>
  <w:style w:type="paragraph" w:customStyle="1" w:styleId="E2BDE237241742439DE06953EF0AFCB6">
    <w:name w:val="E2BDE237241742439DE06953EF0AFCB6"/>
  </w:style>
  <w:style w:type="paragraph" w:customStyle="1" w:styleId="D1282EEA37CB49A3BDC9538784CD43ED">
    <w:name w:val="D1282EEA37CB49A3BDC9538784CD43ED"/>
  </w:style>
  <w:style w:type="paragraph" w:customStyle="1" w:styleId="E55875F974694BDC91D42C9F037CB940">
    <w:name w:val="E55875F974694BDC91D42C9F037CB940"/>
  </w:style>
  <w:style w:type="paragraph" w:customStyle="1" w:styleId="60C78418522147F698C7C60A5E817725">
    <w:name w:val="60C78418522147F698C7C60A5E817725"/>
  </w:style>
  <w:style w:type="paragraph" w:customStyle="1" w:styleId="76B8885A98A84C56BF8AE542F6A36888">
    <w:name w:val="76B8885A98A84C56BF8AE542F6A36888"/>
  </w:style>
  <w:style w:type="paragraph" w:customStyle="1" w:styleId="24D28E67A26E44DBA33A4355E18BC212">
    <w:name w:val="24D28E67A26E44DBA33A4355E18BC212"/>
  </w:style>
  <w:style w:type="paragraph" w:customStyle="1" w:styleId="0E7C4997AAD844EF87205029CB20D814">
    <w:name w:val="0E7C4997AAD844EF87205029CB20D814"/>
  </w:style>
  <w:style w:type="paragraph" w:customStyle="1" w:styleId="4E2A429867F14D9E9A7E1E3EB6D2C24C">
    <w:name w:val="4E2A429867F14D9E9A7E1E3EB6D2C24C"/>
  </w:style>
  <w:style w:type="paragraph" w:customStyle="1" w:styleId="1C30C3ECE951441E92F7223466BFDA02">
    <w:name w:val="1C30C3ECE951441E92F7223466BFDA02"/>
  </w:style>
  <w:style w:type="paragraph" w:customStyle="1" w:styleId="D1CD7A570F31405A86F70B1EF5AD2A9E">
    <w:name w:val="D1CD7A570F31405A86F70B1EF5AD2A9E"/>
  </w:style>
  <w:style w:type="paragraph" w:customStyle="1" w:styleId="688EFEA47B6246F0B5BC22CFD96AED36">
    <w:name w:val="688EFEA47B6246F0B5BC22CFD96AED36"/>
  </w:style>
  <w:style w:type="paragraph" w:customStyle="1" w:styleId="4AA7F673A3304D29A288F1837C54DCBD">
    <w:name w:val="4AA7F673A3304D29A288F1837C54DCBD"/>
  </w:style>
  <w:style w:type="paragraph" w:customStyle="1" w:styleId="0805E36334214670B679174914BF9710">
    <w:name w:val="0805E36334214670B679174914BF9710"/>
  </w:style>
  <w:style w:type="paragraph" w:customStyle="1" w:styleId="6EE7F0B61D2142F89E7DAF1E7CEFECEA">
    <w:name w:val="6EE7F0B61D2142F89E7DAF1E7CEFECEA"/>
  </w:style>
  <w:style w:type="paragraph" w:customStyle="1" w:styleId="9C12EBDDDBBB4E3F98A196A01FF83CFE">
    <w:name w:val="9C12EBDDDBBB4E3F98A196A01FF83CFE"/>
  </w:style>
  <w:style w:type="paragraph" w:customStyle="1" w:styleId="90998FAB422E405E91DD0BA5C746B33A">
    <w:name w:val="90998FAB422E405E91DD0BA5C746B33A"/>
  </w:style>
  <w:style w:type="paragraph" w:customStyle="1" w:styleId="99E9522C39724F5ABC51F59FA4D2879C">
    <w:name w:val="99E9522C39724F5ABC51F59FA4D2879C"/>
  </w:style>
  <w:style w:type="paragraph" w:customStyle="1" w:styleId="31C34B0831BD4B1B8C60EF80D82C8A44">
    <w:name w:val="31C34B0831BD4B1B8C60EF80D82C8A44"/>
  </w:style>
  <w:style w:type="paragraph" w:customStyle="1" w:styleId="435719F2B14A4ABC82AB18108CC489CD">
    <w:name w:val="435719F2B14A4ABC82AB18108CC489CD"/>
  </w:style>
  <w:style w:type="paragraph" w:customStyle="1" w:styleId="8B2F9879A4504681ACCD67C62D462F03">
    <w:name w:val="8B2F9879A4504681ACCD67C62D462F03"/>
  </w:style>
  <w:style w:type="paragraph" w:customStyle="1" w:styleId="7F88F79DD5064134B6FF427F7DFC1E1D">
    <w:name w:val="7F88F79DD5064134B6FF427F7DFC1E1D"/>
  </w:style>
  <w:style w:type="paragraph" w:customStyle="1" w:styleId="C348623876FA42DD8A08FC54E34B6950">
    <w:name w:val="C348623876FA42DD8A08FC54E34B6950"/>
  </w:style>
  <w:style w:type="paragraph" w:customStyle="1" w:styleId="8286B835295A41F0971B2866EE847D37">
    <w:name w:val="8286B835295A41F0971B2866EE847D37"/>
  </w:style>
  <w:style w:type="paragraph" w:customStyle="1" w:styleId="791DEE26EEE44568B97FDAB50C3FD224">
    <w:name w:val="791DEE26EEE44568B97FDAB50C3FD224"/>
  </w:style>
  <w:style w:type="paragraph" w:customStyle="1" w:styleId="18C3E0A661794ECF88051BD4703D50CC">
    <w:name w:val="18C3E0A661794ECF88051BD4703D50CC"/>
  </w:style>
  <w:style w:type="paragraph" w:customStyle="1" w:styleId="9B68589655144EDFA43859173FE5F43D">
    <w:name w:val="9B68589655144EDFA43859173FE5F43D"/>
  </w:style>
  <w:style w:type="paragraph" w:customStyle="1" w:styleId="2228AE608A6241EDA0A4CF227DF6DAA8">
    <w:name w:val="2228AE608A6241EDA0A4CF227DF6DAA8"/>
  </w:style>
  <w:style w:type="paragraph" w:customStyle="1" w:styleId="1188FA7F1764418B89BC6873D6DDCEB7">
    <w:name w:val="1188FA7F1764418B89BC6873D6DDCEB7"/>
  </w:style>
  <w:style w:type="paragraph" w:customStyle="1" w:styleId="39F9A7AF57AF4A44B6B832A76C4A119E">
    <w:name w:val="39F9A7AF57AF4A44B6B832A76C4A119E"/>
  </w:style>
  <w:style w:type="paragraph" w:customStyle="1" w:styleId="477354C148CE4B7687CBE113242BD101">
    <w:name w:val="477354C148CE4B7687CBE113242BD101"/>
  </w:style>
  <w:style w:type="paragraph" w:customStyle="1" w:styleId="FB7B4585BC7E4A90B96A9F5C5F5ACBDD">
    <w:name w:val="FB7B4585BC7E4A90B96A9F5C5F5ACBDD"/>
  </w:style>
  <w:style w:type="paragraph" w:customStyle="1" w:styleId="D259813C8A424A19B4E63DF07DF88440">
    <w:name w:val="D259813C8A424A19B4E63DF07DF88440"/>
  </w:style>
  <w:style w:type="paragraph" w:customStyle="1" w:styleId="34CF4B65769943989EE9C2C14276BB42">
    <w:name w:val="34CF4B65769943989EE9C2C14276BB42"/>
  </w:style>
  <w:style w:type="paragraph" w:customStyle="1" w:styleId="A44A6477D56C4DA7B9724D48F1CC46FB">
    <w:name w:val="A44A6477D56C4DA7B9724D48F1CC46FB"/>
  </w:style>
  <w:style w:type="paragraph" w:customStyle="1" w:styleId="431E6553A0104BD5B34A7A733E86DE84">
    <w:name w:val="431E6553A0104BD5B34A7A733E86DE84"/>
  </w:style>
  <w:style w:type="paragraph" w:customStyle="1" w:styleId="B4CFDDBC1D7E4310BA74BDD75DE63694">
    <w:name w:val="B4CFDDBC1D7E4310BA74BDD75DE63694"/>
  </w:style>
  <w:style w:type="paragraph" w:customStyle="1" w:styleId="D567CAACDD354779A2E875A223413D12">
    <w:name w:val="D567CAACDD354779A2E875A223413D12"/>
  </w:style>
  <w:style w:type="paragraph" w:customStyle="1" w:styleId="CB087D527B2343A1810FC94E606BF771">
    <w:name w:val="CB087D527B2343A1810FC94E606BF771"/>
  </w:style>
  <w:style w:type="paragraph" w:customStyle="1" w:styleId="2FE2779B6F60480887CADBAB333171FD">
    <w:name w:val="2FE2779B6F60480887CADBAB333171FD"/>
  </w:style>
  <w:style w:type="paragraph" w:customStyle="1" w:styleId="668BD6463CE84D94939453972E9726CF">
    <w:name w:val="668BD6463CE84D94939453972E9726CF"/>
  </w:style>
  <w:style w:type="paragraph" w:customStyle="1" w:styleId="AF631517172241A8886A51AEB0659870">
    <w:name w:val="AF631517172241A8886A51AEB0659870"/>
  </w:style>
  <w:style w:type="paragraph" w:customStyle="1" w:styleId="1E81DBD8DF4B44889D8B2399BCFA1914">
    <w:name w:val="1E81DBD8DF4B44889D8B2399BCFA1914"/>
  </w:style>
  <w:style w:type="paragraph" w:customStyle="1" w:styleId="7A1D711E48534779B132C11C8BD353A0">
    <w:name w:val="7A1D711E48534779B132C11C8BD353A0"/>
  </w:style>
  <w:style w:type="paragraph" w:customStyle="1" w:styleId="92ED983129DD4B349B01329D0AA570BA">
    <w:name w:val="92ED983129DD4B349B01329D0AA570BA"/>
  </w:style>
  <w:style w:type="paragraph" w:customStyle="1" w:styleId="945690B629DA40AEBCC106E5958990AF">
    <w:name w:val="945690B629DA40AEBCC106E5958990AF"/>
  </w:style>
  <w:style w:type="paragraph" w:customStyle="1" w:styleId="C0337383A0BA40D393FADA6ED9976722">
    <w:name w:val="C0337383A0BA40D393FADA6ED9976722"/>
  </w:style>
  <w:style w:type="paragraph" w:customStyle="1" w:styleId="71B2AD195F2C4D11B23D9EB66438F958">
    <w:name w:val="71B2AD195F2C4D11B23D9EB66438F958"/>
  </w:style>
  <w:style w:type="paragraph" w:customStyle="1" w:styleId="106833EC38CD4406942164F9CE55A282">
    <w:name w:val="106833EC38CD4406942164F9CE55A282"/>
  </w:style>
  <w:style w:type="paragraph" w:customStyle="1" w:styleId="1371F731CD8A46BBA9F75B2C8B3B5C03">
    <w:name w:val="1371F731CD8A46BBA9F75B2C8B3B5C03"/>
  </w:style>
  <w:style w:type="paragraph" w:customStyle="1" w:styleId="87ABCB8FE87F4668BF7DF0F93BB2A197">
    <w:name w:val="87ABCB8FE87F4668BF7DF0F93BB2A197"/>
  </w:style>
  <w:style w:type="paragraph" w:customStyle="1" w:styleId="11D8BE48C1A54C319768605725847213">
    <w:name w:val="11D8BE48C1A54C319768605725847213"/>
  </w:style>
  <w:style w:type="paragraph" w:customStyle="1" w:styleId="DAA1AF673F554EE290AE801A6D2BF4B4">
    <w:name w:val="DAA1AF673F554EE290AE801A6D2BF4B4"/>
  </w:style>
  <w:style w:type="paragraph" w:customStyle="1" w:styleId="74EA58719CA1496DA810B79655F3A07D">
    <w:name w:val="74EA58719CA1496DA810B79655F3A07D"/>
  </w:style>
  <w:style w:type="paragraph" w:customStyle="1" w:styleId="FE128392D480448595C1500AAAA05136">
    <w:name w:val="FE128392D480448595C1500AAAA05136"/>
  </w:style>
  <w:style w:type="paragraph" w:customStyle="1" w:styleId="0764504A06F2458BB06724F491B7D0BE">
    <w:name w:val="0764504A06F2458BB06724F491B7D0BE"/>
  </w:style>
  <w:style w:type="paragraph" w:customStyle="1" w:styleId="0E13F9D8E5704AEA96A4105929A8A66A">
    <w:name w:val="0E13F9D8E5704AEA96A4105929A8A66A"/>
  </w:style>
  <w:style w:type="paragraph" w:customStyle="1" w:styleId="733422AF4B3845C0862AAA4BEBF35773">
    <w:name w:val="733422AF4B3845C0862AAA4BEBF35773"/>
  </w:style>
  <w:style w:type="paragraph" w:customStyle="1" w:styleId="69C48896A6C7438EB392248F2E61AFEF">
    <w:name w:val="69C48896A6C7438EB392248F2E61AFEF"/>
  </w:style>
  <w:style w:type="paragraph" w:customStyle="1" w:styleId="B54030D000FB47DA840C001E9CADBA90">
    <w:name w:val="B54030D000FB47DA840C001E9CADBA90"/>
  </w:style>
  <w:style w:type="paragraph" w:customStyle="1" w:styleId="2264D1522C564840B3E0D51D8F106A69">
    <w:name w:val="2264D1522C564840B3E0D51D8F106A69"/>
  </w:style>
  <w:style w:type="paragraph" w:customStyle="1" w:styleId="4470ABD170C644D18BF62D00D135A850">
    <w:name w:val="4470ABD170C644D18BF62D00D135A850"/>
  </w:style>
  <w:style w:type="paragraph" w:customStyle="1" w:styleId="3CEF39292A894DFC998606C13556B353">
    <w:name w:val="3CEF39292A894DFC998606C13556B353"/>
  </w:style>
  <w:style w:type="paragraph" w:customStyle="1" w:styleId="B187DBA503E343D59A619F3C264F5C4A">
    <w:name w:val="B187DBA503E343D59A619F3C264F5C4A"/>
  </w:style>
  <w:style w:type="paragraph" w:customStyle="1" w:styleId="72F187A7A9E146E1B9F7D69BC6449670">
    <w:name w:val="72F187A7A9E146E1B9F7D69BC6449670"/>
  </w:style>
  <w:style w:type="paragraph" w:customStyle="1" w:styleId="9C29B4DD3F3342018600D51D40DB755C">
    <w:name w:val="9C29B4DD3F3342018600D51D40DB755C"/>
  </w:style>
  <w:style w:type="paragraph" w:customStyle="1" w:styleId="671459AADA4C4DF8B2A3E0D53A2E2058">
    <w:name w:val="671459AADA4C4DF8B2A3E0D53A2E2058"/>
  </w:style>
  <w:style w:type="paragraph" w:customStyle="1" w:styleId="E948B9D5F057487FB3783C60E4522180">
    <w:name w:val="E948B9D5F057487FB3783C60E4522180"/>
  </w:style>
  <w:style w:type="paragraph" w:customStyle="1" w:styleId="62A71AA5EC594B889DA3689B23177EED">
    <w:name w:val="62A71AA5EC594B889DA3689B23177EED"/>
  </w:style>
  <w:style w:type="paragraph" w:customStyle="1" w:styleId="7348DE844ED24087980733C8A308F50F">
    <w:name w:val="7348DE844ED24087980733C8A308F50F"/>
  </w:style>
  <w:style w:type="paragraph" w:customStyle="1" w:styleId="C9D5C097F61945C2A19C43E27FC4B203">
    <w:name w:val="C9D5C097F61945C2A19C43E27FC4B203"/>
  </w:style>
  <w:style w:type="paragraph" w:customStyle="1" w:styleId="DC0120642F7C4FD0B341A1D96796977E">
    <w:name w:val="DC0120642F7C4FD0B341A1D96796977E"/>
  </w:style>
  <w:style w:type="paragraph" w:customStyle="1" w:styleId="166EB30CA15C436C889D394020067B06">
    <w:name w:val="166EB30CA15C436C889D394020067B06"/>
  </w:style>
  <w:style w:type="paragraph" w:customStyle="1" w:styleId="467E9D242BA1479B93606A03CC5E4B09">
    <w:name w:val="467E9D242BA1479B93606A03CC5E4B09"/>
  </w:style>
  <w:style w:type="paragraph" w:customStyle="1" w:styleId="95ED9FE8AFD04BB199A37B8C9BFD1DA1">
    <w:name w:val="95ED9FE8AFD04BB199A37B8C9BFD1DA1"/>
  </w:style>
  <w:style w:type="paragraph" w:customStyle="1" w:styleId="39EA428CBCA14B59878766ADA2AFC043">
    <w:name w:val="39EA428CBCA14B59878766ADA2AFC043"/>
  </w:style>
  <w:style w:type="paragraph" w:customStyle="1" w:styleId="9AA8B0E323574931AF483C3B7ACA8265">
    <w:name w:val="9AA8B0E323574931AF483C3B7ACA8265"/>
  </w:style>
  <w:style w:type="paragraph" w:customStyle="1" w:styleId="AD95C067949E4A13A6628A1ABE8F76F7">
    <w:name w:val="AD95C067949E4A13A6628A1ABE8F76F7"/>
  </w:style>
  <w:style w:type="paragraph" w:customStyle="1" w:styleId="DAD11B2CC16242A9A47116EE43B03AF6">
    <w:name w:val="DAD11B2CC16242A9A47116EE43B03AF6"/>
  </w:style>
  <w:style w:type="paragraph" w:customStyle="1" w:styleId="AD72E15F06C3403186CCD06CCC1C68C8">
    <w:name w:val="AD72E15F06C3403186CCD06CCC1C68C8"/>
  </w:style>
  <w:style w:type="paragraph" w:customStyle="1" w:styleId="5E240411D1FE4FB1A8A45ADF8FBAC6BA">
    <w:name w:val="5E240411D1FE4FB1A8A45ADF8FBAC6BA"/>
  </w:style>
  <w:style w:type="paragraph" w:customStyle="1" w:styleId="3ADAA753973A4113A87FA372A855603E">
    <w:name w:val="3ADAA753973A4113A87FA372A855603E"/>
  </w:style>
  <w:style w:type="paragraph" w:customStyle="1" w:styleId="B2AF565723244C49935ED8FA4B953695">
    <w:name w:val="B2AF565723244C49935ED8FA4B953695"/>
  </w:style>
  <w:style w:type="paragraph" w:customStyle="1" w:styleId="1C82145955A440578E1F677A6FFB37A3">
    <w:name w:val="1C82145955A440578E1F677A6FFB37A3"/>
  </w:style>
  <w:style w:type="paragraph" w:customStyle="1" w:styleId="475EABE00D904BF78EA37F09655CFD8F">
    <w:name w:val="475EABE00D904BF78EA37F09655CFD8F"/>
  </w:style>
  <w:style w:type="paragraph" w:customStyle="1" w:styleId="CF7A2656444D40018F26E505867E4054">
    <w:name w:val="CF7A2656444D40018F26E505867E4054"/>
  </w:style>
  <w:style w:type="paragraph" w:customStyle="1" w:styleId="4D21B76800B44904AD2FFE7105C03BD3">
    <w:name w:val="4D21B76800B44904AD2FFE7105C03BD3"/>
  </w:style>
  <w:style w:type="paragraph" w:customStyle="1" w:styleId="C5832B7BDBB3417E83DA3580CC5140CA">
    <w:name w:val="C5832B7BDBB3417E83DA3580CC5140CA"/>
  </w:style>
  <w:style w:type="paragraph" w:customStyle="1" w:styleId="F9F3DB700356429B889545D927D290BF">
    <w:name w:val="F9F3DB700356429B889545D927D290BF"/>
  </w:style>
  <w:style w:type="paragraph" w:customStyle="1" w:styleId="CEEAA9DD2A244290A6E6FE2661E04771">
    <w:name w:val="CEEAA9DD2A244290A6E6FE2661E04771"/>
  </w:style>
  <w:style w:type="paragraph" w:customStyle="1" w:styleId="AE05A3E512774AFDA1FA180FA1F6E12C">
    <w:name w:val="AE05A3E512774AFDA1FA180FA1F6E12C"/>
  </w:style>
  <w:style w:type="paragraph" w:customStyle="1" w:styleId="9FCECEA515DB4572B82FFBD54AA4817C">
    <w:name w:val="9FCECEA515DB4572B82FFBD54AA4817C"/>
  </w:style>
  <w:style w:type="paragraph" w:customStyle="1" w:styleId="6DD33DD548864084A9C08F5C4EE9F919">
    <w:name w:val="6DD33DD548864084A9C08F5C4EE9F919"/>
  </w:style>
  <w:style w:type="paragraph" w:customStyle="1" w:styleId="213A4CEA5E1C45C1A0DE84E1A6F9B815">
    <w:name w:val="213A4CEA5E1C45C1A0DE84E1A6F9B815"/>
  </w:style>
  <w:style w:type="paragraph" w:customStyle="1" w:styleId="2E81C0F982FA458785B3D25A4BC9FCD7">
    <w:name w:val="2E81C0F982FA458785B3D25A4BC9FCD7"/>
  </w:style>
  <w:style w:type="paragraph" w:customStyle="1" w:styleId="12919556D35E4CECBCF1C13B68C78814">
    <w:name w:val="12919556D35E4CECBCF1C13B68C78814"/>
  </w:style>
  <w:style w:type="paragraph" w:customStyle="1" w:styleId="B0C0A70555B34F3096EABDA6D2EB01D2">
    <w:name w:val="B0C0A70555B34F3096EABDA6D2EB01D2"/>
  </w:style>
  <w:style w:type="paragraph" w:customStyle="1" w:styleId="2789BB90721840079415E2FBDADFB824">
    <w:name w:val="2789BB90721840079415E2FBDADFB824"/>
  </w:style>
  <w:style w:type="paragraph" w:customStyle="1" w:styleId="F809E92D9D0B45B181DA4BFB68007E0E">
    <w:name w:val="F809E92D9D0B45B181DA4BFB68007E0E"/>
  </w:style>
  <w:style w:type="paragraph" w:customStyle="1" w:styleId="F9925BDD0C7348EC902640B497AFF01E">
    <w:name w:val="F9925BDD0C7348EC902640B497AFF01E"/>
  </w:style>
  <w:style w:type="paragraph" w:customStyle="1" w:styleId="3B8BD2BC18274302936D7111804163D1">
    <w:name w:val="3B8BD2BC18274302936D7111804163D1"/>
  </w:style>
  <w:style w:type="paragraph" w:customStyle="1" w:styleId="EE044637CE4442289A22FF2C13692747">
    <w:name w:val="EE044637CE4442289A22FF2C13692747"/>
  </w:style>
  <w:style w:type="paragraph" w:customStyle="1" w:styleId="C12D4188A4C040738FAF19A03B8DD5CA">
    <w:name w:val="C12D4188A4C040738FAF19A03B8DD5CA"/>
  </w:style>
  <w:style w:type="paragraph" w:customStyle="1" w:styleId="58BC363217F84965A3C255DB0EF8EC2B">
    <w:name w:val="58BC363217F84965A3C255DB0EF8EC2B"/>
  </w:style>
  <w:style w:type="paragraph" w:customStyle="1" w:styleId="C775E70D90B945D6B86C973077460D1C">
    <w:name w:val="C775E70D90B945D6B86C973077460D1C"/>
  </w:style>
  <w:style w:type="paragraph" w:customStyle="1" w:styleId="3035D6AB68DA483DA61B1B4A3CF58FB2">
    <w:name w:val="3035D6AB68DA483DA61B1B4A3CF58FB2"/>
  </w:style>
  <w:style w:type="paragraph" w:customStyle="1" w:styleId="1CDE7F5A8F8048A8B6EC47CAD615BA8F">
    <w:name w:val="1CDE7F5A8F8048A8B6EC47CAD615BA8F"/>
  </w:style>
  <w:style w:type="paragraph" w:customStyle="1" w:styleId="588DF576E7B24929973654CBC773C7C4">
    <w:name w:val="588DF576E7B24929973654CBC773C7C4"/>
  </w:style>
  <w:style w:type="paragraph" w:customStyle="1" w:styleId="53E288AB18224DC78D420983F19C9474">
    <w:name w:val="53E288AB18224DC78D420983F19C9474"/>
  </w:style>
  <w:style w:type="paragraph" w:customStyle="1" w:styleId="79CC90FD199E430BBBFED3CFE1769FBA">
    <w:name w:val="79CC90FD199E430BBBFED3CFE1769FBA"/>
  </w:style>
  <w:style w:type="paragraph" w:customStyle="1" w:styleId="D4531352B3674795A41F9A5135C008E1">
    <w:name w:val="D4531352B3674795A41F9A5135C008E1"/>
  </w:style>
  <w:style w:type="paragraph" w:customStyle="1" w:styleId="119B7AE77C33461886EF05CF73DCA0FE">
    <w:name w:val="119B7AE77C33461886EF05CF73DCA0FE"/>
  </w:style>
  <w:style w:type="paragraph" w:customStyle="1" w:styleId="D5205316A7C64314ADC1944FDB662745">
    <w:name w:val="D5205316A7C64314ADC1944FDB662745"/>
  </w:style>
  <w:style w:type="paragraph" w:customStyle="1" w:styleId="5B8952AEE06C407FBF1C43FB8E17D2FF">
    <w:name w:val="5B8952AEE06C407FBF1C43FB8E17D2FF"/>
  </w:style>
  <w:style w:type="paragraph" w:customStyle="1" w:styleId="5D30592A90CA4512BB63DE9CC69E6728">
    <w:name w:val="5D30592A90CA4512BB63DE9CC69E6728"/>
  </w:style>
  <w:style w:type="paragraph" w:customStyle="1" w:styleId="0CC39881CCB442B7880B5917A63A872D">
    <w:name w:val="0CC39881CCB442B7880B5917A63A872D"/>
  </w:style>
  <w:style w:type="paragraph" w:customStyle="1" w:styleId="B6488AD1368A465197EE00122DF80568">
    <w:name w:val="B6488AD1368A465197EE00122DF80568"/>
  </w:style>
  <w:style w:type="paragraph" w:customStyle="1" w:styleId="14F4BB8D081D46FC82C520EB6576624F">
    <w:name w:val="14F4BB8D081D46FC82C520EB6576624F"/>
  </w:style>
  <w:style w:type="paragraph" w:customStyle="1" w:styleId="E120876BA75740C89E4F15C607750E4E">
    <w:name w:val="E120876BA75740C89E4F15C607750E4E"/>
  </w:style>
  <w:style w:type="paragraph" w:customStyle="1" w:styleId="66E9D3B5024F48CDA91D7929B7BEC746">
    <w:name w:val="66E9D3B5024F48CDA91D7929B7BEC746"/>
  </w:style>
  <w:style w:type="paragraph" w:customStyle="1" w:styleId="189D2FE0B7724900B592F4F507B03F54">
    <w:name w:val="189D2FE0B7724900B592F4F507B03F54"/>
  </w:style>
  <w:style w:type="paragraph" w:customStyle="1" w:styleId="A7A854AA19974D24B11A756C788CB79E">
    <w:name w:val="A7A854AA19974D24B11A756C788CB79E"/>
  </w:style>
  <w:style w:type="paragraph" w:customStyle="1" w:styleId="083EB3A2A30F46B59B3517E6A122FB3E">
    <w:name w:val="083EB3A2A30F46B59B3517E6A122FB3E"/>
  </w:style>
  <w:style w:type="paragraph" w:customStyle="1" w:styleId="CB19F92ECEC440C8BD109829CAC267F5">
    <w:name w:val="CB19F92ECEC440C8BD109829CAC267F5"/>
  </w:style>
  <w:style w:type="paragraph" w:customStyle="1" w:styleId="F5B203837B6342CAA33BEA1CA2EC372D">
    <w:name w:val="F5B203837B6342CAA33BEA1CA2EC372D"/>
  </w:style>
  <w:style w:type="paragraph" w:customStyle="1" w:styleId="0D091F61A07145EEB9919460B33D6B2A">
    <w:name w:val="0D091F61A07145EEB9919460B33D6B2A"/>
  </w:style>
  <w:style w:type="paragraph" w:customStyle="1" w:styleId="6B14FA3F48BA465381B5EC6CEDCB1D3C">
    <w:name w:val="6B14FA3F48BA465381B5EC6CEDCB1D3C"/>
  </w:style>
  <w:style w:type="paragraph" w:customStyle="1" w:styleId="14950E92EBB84D47AE506FD73C922A43">
    <w:name w:val="14950E92EBB84D47AE506FD73C922A43"/>
  </w:style>
  <w:style w:type="paragraph" w:customStyle="1" w:styleId="83AA7759DF7048B09DCE3E434D3F2709">
    <w:name w:val="83AA7759DF7048B09DCE3E434D3F2709"/>
  </w:style>
  <w:style w:type="paragraph" w:customStyle="1" w:styleId="A5C20881C1A1427DAC90EEED523CD3D2">
    <w:name w:val="A5C20881C1A1427DAC90EEED523CD3D2"/>
  </w:style>
  <w:style w:type="paragraph" w:customStyle="1" w:styleId="1C7095440FDD469BB1EECF38BFF21E6B">
    <w:name w:val="1C7095440FDD469BB1EECF38BFF21E6B"/>
  </w:style>
  <w:style w:type="paragraph" w:customStyle="1" w:styleId="359454BF961246A599D9587B79CF06A5">
    <w:name w:val="359454BF961246A599D9587B79CF06A5"/>
  </w:style>
  <w:style w:type="paragraph" w:customStyle="1" w:styleId="2B0BDB7E34EF41D98620E5589616CB76">
    <w:name w:val="2B0BDB7E34EF41D98620E5589616CB76"/>
  </w:style>
  <w:style w:type="paragraph" w:customStyle="1" w:styleId="86C48B373B68448F9031D7B917C07F34">
    <w:name w:val="86C48B373B68448F9031D7B917C07F34"/>
  </w:style>
  <w:style w:type="paragraph" w:customStyle="1" w:styleId="CF05432863F24541B6DBE1C841C8E458">
    <w:name w:val="CF05432863F24541B6DBE1C841C8E458"/>
  </w:style>
  <w:style w:type="paragraph" w:customStyle="1" w:styleId="57690B8045A9420AB8FF8385F36862F4">
    <w:name w:val="57690B8045A9420AB8FF8385F36862F4"/>
  </w:style>
  <w:style w:type="paragraph" w:customStyle="1" w:styleId="FC89477C4B564A8F86912496ACB614AD">
    <w:name w:val="FC89477C4B564A8F86912496ACB614AD"/>
  </w:style>
  <w:style w:type="paragraph" w:customStyle="1" w:styleId="BC86FAE7C6BA4BA2A544B6F217605ED3">
    <w:name w:val="BC86FAE7C6BA4BA2A544B6F217605ED3"/>
  </w:style>
  <w:style w:type="paragraph" w:customStyle="1" w:styleId="2AE413C29A3E4A058EC0A7B987188D96">
    <w:name w:val="2AE413C29A3E4A058EC0A7B987188D96"/>
  </w:style>
  <w:style w:type="paragraph" w:customStyle="1" w:styleId="8FDD201051AA4405A96F905CDB825E46">
    <w:name w:val="8FDD201051AA4405A96F905CDB825E46"/>
  </w:style>
  <w:style w:type="paragraph" w:customStyle="1" w:styleId="714031DC9FEE4F379C1B42BFAA88C553">
    <w:name w:val="714031DC9FEE4F379C1B42BFAA88C553"/>
  </w:style>
  <w:style w:type="paragraph" w:customStyle="1" w:styleId="BAD6CAA4555246D5872FC2DA1C6563B7">
    <w:name w:val="BAD6CAA4555246D5872FC2DA1C6563B7"/>
  </w:style>
  <w:style w:type="paragraph" w:customStyle="1" w:styleId="EFBD419B5D1348D08B9CBB5748ADD994">
    <w:name w:val="EFBD419B5D1348D08B9CBB5748ADD994"/>
  </w:style>
  <w:style w:type="paragraph" w:customStyle="1" w:styleId="89032AFA3F4840489CF05727172CACFB">
    <w:name w:val="89032AFA3F4840489CF05727172CACFB"/>
  </w:style>
  <w:style w:type="paragraph" w:customStyle="1" w:styleId="E1AB340B70C841C2AFEFAA3DDFE45390">
    <w:name w:val="E1AB340B70C841C2AFEFAA3DDFE45390"/>
  </w:style>
  <w:style w:type="paragraph" w:customStyle="1" w:styleId="8B3114728CAA4ADABE641A1A87EEB241">
    <w:name w:val="8B3114728CAA4ADABE641A1A87EEB241"/>
  </w:style>
  <w:style w:type="paragraph" w:customStyle="1" w:styleId="BF1806D2ED6E4DC0B0A94DFC81FAA2E6">
    <w:name w:val="BF1806D2ED6E4DC0B0A94DFC81FAA2E6"/>
  </w:style>
  <w:style w:type="paragraph" w:customStyle="1" w:styleId="16959CA0045A4937BD62C29FB675C479">
    <w:name w:val="16959CA0045A4937BD62C29FB675C479"/>
  </w:style>
  <w:style w:type="paragraph" w:customStyle="1" w:styleId="6EE32430953D45E4AB74923920361C3D">
    <w:name w:val="6EE32430953D45E4AB74923920361C3D"/>
  </w:style>
  <w:style w:type="paragraph" w:customStyle="1" w:styleId="D20BEED7BDA947818FA56ACD938C776D">
    <w:name w:val="D20BEED7BDA947818FA56ACD938C776D"/>
  </w:style>
  <w:style w:type="paragraph" w:customStyle="1" w:styleId="300BB3FB47F24A93B32311A0BB0546CE">
    <w:name w:val="300BB3FB47F24A93B32311A0BB0546CE"/>
  </w:style>
  <w:style w:type="paragraph" w:customStyle="1" w:styleId="3F04E3B8BE1647048D5DDD48720A8791">
    <w:name w:val="3F04E3B8BE1647048D5DDD48720A8791"/>
  </w:style>
  <w:style w:type="paragraph" w:customStyle="1" w:styleId="B5DB367BA6F84EE8ADB3921B78996E78">
    <w:name w:val="B5DB367BA6F84EE8ADB3921B78996E78"/>
  </w:style>
  <w:style w:type="paragraph" w:customStyle="1" w:styleId="366477217F02454891B7F3FBB255B6CC">
    <w:name w:val="366477217F02454891B7F3FBB255B6CC"/>
  </w:style>
  <w:style w:type="paragraph" w:customStyle="1" w:styleId="28E113E25C974E4FB9A2B41AE8AB0DC4">
    <w:name w:val="28E113E25C974E4FB9A2B41AE8AB0DC4"/>
  </w:style>
  <w:style w:type="paragraph" w:customStyle="1" w:styleId="C82E2A375E304CE29ED9AFB04D3CFDC2">
    <w:name w:val="C82E2A375E304CE29ED9AFB04D3CFDC2"/>
  </w:style>
  <w:style w:type="paragraph" w:customStyle="1" w:styleId="CD2FE635C1114C10922852A64C02FB3E">
    <w:name w:val="CD2FE635C1114C10922852A64C02FB3E"/>
  </w:style>
  <w:style w:type="paragraph" w:customStyle="1" w:styleId="CF3B0A81F47E42BE9FF4832C36AD430D">
    <w:name w:val="CF3B0A81F47E42BE9FF4832C36AD430D"/>
  </w:style>
  <w:style w:type="paragraph" w:customStyle="1" w:styleId="68CBC5559E3949AEB3440AF007B7D450">
    <w:name w:val="68CBC5559E3949AEB3440AF007B7D450"/>
  </w:style>
  <w:style w:type="paragraph" w:customStyle="1" w:styleId="75294024F41A4C928C57136BD3C8B6E1">
    <w:name w:val="75294024F41A4C928C57136BD3C8B6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REMEMBER TO SIGN-IN!</CompanyAddress>
  <CompanyPhone/>
  <CompanyFax/>
  <CompanyEmail>LAB HOURS MANDATORY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8D0D12-5D46-40F6-A3C4-60ECE2B7CF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MS_rtnad.dotx</Template>
  <TotalTime>5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address labels (basic format, works with Avery 5167, 5267, 6467, 8167, or 8667)</vt:lpstr>
    </vt:vector>
  </TitlesOfParts>
  <Company/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address labels (basic format, works with Avery 5167, 5267, 6467, 8167, or 8667)</dc:title>
  <dc:creator>rfriedman2</dc:creator>
  <dc:description>SM348 LABORATORY</dc:description>
  <cp:lastModifiedBy>rfriedman2</cp:lastModifiedBy>
  <cp:revision>1</cp:revision>
  <cp:lastPrinted>2001-03-27T21:46:00Z</cp:lastPrinted>
  <dcterms:created xsi:type="dcterms:W3CDTF">2013-01-22T22:50:00Z</dcterms:created>
  <dcterms:modified xsi:type="dcterms:W3CDTF">2013-01-22T22:55:00Z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TC010129301033</vt:lpwstr>
  </property>
</Properties>
</file>