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50"/>
        <w:gridCol w:w="2520"/>
        <w:gridCol w:w="450"/>
        <w:gridCol w:w="2520"/>
        <w:gridCol w:w="450"/>
        <w:gridCol w:w="2520"/>
      </w:tblGrid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155"/>
              <w:placeholder>
                <w:docPart w:val="BA4C5020C53D4F4EA9ADB60FEA81F52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 w:rsidR="00F17598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167"/>
              <w:placeholder>
                <w:docPart w:val="55245ACC67B744CB9093AC9E3A8F972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F17598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See: </w:t>
                </w:r>
                <w:r w:rsidR="0015188B" w:rsidRPr="008D5C65">
                  <w:rPr>
                    <w:color w:val="FF0000"/>
                  </w:rPr>
                  <w:t>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186"/>
              <w:placeholder>
                <w:docPart w:val="46FE4805B2A04477BC450698FF0B667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04"/>
              <w:placeholder>
                <w:docPart w:val="167BADACD8D24668AA4FA87F5C444E4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05"/>
              <w:placeholder>
                <w:docPart w:val="2805293A420A464AB072A9A0D738327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06"/>
              <w:placeholder>
                <w:docPart w:val="622446EEF5594A4483FF01BC971F697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07"/>
              <w:placeholder>
                <w:docPart w:val="206E36B7C67F484AA409CE17FD52EDB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08"/>
              <w:placeholder>
                <w:docPart w:val="0CBC9EA640844E4B8FC845AA98BD36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09"/>
              <w:placeholder>
                <w:docPart w:val="70D060265FF547A0832AA1F42DE4DB1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10"/>
              <w:placeholder>
                <w:docPart w:val="B27B14ED8F364481A53D57D2088609C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11"/>
              <w:placeholder>
                <w:docPart w:val="3BDB4D92C9FA47CBB4E03BCC8549EC3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12"/>
              <w:placeholder>
                <w:docPart w:val="8EB0B466801647FE985630E167A1128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13"/>
              <w:placeholder>
                <w:docPart w:val="8B036FDC0923490AAEF5004FD8EF9B7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14"/>
              <w:placeholder>
                <w:docPart w:val="CA77DD1B155D43C9AD0CD21D5B1BD8A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15"/>
              <w:placeholder>
                <w:docPart w:val="0EE6BFB66F3B4FC5BEF2BEA6A922BC0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16"/>
              <w:placeholder>
                <w:docPart w:val="F028283072E04E15B5D03F6F759EBFF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17"/>
              <w:placeholder>
                <w:docPart w:val="F9F91082800D4E98886BD8372D5C1CB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18"/>
              <w:placeholder>
                <w:docPart w:val="45379C0096C84640BEE5C1053D2B370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19"/>
              <w:placeholder>
                <w:docPart w:val="0BDB27E620BB4C778F83D2EFAFD294E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20"/>
              <w:placeholder>
                <w:docPart w:val="BBF6FA095B514E0480DD4B52216504E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21"/>
              <w:placeholder>
                <w:docPart w:val="866842EFF319462392159AC9241D075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22"/>
              <w:placeholder>
                <w:docPart w:val="BAAA104A027C44E29FABD01AE234F70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23"/>
              <w:placeholder>
                <w:docPart w:val="F480375AAC57469AB00936533CC3056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24"/>
              <w:placeholder>
                <w:docPart w:val="A8EA05064AF147688D318EF444BB490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25"/>
              <w:placeholder>
                <w:docPart w:val="B63BB22945E546779DBE86D22BA2D5D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26"/>
              <w:placeholder>
                <w:docPart w:val="C2798A66B27D4A4B83D394700C25C78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27"/>
              <w:placeholder>
                <w:docPart w:val="ACC88FABB8034435855BF7D8760A25D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28"/>
              <w:placeholder>
                <w:docPart w:val="09B32937930D49ACB7354F2AD40F09C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29"/>
              <w:placeholder>
                <w:docPart w:val="2A8811D11CB340EE910BC2DAF493A5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30"/>
              <w:placeholder>
                <w:docPart w:val="97E6851FB1F34752B706B44EDD900CB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31"/>
              <w:placeholder>
                <w:docPart w:val="45070388B7AA42D6878C3E64EE8B73E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32"/>
              <w:placeholder>
                <w:docPart w:val="02BEFC2A5B3D4C7AB699D9055B15F42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33"/>
              <w:placeholder>
                <w:docPart w:val="93883739256D40B998153CD91F0F9BD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34"/>
              <w:placeholder>
                <w:docPart w:val="D5AF8A0D5B1943C98615FDB350F43E2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35"/>
              <w:placeholder>
                <w:docPart w:val="CD8FF48D3D48483EBA57833CA301E8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36"/>
              <w:placeholder>
                <w:docPart w:val="316E2714C7B4490BB31DEE75159B825F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bookmarkStart w:id="0" w:name="_GoBack"/>
        <w:bookmarkEnd w:id="0"/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37"/>
              <w:placeholder>
                <w:docPart w:val="48B73D5DB0EA49AE8A11DBF13A2649B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38"/>
              <w:placeholder>
                <w:docPart w:val="559F0DB534D0471E857670F3007CE8B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39"/>
              <w:placeholder>
                <w:docPart w:val="664E65E663124CAC8A6180F26996657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40"/>
              <w:placeholder>
                <w:docPart w:val="F62724A4D2C2419C83E9975810C1982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41"/>
              <w:placeholder>
                <w:docPart w:val="66F106F1B42B49B2893D6F73760DF2C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42"/>
              <w:placeholder>
                <w:docPart w:val="2110B1FA144742D3BFA70056428DB50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43"/>
              <w:placeholder>
                <w:docPart w:val="9522D12F306F46AF9DC5854DD228D9F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44"/>
              <w:placeholder>
                <w:docPart w:val="A0699327D4434490A6481AC52435DD9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45"/>
              <w:placeholder>
                <w:docPart w:val="4A24C2616E424D0889002B8A0D886F8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46"/>
              <w:placeholder>
                <w:docPart w:val="AC91DEBA74D84D9AAA3CB334917E6B8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47"/>
              <w:placeholder>
                <w:docPart w:val="3F13BA52E082433BABB8BF216AA4A56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48"/>
              <w:placeholder>
                <w:docPart w:val="AFAFB5BFBC2B43D797E6AD38A7CD2D0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49"/>
              <w:placeholder>
                <w:docPart w:val="623BBAC675E044FE9ABFB43D2A7AD38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50"/>
              <w:placeholder>
                <w:docPart w:val="64FB2B33B12E4AC0B9FE9073A992A5F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51"/>
              <w:placeholder>
                <w:docPart w:val="CC65CB5529F3420C807A0649117A219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52"/>
              <w:placeholder>
                <w:docPart w:val="760AF52659D0467FBA04A8430BD9779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53"/>
              <w:placeholder>
                <w:docPart w:val="57CAB569C8ED47C38C81E4A55726146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54"/>
              <w:placeholder>
                <w:docPart w:val="F0D3EE132CF54F6B91226E94CE3A4D3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55"/>
              <w:placeholder>
                <w:docPart w:val="E7464ED67BB545EC916F2FC708E15FB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56"/>
              <w:placeholder>
                <w:docPart w:val="48C9365496E24CC88A1B7D4B2534088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57"/>
              <w:placeholder>
                <w:docPart w:val="00BB696EA2594E079598FF55F11DCDC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58"/>
              <w:placeholder>
                <w:docPart w:val="6E199DFA6EDA4585AF9D2CC33D65640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59"/>
              <w:placeholder>
                <w:docPart w:val="8327BA0F10ED49C7B6AC8E622649851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60"/>
              <w:placeholder>
                <w:docPart w:val="7609C35508EC434B82ED45365343AE8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61"/>
              <w:placeholder>
                <w:docPart w:val="CF760E2E4F554F74B764029F6099C69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62"/>
              <w:placeholder>
                <w:docPart w:val="B8F3C7C51C774F20BEB9AB73AA86D0C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63"/>
              <w:placeholder>
                <w:docPart w:val="2EC1D0750B984649AD4527A9A62C97D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64"/>
              <w:placeholder>
                <w:docPart w:val="8ED0743E5F1B4EFFBE0043A80080357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65"/>
              <w:placeholder>
                <w:docPart w:val="EC0C95DBE5F34935B45B4828F6C6CDC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66"/>
              <w:placeholder>
                <w:docPart w:val="820EACC1D3CF48B18957302192F9F21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67"/>
              <w:placeholder>
                <w:docPart w:val="3B4C3B5621A84A0FB9221729047EF3D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68"/>
              <w:placeholder>
                <w:docPart w:val="B43059E1A8CD4C2A86F9E01CC232B65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69"/>
              <w:placeholder>
                <w:docPart w:val="11678AC0793243A4AAE0AD026A77CF2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70"/>
              <w:placeholder>
                <w:docPart w:val="51275448C3974B82B75036E7776F47A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71"/>
              <w:placeholder>
                <w:docPart w:val="28ABA406450749A7B380D30B0E6B4A9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72"/>
              <w:placeholder>
                <w:docPart w:val="7DAE9C9841534D45BF991926DF41977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73"/>
              <w:placeholder>
                <w:docPart w:val="0FBB66B85EC342D99089CDB9D41A507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74"/>
              <w:placeholder>
                <w:docPart w:val="F4275C40AE8D4A2A8006EF1F515BDA6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75"/>
              <w:placeholder>
                <w:docPart w:val="5B275292FDDC493DA246AF95AE6B0B4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76"/>
              <w:placeholder>
                <w:docPart w:val="5BC797900D1E442EBB660AB21840BD0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77"/>
              <w:placeholder>
                <w:docPart w:val="F71C82987BC7493B880C22EEB6985BA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78"/>
              <w:placeholder>
                <w:docPart w:val="DF974BFDE14846C18A76A73CF4B2022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79"/>
              <w:placeholder>
                <w:docPart w:val="40C6938EECC04639BA5C91FBD86924C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80"/>
              <w:placeholder>
                <w:docPart w:val="36CBA2D17BC74947A8CFF65680891D0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81"/>
              <w:placeholder>
                <w:docPart w:val="0DFC608D196546F9A72D4263DDDBB31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82"/>
              <w:placeholder>
                <w:docPart w:val="E85D0BC519B0458A84B54E8ACE6E1E2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83"/>
              <w:placeholder>
                <w:docPart w:val="B2E9549DC2AF427896DADD67EE4AF5B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84"/>
              <w:placeholder>
                <w:docPart w:val="A2A3522DE79C40F9B874A666400906C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85"/>
              <w:placeholder>
                <w:docPart w:val="66FCC902A56842E78160C96C111FE6C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86"/>
              <w:placeholder>
                <w:docPart w:val="AD21305351504C3A9887095A3581330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87"/>
              <w:placeholder>
                <w:docPart w:val="31446655A64D47E2B3C440820019258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88"/>
              <w:placeholder>
                <w:docPart w:val="C3CD66A91DED4F5795D97D8B9F0D5A1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89"/>
              <w:placeholder>
                <w:docPart w:val="FB24064CE69A43C4A96C34D1B20ADE9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90"/>
              <w:placeholder>
                <w:docPart w:val="D326DE40A41E4A0CBCB7273F8467701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91"/>
              <w:placeholder>
                <w:docPart w:val="7598368203D54C558FF0264C2002892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92"/>
              <w:placeholder>
                <w:docPart w:val="75AB2850B20640A0B5F02162506CF8D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93"/>
              <w:placeholder>
                <w:docPart w:val="3159172A1419458AB450063E93EB687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94"/>
              <w:placeholder>
                <w:docPart w:val="628307FD6C8249769EA49C7DFB831FA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95"/>
              <w:placeholder>
                <w:docPart w:val="8D6BD77560514FB8B4682BDFF17E36C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96"/>
              <w:placeholder>
                <w:docPart w:val="8BD5D749621A419E914D0AEB6074EB1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297"/>
              <w:placeholder>
                <w:docPart w:val="B98567F839EB4CCCA8387B6043D99DC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298"/>
              <w:placeholder>
                <w:docPart w:val="5BC342CAF26C4AF4BBD245DA0E51758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299"/>
              <w:placeholder>
                <w:docPart w:val="8B460796DE1241A09112D4EB505E8E3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00"/>
              <w:placeholder>
                <w:docPart w:val="616D294BEEFC49AEA5D8A13D24599C8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01"/>
              <w:placeholder>
                <w:docPart w:val="C577CB20254A488890A1B09ED64159F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02"/>
              <w:placeholder>
                <w:docPart w:val="9985A1B3331F46969390FAB91F27BEAB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03"/>
              <w:placeholder>
                <w:docPart w:val="3EB7BAF6397441B993A912E47300A68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04"/>
              <w:placeholder>
                <w:docPart w:val="7EB3284D10CA490B9682E228012AD75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05"/>
              <w:placeholder>
                <w:docPart w:val="6F68B72B3DC74648B45613AD745C712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06"/>
              <w:placeholder>
                <w:docPart w:val="CCC673D9213048DCB4526F2066732BF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07"/>
              <w:placeholder>
                <w:docPart w:val="FF1A2721572448D7A676DBB8A43DB3D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08"/>
              <w:placeholder>
                <w:docPart w:val="7B1A60AC1C8D498CABD7D51C53C0F71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09"/>
              <w:placeholder>
                <w:docPart w:val="E492E663DD23450FA6A1C07751AE263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10"/>
              <w:placeholder>
                <w:docPart w:val="A138D474400B4B7BBBD9FF2BE1442EF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11"/>
              <w:placeholder>
                <w:docPart w:val="1E56DB564BA24631A009F0D32E11CF7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12"/>
              <w:placeholder>
                <w:docPart w:val="2A54450EEC674936AF7A4314B8AC54E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13"/>
              <w:placeholder>
                <w:docPart w:val="2A389CCA85404986A8E4C85F70890A9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14"/>
              <w:placeholder>
                <w:docPart w:val="408EA1B21F834886923FFB6C6808A23F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15"/>
              <w:placeholder>
                <w:docPart w:val="843959C06CFE4DC6B164E69D3027848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16"/>
              <w:placeholder>
                <w:docPart w:val="8542A06FCC33490BB882C0989FF3BF5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17"/>
              <w:placeholder>
                <w:docPart w:val="1FBF4D1E729447D5B4DEDCC6047FF52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18"/>
              <w:placeholder>
                <w:docPart w:val="0CD39AD09A5A420980E4D9A50CC81D3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19"/>
              <w:placeholder>
                <w:docPart w:val="6A20DFBFEBCF4D93B4E1A622F7EB099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20"/>
              <w:placeholder>
                <w:docPart w:val="32BB91F46EC248D2B92B76B35FBA469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21"/>
              <w:placeholder>
                <w:docPart w:val="330210986D6747CD8D78833AABC8928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22"/>
              <w:placeholder>
                <w:docPart w:val="5A262145C09E4769B53FA376F8F36CD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23"/>
              <w:placeholder>
                <w:docPart w:val="709CD087EB394171B312455523320B9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24"/>
              <w:placeholder>
                <w:docPart w:val="0144B6DFDC6847C7B9703E4B475F145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25"/>
              <w:placeholder>
                <w:docPart w:val="C7FF625F61294C6BB7A248151DFC1F6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26"/>
              <w:placeholder>
                <w:docPart w:val="316BF66986214121959DDC39C976ABB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27"/>
              <w:placeholder>
                <w:docPart w:val="DCA4E7BFC1564EA89F26D5546029640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28"/>
              <w:placeholder>
                <w:docPart w:val="A9C2D94579964514A253A1BA2DD3496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29"/>
              <w:placeholder>
                <w:docPart w:val="4B15873350E2422AAA78A3CF0149B98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30"/>
              <w:placeholder>
                <w:docPart w:val="7F7CEB6FD157440283218DEC50B32EB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31"/>
              <w:placeholder>
                <w:docPart w:val="CD05549E0DCE4876A293D07A1E0C02B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32"/>
              <w:placeholder>
                <w:docPart w:val="9E911EC67E5746CB95EFE24BF4F224D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33"/>
              <w:placeholder>
                <w:docPart w:val="BBC2C2EF2ADF4942ACFB7E741B7CCDB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34"/>
              <w:placeholder>
                <w:docPart w:val="4F1800E2E13648208530454D5E3469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35"/>
              <w:placeholder>
                <w:docPart w:val="DFD451D00CC844ECA18EB415C8C6E85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36"/>
              <w:placeholder>
                <w:docPart w:val="F509209BD77D42ED8B6897CCBE901D3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37"/>
              <w:placeholder>
                <w:docPart w:val="7FC8B950D950465E892FEF046BBBEA6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38"/>
              <w:placeholder>
                <w:docPart w:val="CCDEECEE5FB140F292E02121B515762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39"/>
              <w:placeholder>
                <w:docPart w:val="F36279EC6401456396B92D93FAB54A9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40"/>
              <w:placeholder>
                <w:docPart w:val="C53BEE181B5E47E182EE7B391AC9A43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41"/>
              <w:placeholder>
                <w:docPart w:val="D7E57C34A3C04BA7B467604AAB39FCD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42"/>
              <w:placeholder>
                <w:docPart w:val="5F55C7732F7C4B5D8A304ABBA2CEEAC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43"/>
              <w:placeholder>
                <w:docPart w:val="42D44E778B52413EA4A674593491F55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44"/>
              <w:placeholder>
                <w:docPart w:val="4CE1E9BC2891451B8CE3BAE043DD10D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45"/>
              <w:placeholder>
                <w:docPart w:val="E0AD5699F7A047639BF9878856D9CE1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46"/>
              <w:placeholder>
                <w:docPart w:val="31A25BD43502410EB2B31959B44588B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47"/>
              <w:placeholder>
                <w:docPart w:val="5C83B2FEB4E54A409C3FCE62EB6FA13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48"/>
              <w:placeholder>
                <w:docPart w:val="B8FD9C6D59094F229BCD806248D205A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49"/>
              <w:placeholder>
                <w:docPart w:val="AC8F9A03693B468FB8A1DAE0BD77F1C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50"/>
              <w:placeholder>
                <w:docPart w:val="74D50D044D394248AE362A5BD04A1A9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51"/>
              <w:placeholder>
                <w:docPart w:val="037264230FEB460DB8D99B550AAB306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52"/>
              <w:placeholder>
                <w:docPart w:val="8B134AF055914B25A0DC4AEFB2B78F5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53"/>
              <w:placeholder>
                <w:docPart w:val="94D83B2F461C4F7E80BC5D050144801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54"/>
              <w:placeholder>
                <w:docPart w:val="08C982F98A9943A88C9C82B011124B5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55"/>
              <w:placeholder>
                <w:docPart w:val="79303FE1AD7A4A09B83C9CC22D85DF5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56"/>
              <w:placeholder>
                <w:docPart w:val="082923CBDD904AACA607BA317FE0238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57"/>
              <w:placeholder>
                <w:docPart w:val="C39DAA5BB0814006B00EB8CCA6DDE88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58"/>
              <w:placeholder>
                <w:docPart w:val="584BE49BE63F437B8D9D7C1EB6C0215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59"/>
              <w:placeholder>
                <w:docPart w:val="6C1EBE1152064A77929D67AE78FA301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60"/>
              <w:placeholder>
                <w:docPart w:val="E19CE4A59AA44BD49A15CCE47E0B733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61"/>
              <w:placeholder>
                <w:docPart w:val="0801D9E69FD24AE682609CDC9321122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62"/>
              <w:placeholder>
                <w:docPart w:val="9DF6BA12F14F4CAAA1131A1223F8EA2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63"/>
              <w:placeholder>
                <w:docPart w:val="A8DB1AE0DB874EFB858A5A75BE75F369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64"/>
              <w:placeholder>
                <w:docPart w:val="A0A62071E32C4076917FEE4E3A7A653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65"/>
              <w:placeholder>
                <w:docPart w:val="9B7AB6D2DE1743DAA3D88CF37F9BBA6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66"/>
              <w:placeholder>
                <w:docPart w:val="C795663F0846440DBA21A8AB6BA6758E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67"/>
              <w:placeholder>
                <w:docPart w:val="15A9666234A2417F90354631A9B69EC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68"/>
              <w:placeholder>
                <w:docPart w:val="94FCEE7A5A1B408E9F8FAE4108C25F8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69"/>
              <w:placeholder>
                <w:docPart w:val="1E9ED8A9C3954822A98A246F3C49458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70"/>
              <w:placeholder>
                <w:docPart w:val="1D6A948E28F94CAA9083B6B6A63321E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71"/>
              <w:placeholder>
                <w:docPart w:val="9C03D84D3BC84D6E839E8680178A7D8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72"/>
              <w:placeholder>
                <w:docPart w:val="8168718B59CE47CD9FB68BB0371113E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73"/>
              <w:placeholder>
                <w:docPart w:val="E6C0110DCEBA40E39DF26BA0FF652FD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74"/>
              <w:placeholder>
                <w:docPart w:val="FB8F180BAD1348F284A2D9076306327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75"/>
              <w:placeholder>
                <w:docPart w:val="5E115D6D4DF94C6B9990BB6610A7237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76"/>
              <w:placeholder>
                <w:docPart w:val="E70F1E1B9FAE4387B37FD95D08F3D0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77"/>
              <w:placeholder>
                <w:docPart w:val="63AED555B2344F5483B3D3431940FF1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78"/>
              <w:placeholder>
                <w:docPart w:val="628A66ABD1EF44488327EB4513625B0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79"/>
              <w:placeholder>
                <w:docPart w:val="30C8B8EDC6004D66AB4110B59D039A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80"/>
              <w:placeholder>
                <w:docPart w:val="DCCF485AA17445508663FB2D33EBD75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81"/>
              <w:placeholder>
                <w:docPart w:val="DC990B12C3024C09B8E8D50B42D9F8D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82"/>
              <w:placeholder>
                <w:docPart w:val="60C80E0597AD4E3B8298E4F75C12509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83"/>
              <w:placeholder>
                <w:docPart w:val="7061E7B5DED54FB7A673231923DC79D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84"/>
              <w:placeholder>
                <w:docPart w:val="A0345B1DCAD94A2BBED10B97A3BE2E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85"/>
              <w:placeholder>
                <w:docPart w:val="9ECA595AFB6C4AD786617845C41634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86"/>
              <w:placeholder>
                <w:docPart w:val="15417ECAD1D94AF6AB1C428ACA0A2D5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87"/>
              <w:placeholder>
                <w:docPart w:val="A1C8B5642E3542D18B62B28A3ECE2D3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88"/>
              <w:placeholder>
                <w:docPart w:val="0A35A4CA089D4E508621834A4668C0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89"/>
              <w:placeholder>
                <w:docPart w:val="FC056176E24D4A039B7239CA4470E0E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90"/>
              <w:placeholder>
                <w:docPart w:val="ED290DEFC2E646C09533A4183CD6905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91"/>
              <w:placeholder>
                <w:docPart w:val="D71FD045D44F45BC9A75AE94DC24B6C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92"/>
              <w:placeholder>
                <w:docPart w:val="D79BC2CE75C14C3E880820D271BBBADF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93"/>
              <w:placeholder>
                <w:docPart w:val="E80C85AF79844C7396FBDF9E8EE1F3D4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94"/>
              <w:placeholder>
                <w:docPart w:val="16BC0536091E4425938A5CA5BEE76CE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95"/>
              <w:placeholder>
                <w:docPart w:val="14BBF23099DF436D9EC63D7258437F4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96"/>
              <w:placeholder>
                <w:docPart w:val="3BD84767D2444497B3D4981CD16353C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397"/>
              <w:placeholder>
                <w:docPart w:val="5F84E1FEBEB24EB9B35E715D634DD08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398"/>
              <w:placeholder>
                <w:docPart w:val="0431881431C94164917794FE76857E4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399"/>
              <w:placeholder>
                <w:docPart w:val="313A30881CF2402099324DBD57CC8D2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00"/>
              <w:placeholder>
                <w:docPart w:val="C83CCD54D979429E89121B9B0BB95BB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01"/>
              <w:placeholder>
                <w:docPart w:val="5B35A74C5FFE4459A21ED00C7B3A94F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02"/>
              <w:placeholder>
                <w:docPart w:val="8B0BF77141CD4D5B926275DCC55827E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03"/>
              <w:placeholder>
                <w:docPart w:val="D74737188B7F46AC94BA19D2CC73FED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04"/>
              <w:placeholder>
                <w:docPart w:val="9155B7A799DF40009484B21F92C98C3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05"/>
              <w:placeholder>
                <w:docPart w:val="62F46C5D6B874752BF413BA6C4448F75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06"/>
              <w:placeholder>
                <w:docPart w:val="6762E7BADDFE449F9974FB93714445C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07"/>
              <w:placeholder>
                <w:docPart w:val="8161269AE6F44723B352EB565097A3E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08"/>
              <w:placeholder>
                <w:docPart w:val="81C52CE9C4A04C6D9A76AA6786A18E4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09"/>
              <w:placeholder>
                <w:docPart w:val="04B763E5DDE5479AAA426BD7BE1C17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10"/>
              <w:placeholder>
                <w:docPart w:val="295E1AA4757F43349CBC08CC9DE88FC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11"/>
              <w:placeholder>
                <w:docPart w:val="C2188B9F920648D680835C2A8370864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12"/>
              <w:placeholder>
                <w:docPart w:val="7C3028595989457492A319EC946CAD5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13"/>
              <w:placeholder>
                <w:docPart w:val="84BF67A94D594DF185450ABE4EE0612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14"/>
              <w:placeholder>
                <w:docPart w:val="6AE5E68F495347A28B039930B3DCB3B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15"/>
              <w:placeholder>
                <w:docPart w:val="84DECFA0CCEE4790B232CCD94FDD2BD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16"/>
              <w:placeholder>
                <w:docPart w:val="748A624B35C5464788B4014948FCC80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17"/>
              <w:placeholder>
                <w:docPart w:val="7BD2A6184C3E432B8E85BFD0A35989C1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18"/>
              <w:placeholder>
                <w:docPart w:val="5AF762CFD8244DC6BE5EAC50C3D0A61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19"/>
              <w:placeholder>
                <w:docPart w:val="9617451ABCF14090BA0B607211E2EB9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20"/>
              <w:placeholder>
                <w:docPart w:val="4D9765AF357B4CABB1A0BA1E87813A6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21"/>
              <w:placeholder>
                <w:docPart w:val="6B301D559F5B4C68BF575BCDA7E6E6B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22"/>
              <w:placeholder>
                <w:docPart w:val="910C5977D4C649049EE721BD6D41B4D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23"/>
              <w:placeholder>
                <w:docPart w:val="B70A195AAD124A77BA62EE3C1C072DD7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24"/>
              <w:placeholder>
                <w:docPart w:val="EB359D6011E6486E8704D79808DEA4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25"/>
              <w:placeholder>
                <w:docPart w:val="430F666B20CE42BF90C5A3EFDAF37C00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26"/>
              <w:placeholder>
                <w:docPart w:val="8F32047C85CF4DB598FA28ADDA79566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27"/>
              <w:placeholder>
                <w:docPart w:val="D8AF321A737449CC82C21B8DC43339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28"/>
              <w:placeholder>
                <w:docPart w:val="0C102E2C948F4C0585EE7801C0BC988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  <w:tr w:rsidR="008D5C65" w:rsidRPr="008D5C65">
        <w:trPr>
          <w:cantSplit/>
          <w:trHeight w:hRule="exact" w:val="720"/>
        </w:trPr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29"/>
              <w:placeholder>
                <w:docPart w:val="5E58A7E5F853420F9BF0D4268CBD9F4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30"/>
              <w:placeholder>
                <w:docPart w:val="0712F3D5501F4999B7189E91E54FF3E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31"/>
              <w:placeholder>
                <w:docPart w:val="97ADB2C717324AC0AB35CFFCDA25DB6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32"/>
              <w:placeholder>
                <w:docPart w:val="95D322F7A30E4685BC091385B43DB58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33"/>
              <w:placeholder>
                <w:docPart w:val="2D691BE8C9B5455B8B1CB3B2B7F80A3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34"/>
              <w:placeholder>
                <w:docPart w:val="757F4F01900B4CD6996795C47F7F4FE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35"/>
              <w:placeholder>
                <w:docPart w:val="0A1805E3F44F4D96B0544773BB0D237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36"/>
              <w:placeholder>
                <w:docPart w:val="057FEE6BC03E45CDB5A92E838F7F016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37"/>
              <w:placeholder>
                <w:docPart w:val="0EBE5C8B01324498ADED105A14D6BF2F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  <w:tc>
          <w:tcPr>
            <w:tcW w:w="450" w:type="dxa"/>
            <w:vAlign w:val="center"/>
          </w:tcPr>
          <w:p w:rsidR="00F17598" w:rsidRPr="008D5C65" w:rsidRDefault="00F17598" w:rsidP="00813FD7">
            <w:pPr>
              <w:rPr>
                <w:color w:val="FF0000"/>
              </w:rPr>
            </w:pPr>
          </w:p>
        </w:tc>
        <w:tc>
          <w:tcPr>
            <w:tcW w:w="2520" w:type="dxa"/>
            <w:vAlign w:val="center"/>
          </w:tcPr>
          <w:sdt>
            <w:sdtPr>
              <w:rPr>
                <w:color w:val="FF0000"/>
              </w:rPr>
              <w:alias w:val="Name"/>
              <w:tag w:val="Name"/>
              <w:id w:val="873610438"/>
              <w:placeholder>
                <w:docPart w:val="900F7203F6E34BA983B11946743BA87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p w:rsidR="00813FD7" w:rsidRPr="008D5C65" w:rsidRDefault="00531BB4" w:rsidP="00813FD7">
                <w:pPr>
                  <w:pStyle w:val="Name"/>
                  <w:rPr>
                    <w:color w:val="FF0000"/>
                  </w:rPr>
                </w:pPr>
                <w:r>
                  <w:rPr>
                    <w:color w:val="FF0000"/>
                  </w:rPr>
                  <w:t>REMEMBER TO</w:t>
                </w:r>
                <w:r>
                  <w:rPr>
                    <w:color w:val="FF0000"/>
                  </w:rPr>
                  <w:br/>
                  <w:t>SIGN-IN TO "SARS"?</w:t>
                </w:r>
              </w:p>
            </w:sdtContent>
          </w:sdt>
          <w:sdt>
            <w:sdtPr>
              <w:rPr>
                <w:color w:val="FF0000"/>
              </w:rPr>
              <w:alias w:val="Address"/>
              <w:tag w:val="Address"/>
              <w:id w:val="873610439"/>
              <w:placeholder>
                <w:docPart w:val="C15A269D97364AE99E1EF13EB834553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813FD7" w:rsidRPr="008D5C65" w:rsidRDefault="00531BB4" w:rsidP="00813FD7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See: Front Machine</w:t>
                </w:r>
              </w:p>
            </w:sdtContent>
          </w:sdt>
          <w:sdt>
            <w:sdtPr>
              <w:rPr>
                <w:color w:val="FF0000"/>
              </w:rPr>
              <w:alias w:val="City, ST  ZIP Code"/>
              <w:tag w:val="City, ST  ZIP Code"/>
              <w:id w:val="873610440"/>
              <w:placeholder>
                <w:docPart w:val="AB93110181664A9A98D84D49B77BE6F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p w:rsidR="00F17598" w:rsidRPr="008D5C65" w:rsidRDefault="00813FD7" w:rsidP="00813FD7">
                <w:pPr>
                  <w:rPr>
                    <w:color w:val="FF0000"/>
                  </w:rPr>
                </w:pPr>
                <w:r w:rsidRPr="008D5C65">
                  <w:rPr>
                    <w:color w:val="FF0000"/>
                  </w:rPr>
                  <w:t>[City, ST  ZIP Code]</w:t>
                </w:r>
              </w:p>
            </w:sdtContent>
          </w:sdt>
        </w:tc>
      </w:tr>
    </w:tbl>
    <w:p w:rsidR="00F17598" w:rsidRPr="008D5C65" w:rsidRDefault="00F17598" w:rsidP="00813FD7">
      <w:pPr>
        <w:rPr>
          <w:color w:val="FF0000"/>
          <w:sz w:val="8"/>
          <w:szCs w:val="8"/>
        </w:rPr>
      </w:pPr>
    </w:p>
    <w:sectPr w:rsidR="00F17598" w:rsidRPr="008D5C65" w:rsidSect="00813FD7">
      <w:type w:val="continuous"/>
      <w:pgSz w:w="12240" w:h="15840"/>
      <w:pgMar w:top="720" w:right="403" w:bottom="576" w:left="403" w:header="720" w:footer="720" w:gutter="0"/>
      <w:paperSrc w:first="276" w:other="27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8B"/>
    <w:rsid w:val="000F6D57"/>
    <w:rsid w:val="0015188B"/>
    <w:rsid w:val="001A71A4"/>
    <w:rsid w:val="00531BB4"/>
    <w:rsid w:val="006E7A24"/>
    <w:rsid w:val="006F00BF"/>
    <w:rsid w:val="00813FD7"/>
    <w:rsid w:val="008D5C65"/>
    <w:rsid w:val="008E7DE2"/>
    <w:rsid w:val="0095298A"/>
    <w:rsid w:val="009E77A8"/>
    <w:rsid w:val="00C5581C"/>
    <w:rsid w:val="00F17598"/>
    <w:rsid w:val="00F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7"/>
    <w:rPr>
      <w:rFonts w:asciiTheme="minorHAnsi" w:hAnsiTheme="minorHAnsi"/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813FD7"/>
    <w:rPr>
      <w:b/>
    </w:rPr>
  </w:style>
  <w:style w:type="character" w:styleId="PlaceholderText">
    <w:name w:val="Placeholder Text"/>
    <w:basedOn w:val="DefaultParagraphFont"/>
    <w:uiPriority w:val="99"/>
    <w:semiHidden/>
    <w:rsid w:val="00813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D7"/>
    <w:rPr>
      <w:rFonts w:ascii="Tahoma" w:hAnsi="Tahoma" w:cs="Tahoma"/>
      <w:smallCap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D7"/>
    <w:rPr>
      <w:rFonts w:asciiTheme="minorHAnsi" w:hAnsiTheme="minorHAnsi"/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813FD7"/>
    <w:rPr>
      <w:b/>
    </w:rPr>
  </w:style>
  <w:style w:type="character" w:styleId="PlaceholderText">
    <w:name w:val="Placeholder Text"/>
    <w:basedOn w:val="DefaultParagraphFont"/>
    <w:uiPriority w:val="99"/>
    <w:semiHidden/>
    <w:rsid w:val="00813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D7"/>
    <w:rPr>
      <w:rFonts w:ascii="Tahoma" w:hAnsi="Tahoma" w:cs="Tahoma"/>
      <w:small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riedman2\AppData\Roaming\Microsoft\Templates\MS_rtnad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4C5020C53D4F4EA9ADB60FEA81F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09F2B-2E9D-4E14-929F-769651AA9AC6}"/>
      </w:docPartPr>
      <w:docPartBody>
        <w:p w:rsidR="00000000" w:rsidRDefault="00261169">
          <w:pPr>
            <w:pStyle w:val="BA4C5020C53D4F4EA9ADB60FEA81F529"/>
          </w:pPr>
          <w:r>
            <w:t>[Name]</w:t>
          </w:r>
        </w:p>
      </w:docPartBody>
    </w:docPart>
    <w:docPart>
      <w:docPartPr>
        <w:name w:val="55245ACC67B744CB9093AC9E3A8F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E1BB9-F5CF-415F-997A-A8489ABF3639}"/>
      </w:docPartPr>
      <w:docPartBody>
        <w:p w:rsidR="00000000" w:rsidRDefault="00261169">
          <w:pPr>
            <w:pStyle w:val="55245ACC67B744CB9093AC9E3A8F9724"/>
          </w:pPr>
          <w:r>
            <w:t>[Street Address]</w:t>
          </w:r>
        </w:p>
      </w:docPartBody>
    </w:docPart>
    <w:docPart>
      <w:docPartPr>
        <w:name w:val="46FE4805B2A04477BC450698FF0B6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E177-1044-4B92-AE53-E4511F589D7D}"/>
      </w:docPartPr>
      <w:docPartBody>
        <w:p w:rsidR="00000000" w:rsidRDefault="00261169">
          <w:pPr>
            <w:pStyle w:val="46FE4805B2A04477BC450698FF0B667C"/>
          </w:pPr>
          <w:r>
            <w:t>[City, ST  ZIP Code]</w:t>
          </w:r>
        </w:p>
      </w:docPartBody>
    </w:docPart>
    <w:docPart>
      <w:docPartPr>
        <w:name w:val="167BADACD8D24668AA4FA87F5C44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097A-E050-4A0F-90AC-1A50D8BDDAE6}"/>
      </w:docPartPr>
      <w:docPartBody>
        <w:p w:rsidR="00000000" w:rsidRDefault="00261169">
          <w:pPr>
            <w:pStyle w:val="167BADACD8D24668AA4FA87F5C444E46"/>
          </w:pPr>
          <w:r>
            <w:t>[Name]</w:t>
          </w:r>
        </w:p>
      </w:docPartBody>
    </w:docPart>
    <w:docPart>
      <w:docPartPr>
        <w:name w:val="2805293A420A464AB072A9A0D738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1122-B6B5-4028-A04D-9E56BC9BF8BF}"/>
      </w:docPartPr>
      <w:docPartBody>
        <w:p w:rsidR="00000000" w:rsidRDefault="00261169">
          <w:pPr>
            <w:pStyle w:val="2805293A420A464AB072A9A0D7383272"/>
          </w:pPr>
          <w:r>
            <w:t>[Street Address]</w:t>
          </w:r>
        </w:p>
      </w:docPartBody>
    </w:docPart>
    <w:docPart>
      <w:docPartPr>
        <w:name w:val="622446EEF5594A4483FF01BC971F6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3EA9-4201-4339-9E68-057E3C96C335}"/>
      </w:docPartPr>
      <w:docPartBody>
        <w:p w:rsidR="00000000" w:rsidRDefault="00261169">
          <w:pPr>
            <w:pStyle w:val="622446EEF5594A4483FF01BC971F697D"/>
          </w:pPr>
          <w:r>
            <w:t>[City, ST  ZIP Code]</w:t>
          </w:r>
        </w:p>
      </w:docPartBody>
    </w:docPart>
    <w:docPart>
      <w:docPartPr>
        <w:name w:val="206E36B7C67F484AA409CE17FD52E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21DD1-4552-45D0-B6D1-196DE83DE473}"/>
      </w:docPartPr>
      <w:docPartBody>
        <w:p w:rsidR="00000000" w:rsidRDefault="00261169">
          <w:pPr>
            <w:pStyle w:val="206E36B7C67F484AA409CE17FD52EDBC"/>
          </w:pPr>
          <w:r>
            <w:t>[Name]</w:t>
          </w:r>
        </w:p>
      </w:docPartBody>
    </w:docPart>
    <w:docPart>
      <w:docPartPr>
        <w:name w:val="0CBC9EA640844E4B8FC845AA98BD3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238B-83F4-4B80-A725-21DEC5D0A807}"/>
      </w:docPartPr>
      <w:docPartBody>
        <w:p w:rsidR="00000000" w:rsidRDefault="00261169">
          <w:pPr>
            <w:pStyle w:val="0CBC9EA640844E4B8FC845AA98BD36B4"/>
          </w:pPr>
          <w:r>
            <w:t>[Street Address]</w:t>
          </w:r>
        </w:p>
      </w:docPartBody>
    </w:docPart>
    <w:docPart>
      <w:docPartPr>
        <w:name w:val="70D060265FF547A0832AA1F42DE4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83DBC-8738-4CC2-9BFB-8D6DE752F331}"/>
      </w:docPartPr>
      <w:docPartBody>
        <w:p w:rsidR="00000000" w:rsidRDefault="00261169">
          <w:pPr>
            <w:pStyle w:val="70D060265FF547A0832AA1F42DE4DB1E"/>
          </w:pPr>
          <w:r>
            <w:t>[City, ST  ZIP Code]</w:t>
          </w:r>
        </w:p>
      </w:docPartBody>
    </w:docPart>
    <w:docPart>
      <w:docPartPr>
        <w:name w:val="B27B14ED8F364481A53D57D20886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9467-E4F6-4FC6-A5C9-5C9103B2A63A}"/>
      </w:docPartPr>
      <w:docPartBody>
        <w:p w:rsidR="00000000" w:rsidRDefault="00261169">
          <w:pPr>
            <w:pStyle w:val="B27B14ED8F364481A53D57D2088609CD"/>
          </w:pPr>
          <w:r>
            <w:t>[Name]</w:t>
          </w:r>
        </w:p>
      </w:docPartBody>
    </w:docPart>
    <w:docPart>
      <w:docPartPr>
        <w:name w:val="3BDB4D92C9FA47CBB4E03BCC8549E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CB62-D9CE-4214-B6A7-DB1CBF4AC611}"/>
      </w:docPartPr>
      <w:docPartBody>
        <w:p w:rsidR="00000000" w:rsidRDefault="00261169">
          <w:pPr>
            <w:pStyle w:val="3BDB4D92C9FA47CBB4E03BCC8549EC3F"/>
          </w:pPr>
          <w:r>
            <w:t>[Street Address]</w:t>
          </w:r>
        </w:p>
      </w:docPartBody>
    </w:docPart>
    <w:docPart>
      <w:docPartPr>
        <w:name w:val="8EB0B466801647FE985630E167A1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03D3C-5F94-4A49-B4DE-8DFE64C440A9}"/>
      </w:docPartPr>
      <w:docPartBody>
        <w:p w:rsidR="00000000" w:rsidRDefault="00261169">
          <w:pPr>
            <w:pStyle w:val="8EB0B466801647FE985630E167A11280"/>
          </w:pPr>
          <w:r>
            <w:t>[City, ST  ZIP Code]</w:t>
          </w:r>
        </w:p>
      </w:docPartBody>
    </w:docPart>
    <w:docPart>
      <w:docPartPr>
        <w:name w:val="8B036FDC0923490AAEF5004FD8EF9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EB23-94C4-4B72-8EB3-2EAB6E3115F9}"/>
      </w:docPartPr>
      <w:docPartBody>
        <w:p w:rsidR="00000000" w:rsidRDefault="00261169">
          <w:pPr>
            <w:pStyle w:val="8B036FDC0923490AAEF5004FD8EF9B75"/>
          </w:pPr>
          <w:r>
            <w:t>[Name]</w:t>
          </w:r>
        </w:p>
      </w:docPartBody>
    </w:docPart>
    <w:docPart>
      <w:docPartPr>
        <w:name w:val="CA77DD1B155D43C9AD0CD21D5B1B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6C4D-F0B2-4EB5-AC60-40DEDDAA479E}"/>
      </w:docPartPr>
      <w:docPartBody>
        <w:p w:rsidR="00000000" w:rsidRDefault="00261169">
          <w:pPr>
            <w:pStyle w:val="CA77DD1B155D43C9AD0CD21D5B1BD8A1"/>
          </w:pPr>
          <w:r>
            <w:t>[Street Address]</w:t>
          </w:r>
        </w:p>
      </w:docPartBody>
    </w:docPart>
    <w:docPart>
      <w:docPartPr>
        <w:name w:val="0EE6BFB66F3B4FC5BEF2BEA6A922B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94FF5-A3A9-4E2B-A86C-EE141CE73B6F}"/>
      </w:docPartPr>
      <w:docPartBody>
        <w:p w:rsidR="00000000" w:rsidRDefault="00261169">
          <w:pPr>
            <w:pStyle w:val="0EE6BFB66F3B4FC5BEF2BEA6A922BC0E"/>
          </w:pPr>
          <w:r>
            <w:t>[City, ST  ZIP Code]</w:t>
          </w:r>
        </w:p>
      </w:docPartBody>
    </w:docPart>
    <w:docPart>
      <w:docPartPr>
        <w:name w:val="F028283072E04E15B5D03F6F759E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D6C84-FD32-44B6-84B2-335A73130497}"/>
      </w:docPartPr>
      <w:docPartBody>
        <w:p w:rsidR="00000000" w:rsidRDefault="00261169">
          <w:pPr>
            <w:pStyle w:val="F028283072E04E15B5D03F6F759EBFFD"/>
          </w:pPr>
          <w:r>
            <w:t>[Name]</w:t>
          </w:r>
        </w:p>
      </w:docPartBody>
    </w:docPart>
    <w:docPart>
      <w:docPartPr>
        <w:name w:val="F9F91082800D4E98886BD8372D5C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C851-1C01-4E1E-9992-AA791662127B}"/>
      </w:docPartPr>
      <w:docPartBody>
        <w:p w:rsidR="00000000" w:rsidRDefault="00261169">
          <w:pPr>
            <w:pStyle w:val="F9F91082800D4E98886BD8372D5C1CB3"/>
          </w:pPr>
          <w:r>
            <w:t>[Street Address]</w:t>
          </w:r>
        </w:p>
      </w:docPartBody>
    </w:docPart>
    <w:docPart>
      <w:docPartPr>
        <w:name w:val="45379C0096C84640BEE5C1053D2B3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4154-9846-40BF-977D-506BF4E4F4D6}"/>
      </w:docPartPr>
      <w:docPartBody>
        <w:p w:rsidR="00000000" w:rsidRDefault="00261169">
          <w:pPr>
            <w:pStyle w:val="45379C0096C84640BEE5C1053D2B3700"/>
          </w:pPr>
          <w:r>
            <w:t>[City,</w:t>
          </w:r>
          <w:r>
            <w:t xml:space="preserve"> ST  ZIP Code]</w:t>
          </w:r>
        </w:p>
      </w:docPartBody>
    </w:docPart>
    <w:docPart>
      <w:docPartPr>
        <w:name w:val="0BDB27E620BB4C778F83D2EFAFD29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E8B67-ECE5-47CA-BE67-646559CA3256}"/>
      </w:docPartPr>
      <w:docPartBody>
        <w:p w:rsidR="00000000" w:rsidRDefault="00261169">
          <w:pPr>
            <w:pStyle w:val="0BDB27E620BB4C778F83D2EFAFD294E4"/>
          </w:pPr>
          <w:r>
            <w:t>[Name]</w:t>
          </w:r>
        </w:p>
      </w:docPartBody>
    </w:docPart>
    <w:docPart>
      <w:docPartPr>
        <w:name w:val="BBF6FA095B514E0480DD4B522165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AE5F4-39C7-4405-B666-880F3FA5CD49}"/>
      </w:docPartPr>
      <w:docPartBody>
        <w:p w:rsidR="00000000" w:rsidRDefault="00261169">
          <w:pPr>
            <w:pStyle w:val="BBF6FA095B514E0480DD4B52216504EB"/>
          </w:pPr>
          <w:r>
            <w:t>[Street Address]</w:t>
          </w:r>
        </w:p>
      </w:docPartBody>
    </w:docPart>
    <w:docPart>
      <w:docPartPr>
        <w:name w:val="866842EFF319462392159AC9241D0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3808-3E9B-4D0B-9DAB-A80F71B17E93}"/>
      </w:docPartPr>
      <w:docPartBody>
        <w:p w:rsidR="00000000" w:rsidRDefault="00261169">
          <w:pPr>
            <w:pStyle w:val="866842EFF319462392159AC9241D0757"/>
          </w:pPr>
          <w:r>
            <w:t>[City, ST  ZIP Code]</w:t>
          </w:r>
        </w:p>
      </w:docPartBody>
    </w:docPart>
    <w:docPart>
      <w:docPartPr>
        <w:name w:val="BAAA104A027C44E29FABD01AE234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664C3-727F-4785-A1F6-4BB18895389E}"/>
      </w:docPartPr>
      <w:docPartBody>
        <w:p w:rsidR="00000000" w:rsidRDefault="00261169">
          <w:pPr>
            <w:pStyle w:val="BAAA104A027C44E29FABD01AE234F709"/>
          </w:pPr>
          <w:r>
            <w:t>[Name]</w:t>
          </w:r>
        </w:p>
      </w:docPartBody>
    </w:docPart>
    <w:docPart>
      <w:docPartPr>
        <w:name w:val="F480375AAC57469AB00936533CC3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594AC-C8F5-482B-AC44-84654CF50911}"/>
      </w:docPartPr>
      <w:docPartBody>
        <w:p w:rsidR="00000000" w:rsidRDefault="00261169">
          <w:pPr>
            <w:pStyle w:val="F480375AAC57469AB00936533CC30563"/>
          </w:pPr>
          <w:r>
            <w:t>[Street Address]</w:t>
          </w:r>
        </w:p>
      </w:docPartBody>
    </w:docPart>
    <w:docPart>
      <w:docPartPr>
        <w:name w:val="A8EA05064AF147688D318EF444BB4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B00D3-D62F-49F8-B447-3E88149595C8}"/>
      </w:docPartPr>
      <w:docPartBody>
        <w:p w:rsidR="00000000" w:rsidRDefault="00261169">
          <w:pPr>
            <w:pStyle w:val="A8EA05064AF147688D318EF444BB490C"/>
          </w:pPr>
          <w:r>
            <w:t>[City, ST  ZIP Code]</w:t>
          </w:r>
        </w:p>
      </w:docPartBody>
    </w:docPart>
    <w:docPart>
      <w:docPartPr>
        <w:name w:val="B63BB22945E546779DBE86D22BA2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5B1-DA31-4CB2-99FA-8580D36CB2CD}"/>
      </w:docPartPr>
      <w:docPartBody>
        <w:p w:rsidR="00000000" w:rsidRDefault="00261169">
          <w:pPr>
            <w:pStyle w:val="B63BB22945E546779DBE86D22BA2D5D0"/>
          </w:pPr>
          <w:r>
            <w:t>[Name]</w:t>
          </w:r>
        </w:p>
      </w:docPartBody>
    </w:docPart>
    <w:docPart>
      <w:docPartPr>
        <w:name w:val="C2798A66B27D4A4B83D394700C25C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528C-E89C-438D-83AB-EC1AEB3A5EAC}"/>
      </w:docPartPr>
      <w:docPartBody>
        <w:p w:rsidR="00000000" w:rsidRDefault="00261169">
          <w:pPr>
            <w:pStyle w:val="C2798A66B27D4A4B83D394700C25C78E"/>
          </w:pPr>
          <w:r>
            <w:t>[Street Address]</w:t>
          </w:r>
        </w:p>
      </w:docPartBody>
    </w:docPart>
    <w:docPart>
      <w:docPartPr>
        <w:name w:val="ACC88FABB8034435855BF7D8760A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87A64-6D1C-45ED-9E46-CC60DCF6DC16}"/>
      </w:docPartPr>
      <w:docPartBody>
        <w:p w:rsidR="00000000" w:rsidRDefault="00261169">
          <w:pPr>
            <w:pStyle w:val="ACC88FABB8034435855BF7D8760A25D1"/>
          </w:pPr>
          <w:r>
            <w:t>[City, ST  ZIP Code]</w:t>
          </w:r>
        </w:p>
      </w:docPartBody>
    </w:docPart>
    <w:docPart>
      <w:docPartPr>
        <w:name w:val="09B32937930D49ACB7354F2AD40F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764E4-4F37-44CE-B515-38D8D93C0A7B}"/>
      </w:docPartPr>
      <w:docPartBody>
        <w:p w:rsidR="00000000" w:rsidRDefault="00261169">
          <w:pPr>
            <w:pStyle w:val="09B32937930D49ACB7354F2AD40F09CE"/>
          </w:pPr>
          <w:r>
            <w:t>[Name]</w:t>
          </w:r>
        </w:p>
      </w:docPartBody>
    </w:docPart>
    <w:docPart>
      <w:docPartPr>
        <w:name w:val="2A8811D11CB340EE910BC2DAF493A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D1A7-0652-4663-8137-EC14E6D692DA}"/>
      </w:docPartPr>
      <w:docPartBody>
        <w:p w:rsidR="00000000" w:rsidRDefault="00261169">
          <w:pPr>
            <w:pStyle w:val="2A8811D11CB340EE910BC2DAF493A5AD"/>
          </w:pPr>
          <w:r>
            <w:t>[Street Address]</w:t>
          </w:r>
        </w:p>
      </w:docPartBody>
    </w:docPart>
    <w:docPart>
      <w:docPartPr>
        <w:name w:val="97E6851FB1F34752B706B44EDD900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83D9-84F2-443C-B595-E6171FFA1C32}"/>
      </w:docPartPr>
      <w:docPartBody>
        <w:p w:rsidR="00000000" w:rsidRDefault="00261169">
          <w:pPr>
            <w:pStyle w:val="97E6851FB1F34752B706B44EDD900CB2"/>
          </w:pPr>
          <w:r>
            <w:t>[City, ST  ZIP Code]</w:t>
          </w:r>
        </w:p>
      </w:docPartBody>
    </w:docPart>
    <w:docPart>
      <w:docPartPr>
        <w:name w:val="45070388B7AA42D6878C3E64EE8B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B764-E0D7-43EF-8270-7350923DBDD5}"/>
      </w:docPartPr>
      <w:docPartBody>
        <w:p w:rsidR="00000000" w:rsidRDefault="00261169">
          <w:pPr>
            <w:pStyle w:val="45070388B7AA42D6878C3E64EE8B73E8"/>
          </w:pPr>
          <w:r>
            <w:t>[Name]</w:t>
          </w:r>
        </w:p>
      </w:docPartBody>
    </w:docPart>
    <w:docPart>
      <w:docPartPr>
        <w:name w:val="02BEFC2A5B3D4C7AB699D9055B15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124E4-B8B5-46DC-9EB9-9B8FE5015F49}"/>
      </w:docPartPr>
      <w:docPartBody>
        <w:p w:rsidR="00000000" w:rsidRDefault="00261169">
          <w:pPr>
            <w:pStyle w:val="02BEFC2A5B3D4C7AB699D9055B15F425"/>
          </w:pPr>
          <w:r>
            <w:t>[Street Address]</w:t>
          </w:r>
        </w:p>
      </w:docPartBody>
    </w:docPart>
    <w:docPart>
      <w:docPartPr>
        <w:name w:val="93883739256D40B998153CD91F0F9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077D-A111-479C-B4ED-F87A7C4236F0}"/>
      </w:docPartPr>
      <w:docPartBody>
        <w:p w:rsidR="00000000" w:rsidRDefault="00261169">
          <w:pPr>
            <w:pStyle w:val="93883739256D40B998153CD91F0F9BDE"/>
          </w:pPr>
          <w:r>
            <w:t>[City, ST  ZIP Code]</w:t>
          </w:r>
        </w:p>
      </w:docPartBody>
    </w:docPart>
    <w:docPart>
      <w:docPartPr>
        <w:name w:val="D5AF8A0D5B1943C98615FDB350F43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3A375-7CB1-467A-A308-DB870B7ED4D9}"/>
      </w:docPartPr>
      <w:docPartBody>
        <w:p w:rsidR="00000000" w:rsidRDefault="00261169">
          <w:pPr>
            <w:pStyle w:val="D5AF8A0D5B1943C98615FDB350F43E25"/>
          </w:pPr>
          <w:r>
            <w:t>[Name]</w:t>
          </w:r>
        </w:p>
      </w:docPartBody>
    </w:docPart>
    <w:docPart>
      <w:docPartPr>
        <w:name w:val="CD8FF48D3D48483EBA57833CA301E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D7638-7503-4334-B683-869BA1AFA34F}"/>
      </w:docPartPr>
      <w:docPartBody>
        <w:p w:rsidR="00000000" w:rsidRDefault="00261169">
          <w:pPr>
            <w:pStyle w:val="CD8FF48D3D48483EBA57833CA301E869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316E2714C7B4490BB31DEE75159B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ED61-2C70-477B-A010-6436F90BA0D4}"/>
      </w:docPartPr>
      <w:docPartBody>
        <w:p w:rsidR="00000000" w:rsidRDefault="00261169">
          <w:pPr>
            <w:pStyle w:val="316E2714C7B4490BB31DEE75159B825F"/>
          </w:pPr>
          <w:r>
            <w:t>[City, ST  ZIP Code]</w:t>
          </w:r>
        </w:p>
      </w:docPartBody>
    </w:docPart>
    <w:docPart>
      <w:docPartPr>
        <w:name w:val="48B73D5DB0EA49AE8A11DBF13A264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C2334-A64C-4268-BB22-7C6C7636751A}"/>
      </w:docPartPr>
      <w:docPartBody>
        <w:p w:rsidR="00000000" w:rsidRDefault="00261169">
          <w:pPr>
            <w:pStyle w:val="48B73D5DB0EA49AE8A11DBF13A2649B0"/>
          </w:pPr>
          <w:r>
            <w:t>[Name]</w:t>
          </w:r>
        </w:p>
      </w:docPartBody>
    </w:docPart>
    <w:docPart>
      <w:docPartPr>
        <w:name w:val="559F0DB534D0471E857670F3007C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6C2B-2660-4303-8D6E-138997183BD4}"/>
      </w:docPartPr>
      <w:docPartBody>
        <w:p w:rsidR="00000000" w:rsidRDefault="00261169">
          <w:pPr>
            <w:pStyle w:val="559F0DB534D0471E857670F3007CE8BB"/>
          </w:pPr>
          <w:r>
            <w:t>[Street Address]</w:t>
          </w:r>
        </w:p>
      </w:docPartBody>
    </w:docPart>
    <w:docPart>
      <w:docPartPr>
        <w:name w:val="664E65E663124CAC8A6180F26996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70F02-8C83-4F6D-BFE4-3AC251C9433B}"/>
      </w:docPartPr>
      <w:docPartBody>
        <w:p w:rsidR="00000000" w:rsidRDefault="00261169">
          <w:pPr>
            <w:pStyle w:val="664E65E663124CAC8A6180F269966574"/>
          </w:pPr>
          <w:r>
            <w:t>[City, ST  ZIP Code]</w:t>
          </w:r>
        </w:p>
      </w:docPartBody>
    </w:docPart>
    <w:docPart>
      <w:docPartPr>
        <w:name w:val="F62724A4D2C2419C83E9975810C1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5939-9D81-4D30-BE07-2FD098A0ADC2}"/>
      </w:docPartPr>
      <w:docPartBody>
        <w:p w:rsidR="00000000" w:rsidRDefault="00261169">
          <w:pPr>
            <w:pStyle w:val="F62724A4D2C2419C83E9975810C19826"/>
          </w:pPr>
          <w:r>
            <w:t>[Name]</w:t>
          </w:r>
        </w:p>
      </w:docPartBody>
    </w:docPart>
    <w:docPart>
      <w:docPartPr>
        <w:name w:val="66F106F1B42B49B2893D6F73760DF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1BBF-136F-49BD-A671-0FAE884E7E31}"/>
      </w:docPartPr>
      <w:docPartBody>
        <w:p w:rsidR="00000000" w:rsidRDefault="00261169">
          <w:pPr>
            <w:pStyle w:val="66F106F1B42B49B2893D6F73760DF2C6"/>
          </w:pPr>
          <w:r>
            <w:t>[Street Address]</w:t>
          </w:r>
        </w:p>
      </w:docPartBody>
    </w:docPart>
    <w:docPart>
      <w:docPartPr>
        <w:name w:val="2110B1FA144742D3BFA70056428DB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261A7-83E5-42EC-89B3-4A09C7B88DCA}"/>
      </w:docPartPr>
      <w:docPartBody>
        <w:p w:rsidR="00000000" w:rsidRDefault="00261169">
          <w:pPr>
            <w:pStyle w:val="2110B1FA144742D3BFA70056428DB502"/>
          </w:pPr>
          <w:r>
            <w:t>[City, ST  ZIP Code]</w:t>
          </w:r>
        </w:p>
      </w:docPartBody>
    </w:docPart>
    <w:docPart>
      <w:docPartPr>
        <w:name w:val="9522D12F306F46AF9DC5854DD228D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ECDA9-1C8C-4E47-A885-24A6B4CEFAAC}"/>
      </w:docPartPr>
      <w:docPartBody>
        <w:p w:rsidR="00000000" w:rsidRDefault="00261169">
          <w:pPr>
            <w:pStyle w:val="9522D12F306F46AF9DC5854DD228D9F0"/>
          </w:pPr>
          <w:r>
            <w:t>[Name]</w:t>
          </w:r>
        </w:p>
      </w:docPartBody>
    </w:docPart>
    <w:docPart>
      <w:docPartPr>
        <w:name w:val="A0699327D4434490A6481AC5243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2728-FD39-43EC-A294-2AF8EAA88B80}"/>
      </w:docPartPr>
      <w:docPartBody>
        <w:p w:rsidR="00000000" w:rsidRDefault="00261169">
          <w:pPr>
            <w:pStyle w:val="A0699327D4434490A6481AC52435DD90"/>
          </w:pPr>
          <w:r>
            <w:t>[Street Address]</w:t>
          </w:r>
        </w:p>
      </w:docPartBody>
    </w:docPart>
    <w:docPart>
      <w:docPartPr>
        <w:name w:val="4A24C2616E424D0889002B8A0D886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05E9-4CCA-4EE5-A266-B4063E8D9732}"/>
      </w:docPartPr>
      <w:docPartBody>
        <w:p w:rsidR="00000000" w:rsidRDefault="00261169">
          <w:pPr>
            <w:pStyle w:val="4A24C2616E424D0889002B8A0D886F80"/>
          </w:pPr>
          <w:r>
            <w:t>[City, ST  ZIP Code]</w:t>
          </w:r>
        </w:p>
      </w:docPartBody>
    </w:docPart>
    <w:docPart>
      <w:docPartPr>
        <w:name w:val="AC91DEBA74D84D9AAA3CB334917E6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0B37C-83EB-4B65-938F-3426621FAADE}"/>
      </w:docPartPr>
      <w:docPartBody>
        <w:p w:rsidR="00000000" w:rsidRDefault="00261169">
          <w:pPr>
            <w:pStyle w:val="AC91DEBA74D84D9AAA3CB334917E6B80"/>
          </w:pPr>
          <w:r>
            <w:t>[Name]</w:t>
          </w:r>
        </w:p>
      </w:docPartBody>
    </w:docPart>
    <w:docPart>
      <w:docPartPr>
        <w:name w:val="3F13BA52E082433BABB8BF216AA4A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C45B4-A9CC-47AE-B99D-4C7F66315C6C}"/>
      </w:docPartPr>
      <w:docPartBody>
        <w:p w:rsidR="00000000" w:rsidRDefault="00261169">
          <w:pPr>
            <w:pStyle w:val="3F13BA52E082433BABB8BF216AA4A56A"/>
          </w:pPr>
          <w:r>
            <w:t>[Street Address]</w:t>
          </w:r>
        </w:p>
      </w:docPartBody>
    </w:docPart>
    <w:docPart>
      <w:docPartPr>
        <w:name w:val="AFAFB5BFBC2B43D797E6AD38A7CD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B788-B5EE-44A6-A940-AC439476C16E}"/>
      </w:docPartPr>
      <w:docPartBody>
        <w:p w:rsidR="00000000" w:rsidRDefault="00261169">
          <w:pPr>
            <w:pStyle w:val="AFAFB5BFBC2B43D797E6AD38A7CD2D09"/>
          </w:pPr>
          <w:r>
            <w:t>[City, ST  ZIP Code]</w:t>
          </w:r>
        </w:p>
      </w:docPartBody>
    </w:docPart>
    <w:docPart>
      <w:docPartPr>
        <w:name w:val="623BBAC675E044FE9ABFB43D2A7AD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348CC-F561-4B8C-9038-F91462E805BB}"/>
      </w:docPartPr>
      <w:docPartBody>
        <w:p w:rsidR="00000000" w:rsidRDefault="00261169">
          <w:pPr>
            <w:pStyle w:val="623BBAC675E044FE9ABFB43D2A7AD386"/>
          </w:pPr>
          <w:r>
            <w:t>[Name]</w:t>
          </w:r>
        </w:p>
      </w:docPartBody>
    </w:docPart>
    <w:docPart>
      <w:docPartPr>
        <w:name w:val="64FB2B33B12E4AC0B9FE9073A992A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1B00F-47AE-4999-91B6-F063C1581707}"/>
      </w:docPartPr>
      <w:docPartBody>
        <w:p w:rsidR="00000000" w:rsidRDefault="00261169">
          <w:pPr>
            <w:pStyle w:val="64FB2B33B12E4AC0B9FE9073A992A5F1"/>
          </w:pPr>
          <w:r>
            <w:t>[Street Address]</w:t>
          </w:r>
        </w:p>
      </w:docPartBody>
    </w:docPart>
    <w:docPart>
      <w:docPartPr>
        <w:name w:val="CC65CB5529F3420C807A0649117A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A3671-1CF2-4C23-8246-FC495AAFEF53}"/>
      </w:docPartPr>
      <w:docPartBody>
        <w:p w:rsidR="00000000" w:rsidRDefault="00261169">
          <w:pPr>
            <w:pStyle w:val="CC65CB5529F3420C807A0649117A2194"/>
          </w:pPr>
          <w:r>
            <w:t>[City, ST  ZIP Code]</w:t>
          </w:r>
        </w:p>
      </w:docPartBody>
    </w:docPart>
    <w:docPart>
      <w:docPartPr>
        <w:name w:val="760AF52659D0467FBA04A8430BD9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6A50-77E5-4EB6-AD74-330B96187F56}"/>
      </w:docPartPr>
      <w:docPartBody>
        <w:p w:rsidR="00000000" w:rsidRDefault="00261169">
          <w:pPr>
            <w:pStyle w:val="760AF52659D0467FBA04A8430BD97791"/>
          </w:pPr>
          <w:r>
            <w:t>[Name]</w:t>
          </w:r>
        </w:p>
      </w:docPartBody>
    </w:docPart>
    <w:docPart>
      <w:docPartPr>
        <w:name w:val="57CAB569C8ED47C38C81E4A557261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183D-4B41-42C6-8CFB-4525E86E51C0}"/>
      </w:docPartPr>
      <w:docPartBody>
        <w:p w:rsidR="00000000" w:rsidRDefault="00261169">
          <w:pPr>
            <w:pStyle w:val="57CAB569C8ED47C38C81E4A55726146E"/>
          </w:pPr>
          <w:r>
            <w:t>[Street Address]</w:t>
          </w:r>
        </w:p>
      </w:docPartBody>
    </w:docPart>
    <w:docPart>
      <w:docPartPr>
        <w:name w:val="F0D3EE132CF54F6B91226E94CE3A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C6590-174B-4878-A59F-4E9C9D708EBC}"/>
      </w:docPartPr>
      <w:docPartBody>
        <w:p w:rsidR="00000000" w:rsidRDefault="00261169">
          <w:pPr>
            <w:pStyle w:val="F0D3EE132CF54F6B91226E94CE3A4D37"/>
          </w:pPr>
          <w:r>
            <w:t>[City, ST  ZIP Code]</w:t>
          </w:r>
        </w:p>
      </w:docPartBody>
    </w:docPart>
    <w:docPart>
      <w:docPartPr>
        <w:name w:val="E7464ED67BB545EC916F2FC708E15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0F35-F427-4311-96DE-072C2064A2D5}"/>
      </w:docPartPr>
      <w:docPartBody>
        <w:p w:rsidR="00000000" w:rsidRDefault="00261169">
          <w:pPr>
            <w:pStyle w:val="E7464ED67BB545EC916F2FC708E15FBA"/>
          </w:pPr>
          <w:r>
            <w:t>[Name]</w:t>
          </w:r>
        </w:p>
      </w:docPartBody>
    </w:docPart>
    <w:docPart>
      <w:docPartPr>
        <w:name w:val="48C9365496E24CC88A1B7D4B2534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1ED81-8BD7-4C40-BC1D-780ACBE7895B}"/>
      </w:docPartPr>
      <w:docPartBody>
        <w:p w:rsidR="00000000" w:rsidRDefault="00261169">
          <w:pPr>
            <w:pStyle w:val="48C9365496E24CC88A1B7D4B2534088B"/>
          </w:pPr>
          <w:r>
            <w:t>[Street Address]</w:t>
          </w:r>
        </w:p>
      </w:docPartBody>
    </w:docPart>
    <w:docPart>
      <w:docPartPr>
        <w:name w:val="00BB696EA2594E079598FF55F11D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39571-3A2F-479E-AD3B-AD58F8D47807}"/>
      </w:docPartPr>
      <w:docPartBody>
        <w:p w:rsidR="00000000" w:rsidRDefault="00261169">
          <w:pPr>
            <w:pStyle w:val="00BB696EA2594E079598FF55F11DCDCC"/>
          </w:pPr>
          <w:r>
            <w:t>[City, ST  ZIP Code]</w:t>
          </w:r>
        </w:p>
      </w:docPartBody>
    </w:docPart>
    <w:docPart>
      <w:docPartPr>
        <w:name w:val="6E199DFA6EDA4585AF9D2CC33D65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10553-74FD-4B59-891C-C12872CE2747}"/>
      </w:docPartPr>
      <w:docPartBody>
        <w:p w:rsidR="00000000" w:rsidRDefault="00261169">
          <w:pPr>
            <w:pStyle w:val="6E199DFA6EDA4585AF9D2CC33D656400"/>
          </w:pPr>
          <w:r>
            <w:t>[Name]</w:t>
          </w:r>
        </w:p>
      </w:docPartBody>
    </w:docPart>
    <w:docPart>
      <w:docPartPr>
        <w:name w:val="8327BA0F10ED49C7B6AC8E6226498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83E86-0641-4335-ACC5-18C2E2153A8D}"/>
      </w:docPartPr>
      <w:docPartBody>
        <w:p w:rsidR="00000000" w:rsidRDefault="00261169">
          <w:pPr>
            <w:pStyle w:val="8327BA0F10ED49C7B6AC8E6226498510"/>
          </w:pPr>
          <w:r>
            <w:t>[Street Address]</w:t>
          </w:r>
        </w:p>
      </w:docPartBody>
    </w:docPart>
    <w:docPart>
      <w:docPartPr>
        <w:name w:val="7609C35508EC434B82ED45365343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ECAA6-0123-4972-AFB6-868C5FFB1C77}"/>
      </w:docPartPr>
      <w:docPartBody>
        <w:p w:rsidR="00000000" w:rsidRDefault="00261169">
          <w:pPr>
            <w:pStyle w:val="7609C35508EC434B82ED45365343AE84"/>
          </w:pPr>
          <w:r>
            <w:t>[City, ST  ZIP Code]</w:t>
          </w:r>
        </w:p>
      </w:docPartBody>
    </w:docPart>
    <w:docPart>
      <w:docPartPr>
        <w:name w:val="CF760E2E4F554F74B764029F6099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E87D5-F949-4983-9954-31FEF2F7E70B}"/>
      </w:docPartPr>
      <w:docPartBody>
        <w:p w:rsidR="00000000" w:rsidRDefault="00261169">
          <w:pPr>
            <w:pStyle w:val="CF760E2E4F554F74B764029F6099C697"/>
          </w:pPr>
          <w:r>
            <w:t>[Name]</w:t>
          </w:r>
        </w:p>
      </w:docPartBody>
    </w:docPart>
    <w:docPart>
      <w:docPartPr>
        <w:name w:val="B8F3C7C51C774F20BEB9AB73AA86D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7665D-0079-4098-8165-3DEA3712B3A5}"/>
      </w:docPartPr>
      <w:docPartBody>
        <w:p w:rsidR="00000000" w:rsidRDefault="00261169">
          <w:pPr>
            <w:pStyle w:val="B8F3C7C51C774F20BEB9AB73AA86D0CE"/>
          </w:pPr>
          <w:r>
            <w:t>[Street Address]</w:t>
          </w:r>
        </w:p>
      </w:docPartBody>
    </w:docPart>
    <w:docPart>
      <w:docPartPr>
        <w:name w:val="2EC1D0750B984649AD4527A9A62C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B068-E783-4A60-9AE6-7CA8C10939A1}"/>
      </w:docPartPr>
      <w:docPartBody>
        <w:p w:rsidR="00000000" w:rsidRDefault="00261169">
          <w:pPr>
            <w:pStyle w:val="2EC1D0750B984649AD4527A9A62C97DA"/>
          </w:pPr>
          <w:r>
            <w:t>[City, ST  ZIP Code]</w:t>
          </w:r>
        </w:p>
      </w:docPartBody>
    </w:docPart>
    <w:docPart>
      <w:docPartPr>
        <w:name w:val="8ED0743E5F1B4EFFBE0043A80080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FAC35-647C-48DE-B649-CBD988DAD668}"/>
      </w:docPartPr>
      <w:docPartBody>
        <w:p w:rsidR="00000000" w:rsidRDefault="00261169">
          <w:pPr>
            <w:pStyle w:val="8ED0743E5F1B4EFFBE0043A800803576"/>
          </w:pPr>
          <w:r>
            <w:t>[Name]</w:t>
          </w:r>
        </w:p>
      </w:docPartBody>
    </w:docPart>
    <w:docPart>
      <w:docPartPr>
        <w:name w:val="EC0C95DBE5F34935B45B4828F6C6C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E0354-E141-43E7-B9EF-772444052E19}"/>
      </w:docPartPr>
      <w:docPartBody>
        <w:p w:rsidR="00000000" w:rsidRDefault="00261169">
          <w:pPr>
            <w:pStyle w:val="EC0C95DBE5F34935B45B4828F6C6CDC0"/>
          </w:pPr>
          <w:r>
            <w:t>[Street Address]</w:t>
          </w:r>
        </w:p>
      </w:docPartBody>
    </w:docPart>
    <w:docPart>
      <w:docPartPr>
        <w:name w:val="820EACC1D3CF48B18957302192F9F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1C84-E331-4CC0-886F-3F2F0F2CD5D1}"/>
      </w:docPartPr>
      <w:docPartBody>
        <w:p w:rsidR="00000000" w:rsidRDefault="00261169">
          <w:pPr>
            <w:pStyle w:val="820EACC1D3CF48B18957302192F9F215"/>
          </w:pPr>
          <w:r>
            <w:t>[City, ST  ZIP Code]</w:t>
          </w:r>
        </w:p>
      </w:docPartBody>
    </w:docPart>
    <w:docPart>
      <w:docPartPr>
        <w:name w:val="3B4C3B5621A84A0FB9221729047E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32E01-41BC-4A26-AC11-B53A0FB51F83}"/>
      </w:docPartPr>
      <w:docPartBody>
        <w:p w:rsidR="00000000" w:rsidRDefault="00261169">
          <w:pPr>
            <w:pStyle w:val="3B4C3B5621A84A0FB9221729047EF3D1"/>
          </w:pPr>
          <w:r>
            <w:t>[Name]</w:t>
          </w:r>
        </w:p>
      </w:docPartBody>
    </w:docPart>
    <w:docPart>
      <w:docPartPr>
        <w:name w:val="B43059E1A8CD4C2A86F9E01CC232B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F14B-B9F7-4B22-8EFF-A1FE08F73C3F}"/>
      </w:docPartPr>
      <w:docPartBody>
        <w:p w:rsidR="00000000" w:rsidRDefault="00261169">
          <w:pPr>
            <w:pStyle w:val="B43059E1A8CD4C2A86F9E01CC232B65B"/>
          </w:pPr>
          <w:r>
            <w:t>[Street Address]</w:t>
          </w:r>
        </w:p>
      </w:docPartBody>
    </w:docPart>
    <w:docPart>
      <w:docPartPr>
        <w:name w:val="11678AC0793243A4AAE0AD026A77C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5594C-F304-4E8E-8564-22B5832B9356}"/>
      </w:docPartPr>
      <w:docPartBody>
        <w:p w:rsidR="00000000" w:rsidRDefault="00261169">
          <w:pPr>
            <w:pStyle w:val="11678AC0793243A4AAE0AD026A77CF2E"/>
          </w:pPr>
          <w:r>
            <w:t xml:space="preserve">[City, </w:t>
          </w:r>
          <w:r>
            <w:t>ST  ZIP Code]</w:t>
          </w:r>
        </w:p>
      </w:docPartBody>
    </w:docPart>
    <w:docPart>
      <w:docPartPr>
        <w:name w:val="51275448C3974B82B75036E7776F4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E77D7-DBE7-4F74-BB10-EF1FA9AB5470}"/>
      </w:docPartPr>
      <w:docPartBody>
        <w:p w:rsidR="00000000" w:rsidRDefault="00261169">
          <w:pPr>
            <w:pStyle w:val="51275448C3974B82B75036E7776F47AB"/>
          </w:pPr>
          <w:r>
            <w:t>[Name]</w:t>
          </w:r>
        </w:p>
      </w:docPartBody>
    </w:docPart>
    <w:docPart>
      <w:docPartPr>
        <w:name w:val="28ABA406450749A7B380D30B0E6B4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7D80-DA72-4C32-AC48-37652BDD241C}"/>
      </w:docPartPr>
      <w:docPartBody>
        <w:p w:rsidR="00000000" w:rsidRDefault="00261169">
          <w:pPr>
            <w:pStyle w:val="28ABA406450749A7B380D30B0E6B4A92"/>
          </w:pPr>
          <w:r>
            <w:t>[Street Address]</w:t>
          </w:r>
        </w:p>
      </w:docPartBody>
    </w:docPart>
    <w:docPart>
      <w:docPartPr>
        <w:name w:val="7DAE9C9841534D45BF991926DF419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9FBB-E31F-434E-A052-9B4731E5AC74}"/>
      </w:docPartPr>
      <w:docPartBody>
        <w:p w:rsidR="00000000" w:rsidRDefault="00261169">
          <w:pPr>
            <w:pStyle w:val="7DAE9C9841534D45BF991926DF419778"/>
          </w:pPr>
          <w:r>
            <w:t>[City, ST  ZIP Code]</w:t>
          </w:r>
        </w:p>
      </w:docPartBody>
    </w:docPart>
    <w:docPart>
      <w:docPartPr>
        <w:name w:val="0FBB66B85EC342D99089CDB9D41A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C84E-4892-4543-9100-0AFCF81C5137}"/>
      </w:docPartPr>
      <w:docPartBody>
        <w:p w:rsidR="00000000" w:rsidRDefault="00261169">
          <w:pPr>
            <w:pStyle w:val="0FBB66B85EC342D99089CDB9D41A5072"/>
          </w:pPr>
          <w:r>
            <w:t>[Name]</w:t>
          </w:r>
        </w:p>
      </w:docPartBody>
    </w:docPart>
    <w:docPart>
      <w:docPartPr>
        <w:name w:val="F4275C40AE8D4A2A8006EF1F515B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3C1F3-5283-4BD4-91D9-2879E67C2504}"/>
      </w:docPartPr>
      <w:docPartBody>
        <w:p w:rsidR="00000000" w:rsidRDefault="00261169">
          <w:pPr>
            <w:pStyle w:val="F4275C40AE8D4A2A8006EF1F515BDA63"/>
          </w:pPr>
          <w:r>
            <w:t>[Street Address]</w:t>
          </w:r>
        </w:p>
      </w:docPartBody>
    </w:docPart>
    <w:docPart>
      <w:docPartPr>
        <w:name w:val="5B275292FDDC493DA246AF95AE6B0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4BA6F-D8F8-410B-893D-CF070B27CA5D}"/>
      </w:docPartPr>
      <w:docPartBody>
        <w:p w:rsidR="00000000" w:rsidRDefault="00261169">
          <w:pPr>
            <w:pStyle w:val="5B275292FDDC493DA246AF95AE6B0B44"/>
          </w:pPr>
          <w:r>
            <w:t>[City, ST  ZIP Code]</w:t>
          </w:r>
        </w:p>
      </w:docPartBody>
    </w:docPart>
    <w:docPart>
      <w:docPartPr>
        <w:name w:val="5BC797900D1E442EBB660AB21840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FAEB-FF43-48D0-8EAC-1E136C54EF67}"/>
      </w:docPartPr>
      <w:docPartBody>
        <w:p w:rsidR="00000000" w:rsidRDefault="00261169">
          <w:pPr>
            <w:pStyle w:val="5BC797900D1E442EBB660AB21840BD01"/>
          </w:pPr>
          <w:r>
            <w:t>[Name]</w:t>
          </w:r>
        </w:p>
      </w:docPartBody>
    </w:docPart>
    <w:docPart>
      <w:docPartPr>
        <w:name w:val="F71C82987BC7493B880C22EEB698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E7EC7-D681-41E8-A144-C7D3BC57A057}"/>
      </w:docPartPr>
      <w:docPartBody>
        <w:p w:rsidR="00000000" w:rsidRDefault="00261169">
          <w:pPr>
            <w:pStyle w:val="F71C82987BC7493B880C22EEB6985BA4"/>
          </w:pPr>
          <w:r>
            <w:t>[Street Address]</w:t>
          </w:r>
        </w:p>
      </w:docPartBody>
    </w:docPart>
    <w:docPart>
      <w:docPartPr>
        <w:name w:val="DF974BFDE14846C18A76A73CF4B2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A50E4-80E6-4DF3-AB5D-135AA455EBB6}"/>
      </w:docPartPr>
      <w:docPartBody>
        <w:p w:rsidR="00000000" w:rsidRDefault="00261169">
          <w:pPr>
            <w:pStyle w:val="DF974BFDE14846C18A76A73CF4B20227"/>
          </w:pPr>
          <w:r>
            <w:t>[City, ST  ZIP Code]</w:t>
          </w:r>
        </w:p>
      </w:docPartBody>
    </w:docPart>
    <w:docPart>
      <w:docPartPr>
        <w:name w:val="40C6938EECC04639BA5C91FBD8692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DC314-0A4C-42C9-A7F3-C1768056F37E}"/>
      </w:docPartPr>
      <w:docPartBody>
        <w:p w:rsidR="00000000" w:rsidRDefault="00261169">
          <w:pPr>
            <w:pStyle w:val="40C6938EECC04639BA5C91FBD86924CE"/>
          </w:pPr>
          <w:r>
            <w:t>[Name]</w:t>
          </w:r>
        </w:p>
      </w:docPartBody>
    </w:docPart>
    <w:docPart>
      <w:docPartPr>
        <w:name w:val="36CBA2D17BC74947A8CFF65680891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6022F-81B9-4BDC-80F5-9BC72B12D173}"/>
      </w:docPartPr>
      <w:docPartBody>
        <w:p w:rsidR="00000000" w:rsidRDefault="00261169">
          <w:pPr>
            <w:pStyle w:val="36CBA2D17BC74947A8CFF65680891D0A"/>
          </w:pPr>
          <w:r>
            <w:t>[Street Address]</w:t>
          </w:r>
        </w:p>
      </w:docPartBody>
    </w:docPart>
    <w:docPart>
      <w:docPartPr>
        <w:name w:val="0DFC608D196546F9A72D4263DDDBB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CC5D5-BE0A-4C4C-ABAB-F864BCB5A270}"/>
      </w:docPartPr>
      <w:docPartBody>
        <w:p w:rsidR="00000000" w:rsidRDefault="00261169">
          <w:pPr>
            <w:pStyle w:val="0DFC608D196546F9A72D4263DDDBB314"/>
          </w:pPr>
          <w:r>
            <w:t>[City, ST  ZIP Code]</w:t>
          </w:r>
        </w:p>
      </w:docPartBody>
    </w:docPart>
    <w:docPart>
      <w:docPartPr>
        <w:name w:val="E85D0BC519B0458A84B54E8ACE6E1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A5461-BA40-433B-9F05-978A486B58BD}"/>
      </w:docPartPr>
      <w:docPartBody>
        <w:p w:rsidR="00000000" w:rsidRDefault="00261169">
          <w:pPr>
            <w:pStyle w:val="E85D0BC519B0458A84B54E8ACE6E1E2B"/>
          </w:pPr>
          <w:r>
            <w:t>[Name]</w:t>
          </w:r>
        </w:p>
      </w:docPartBody>
    </w:docPart>
    <w:docPart>
      <w:docPartPr>
        <w:name w:val="B2E9549DC2AF427896DADD67EE4A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8827F-3A45-4903-9607-AF83D2501137}"/>
      </w:docPartPr>
      <w:docPartBody>
        <w:p w:rsidR="00000000" w:rsidRDefault="00261169">
          <w:pPr>
            <w:pStyle w:val="B2E9549DC2AF427896DADD67EE4AF5B5"/>
          </w:pPr>
          <w:r>
            <w:t>[Street Address]</w:t>
          </w:r>
        </w:p>
      </w:docPartBody>
    </w:docPart>
    <w:docPart>
      <w:docPartPr>
        <w:name w:val="A2A3522DE79C40F9B874A66640090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0D5E-2180-4F7A-9FB8-CDBC55D2D3C8}"/>
      </w:docPartPr>
      <w:docPartBody>
        <w:p w:rsidR="00000000" w:rsidRDefault="00261169">
          <w:pPr>
            <w:pStyle w:val="A2A3522DE79C40F9B874A666400906C7"/>
          </w:pPr>
          <w:r>
            <w:t>[City, ST  ZIP Code]</w:t>
          </w:r>
        </w:p>
      </w:docPartBody>
    </w:docPart>
    <w:docPart>
      <w:docPartPr>
        <w:name w:val="66FCC902A56842E78160C96C111FE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655B-F559-40BF-9B43-967CE07A0AC8}"/>
      </w:docPartPr>
      <w:docPartBody>
        <w:p w:rsidR="00000000" w:rsidRDefault="00261169">
          <w:pPr>
            <w:pStyle w:val="66FCC902A56842E78160C96C111FE6CB"/>
          </w:pPr>
          <w:r>
            <w:t>[Name]</w:t>
          </w:r>
        </w:p>
      </w:docPartBody>
    </w:docPart>
    <w:docPart>
      <w:docPartPr>
        <w:name w:val="AD21305351504C3A9887095A3581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2F3B5-78BF-42C9-A2BB-85AC0DE5147B}"/>
      </w:docPartPr>
      <w:docPartBody>
        <w:p w:rsidR="00000000" w:rsidRDefault="00261169">
          <w:pPr>
            <w:pStyle w:val="AD21305351504C3A9887095A35813308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31446655A64D47E2B3C440820019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EEC3-6AE6-4E3A-95BE-B56EABB1A166}"/>
      </w:docPartPr>
      <w:docPartBody>
        <w:p w:rsidR="00000000" w:rsidRDefault="00261169">
          <w:pPr>
            <w:pStyle w:val="31446655A64D47E2B3C4408200192589"/>
          </w:pPr>
          <w:r>
            <w:t>[City, ST  ZIP Code]</w:t>
          </w:r>
        </w:p>
      </w:docPartBody>
    </w:docPart>
    <w:docPart>
      <w:docPartPr>
        <w:name w:val="C3CD66A91DED4F5795D97D8B9F0D5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4762F-1B0A-4523-AD46-C6C21E544E95}"/>
      </w:docPartPr>
      <w:docPartBody>
        <w:p w:rsidR="00000000" w:rsidRDefault="00261169">
          <w:pPr>
            <w:pStyle w:val="C3CD66A91DED4F5795D97D8B9F0D5A16"/>
          </w:pPr>
          <w:r>
            <w:t>[Name]</w:t>
          </w:r>
        </w:p>
      </w:docPartBody>
    </w:docPart>
    <w:docPart>
      <w:docPartPr>
        <w:name w:val="FB24064CE69A43C4A96C34D1B20AD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C373E-F1EE-465A-85AB-4E912176993D}"/>
      </w:docPartPr>
      <w:docPartBody>
        <w:p w:rsidR="00000000" w:rsidRDefault="00261169">
          <w:pPr>
            <w:pStyle w:val="FB24064CE69A43C4A96C34D1B20ADE9D"/>
          </w:pPr>
          <w:r>
            <w:t>[Street Address]</w:t>
          </w:r>
        </w:p>
      </w:docPartBody>
    </w:docPart>
    <w:docPart>
      <w:docPartPr>
        <w:name w:val="D326DE40A41E4A0CBCB7273F84677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1AFD-956E-4D25-9088-4F478E2866CC}"/>
      </w:docPartPr>
      <w:docPartBody>
        <w:p w:rsidR="00000000" w:rsidRDefault="00261169">
          <w:pPr>
            <w:pStyle w:val="D326DE40A41E4A0CBCB7273F84677016"/>
          </w:pPr>
          <w:r>
            <w:t>[City, ST  ZIP Code]</w:t>
          </w:r>
        </w:p>
      </w:docPartBody>
    </w:docPart>
    <w:docPart>
      <w:docPartPr>
        <w:name w:val="7598368203D54C558FF0264C2002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DC5EB-C169-4332-AE37-DC3B4593C57A}"/>
      </w:docPartPr>
      <w:docPartBody>
        <w:p w:rsidR="00000000" w:rsidRDefault="00261169">
          <w:pPr>
            <w:pStyle w:val="7598368203D54C558FF0264C20028929"/>
          </w:pPr>
          <w:r>
            <w:t>[Name]</w:t>
          </w:r>
        </w:p>
      </w:docPartBody>
    </w:docPart>
    <w:docPart>
      <w:docPartPr>
        <w:name w:val="75AB2850B20640A0B5F02162506CF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B913E-745B-4336-A0D7-23C719107214}"/>
      </w:docPartPr>
      <w:docPartBody>
        <w:p w:rsidR="00000000" w:rsidRDefault="00261169">
          <w:pPr>
            <w:pStyle w:val="75AB2850B20640A0B5F02162506CF8D3"/>
          </w:pPr>
          <w:r>
            <w:t>[Street Address]</w:t>
          </w:r>
        </w:p>
      </w:docPartBody>
    </w:docPart>
    <w:docPart>
      <w:docPartPr>
        <w:name w:val="3159172A1419458AB450063E93EB6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9B0D-9441-4DB1-A3DB-71E694A4D3F9}"/>
      </w:docPartPr>
      <w:docPartBody>
        <w:p w:rsidR="00000000" w:rsidRDefault="00261169">
          <w:pPr>
            <w:pStyle w:val="3159172A1419458AB450063E93EB6871"/>
          </w:pPr>
          <w:r>
            <w:t>[City, ST  ZIP Code]</w:t>
          </w:r>
        </w:p>
      </w:docPartBody>
    </w:docPart>
    <w:docPart>
      <w:docPartPr>
        <w:name w:val="628307FD6C8249769EA49C7DFB83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6E5E-046A-4CC5-B047-139537137018}"/>
      </w:docPartPr>
      <w:docPartBody>
        <w:p w:rsidR="00000000" w:rsidRDefault="00261169">
          <w:pPr>
            <w:pStyle w:val="628307FD6C8249769EA49C7DFB831FAA"/>
          </w:pPr>
          <w:r>
            <w:t>[Name]</w:t>
          </w:r>
        </w:p>
      </w:docPartBody>
    </w:docPart>
    <w:docPart>
      <w:docPartPr>
        <w:name w:val="8D6BD77560514FB8B4682BDFF17E3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B0DDC-91FD-4899-8577-8023A547FD26}"/>
      </w:docPartPr>
      <w:docPartBody>
        <w:p w:rsidR="00000000" w:rsidRDefault="00261169">
          <w:pPr>
            <w:pStyle w:val="8D6BD77560514FB8B4682BDFF17E36C6"/>
          </w:pPr>
          <w:r>
            <w:t>[Street Address]</w:t>
          </w:r>
        </w:p>
      </w:docPartBody>
    </w:docPart>
    <w:docPart>
      <w:docPartPr>
        <w:name w:val="8BD5D749621A419E914D0AEB6074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22CBD-4A3E-4781-9E59-97BF1B6E7CF6}"/>
      </w:docPartPr>
      <w:docPartBody>
        <w:p w:rsidR="00000000" w:rsidRDefault="00261169">
          <w:pPr>
            <w:pStyle w:val="8BD5D749621A419E914D0AEB6074EB1A"/>
          </w:pPr>
          <w:r>
            <w:t>[City, ST  ZIP Code]</w:t>
          </w:r>
        </w:p>
      </w:docPartBody>
    </w:docPart>
    <w:docPart>
      <w:docPartPr>
        <w:name w:val="B98567F839EB4CCCA8387B6043D99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EE3B-6B17-4281-B325-D2F387D664B2}"/>
      </w:docPartPr>
      <w:docPartBody>
        <w:p w:rsidR="00000000" w:rsidRDefault="00261169">
          <w:pPr>
            <w:pStyle w:val="B98567F839EB4CCCA8387B6043D99DC6"/>
          </w:pPr>
          <w:r>
            <w:t>[Name]</w:t>
          </w:r>
        </w:p>
      </w:docPartBody>
    </w:docPart>
    <w:docPart>
      <w:docPartPr>
        <w:name w:val="5BC342CAF26C4AF4BBD245DA0E517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D711B-2A52-4A81-BF06-FC4903F97247}"/>
      </w:docPartPr>
      <w:docPartBody>
        <w:p w:rsidR="00000000" w:rsidRDefault="00261169">
          <w:pPr>
            <w:pStyle w:val="5BC342CAF26C4AF4BBD245DA0E517587"/>
          </w:pPr>
          <w:r>
            <w:t>[Street Address]</w:t>
          </w:r>
        </w:p>
      </w:docPartBody>
    </w:docPart>
    <w:docPart>
      <w:docPartPr>
        <w:name w:val="8B460796DE1241A09112D4EB505E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1365-EC10-4CFB-B63C-513630D47143}"/>
      </w:docPartPr>
      <w:docPartBody>
        <w:p w:rsidR="00000000" w:rsidRDefault="00261169">
          <w:pPr>
            <w:pStyle w:val="8B460796DE1241A09112D4EB505E8E35"/>
          </w:pPr>
          <w:r>
            <w:t>[City, ST  ZIP Code]</w:t>
          </w:r>
        </w:p>
      </w:docPartBody>
    </w:docPart>
    <w:docPart>
      <w:docPartPr>
        <w:name w:val="616D294BEEFC49AEA5D8A13D24599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F6B5-D6C5-4545-B58F-2EE05EF01BA6}"/>
      </w:docPartPr>
      <w:docPartBody>
        <w:p w:rsidR="00000000" w:rsidRDefault="00261169">
          <w:pPr>
            <w:pStyle w:val="616D294BEEFC49AEA5D8A13D24599C86"/>
          </w:pPr>
          <w:r>
            <w:t>[Name]</w:t>
          </w:r>
        </w:p>
      </w:docPartBody>
    </w:docPart>
    <w:docPart>
      <w:docPartPr>
        <w:name w:val="C577CB20254A488890A1B09ED6415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562AD-30C2-4799-85BB-C9C8A6F64A10}"/>
      </w:docPartPr>
      <w:docPartBody>
        <w:p w:rsidR="00000000" w:rsidRDefault="00261169">
          <w:pPr>
            <w:pStyle w:val="C577CB20254A488890A1B09ED64159FB"/>
          </w:pPr>
          <w:r>
            <w:t>[Street Address]</w:t>
          </w:r>
        </w:p>
      </w:docPartBody>
    </w:docPart>
    <w:docPart>
      <w:docPartPr>
        <w:name w:val="9985A1B3331F46969390FAB91F27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36E7-70B1-4E93-A59B-B49817812C3C}"/>
      </w:docPartPr>
      <w:docPartBody>
        <w:p w:rsidR="00000000" w:rsidRDefault="00261169">
          <w:pPr>
            <w:pStyle w:val="9985A1B3331F46969390FAB91F27BEAB"/>
          </w:pPr>
          <w:r>
            <w:t>[City, ST  ZIP Code]</w:t>
          </w:r>
        </w:p>
      </w:docPartBody>
    </w:docPart>
    <w:docPart>
      <w:docPartPr>
        <w:name w:val="3EB7BAF6397441B993A912E47300A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5286E-560A-48AA-80F9-AFC188F1F314}"/>
      </w:docPartPr>
      <w:docPartBody>
        <w:p w:rsidR="00000000" w:rsidRDefault="00261169">
          <w:pPr>
            <w:pStyle w:val="3EB7BAF6397441B993A912E47300A681"/>
          </w:pPr>
          <w:r>
            <w:t>[Name]</w:t>
          </w:r>
        </w:p>
      </w:docPartBody>
    </w:docPart>
    <w:docPart>
      <w:docPartPr>
        <w:name w:val="7EB3284D10CA490B9682E228012AD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729D-5876-41C3-A55B-54E705FE1CE9}"/>
      </w:docPartPr>
      <w:docPartBody>
        <w:p w:rsidR="00000000" w:rsidRDefault="00261169">
          <w:pPr>
            <w:pStyle w:val="7EB3284D10CA490B9682E228012AD75A"/>
          </w:pPr>
          <w:r>
            <w:t>[Street Address]</w:t>
          </w:r>
        </w:p>
      </w:docPartBody>
    </w:docPart>
    <w:docPart>
      <w:docPartPr>
        <w:name w:val="6F68B72B3DC74648B45613AD745C7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8275-7BE2-4D56-AFF8-BED594BE5321}"/>
      </w:docPartPr>
      <w:docPartBody>
        <w:p w:rsidR="00000000" w:rsidRDefault="00261169">
          <w:pPr>
            <w:pStyle w:val="6F68B72B3DC74648B45613AD745C712C"/>
          </w:pPr>
          <w:r>
            <w:t>[City, ST  ZIP Code]</w:t>
          </w:r>
        </w:p>
      </w:docPartBody>
    </w:docPart>
    <w:docPart>
      <w:docPartPr>
        <w:name w:val="CCC673D9213048DCB4526F206673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D5C3B-4BEB-45F1-A416-904DC512E8E9}"/>
      </w:docPartPr>
      <w:docPartBody>
        <w:p w:rsidR="00000000" w:rsidRDefault="00261169">
          <w:pPr>
            <w:pStyle w:val="CCC673D9213048DCB4526F2066732BFF"/>
          </w:pPr>
          <w:r>
            <w:t>[Name]</w:t>
          </w:r>
        </w:p>
      </w:docPartBody>
    </w:docPart>
    <w:docPart>
      <w:docPartPr>
        <w:name w:val="FF1A2721572448D7A676DBB8A43D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8833-3571-4AE1-A335-2A305A889749}"/>
      </w:docPartPr>
      <w:docPartBody>
        <w:p w:rsidR="00000000" w:rsidRDefault="00261169">
          <w:pPr>
            <w:pStyle w:val="FF1A2721572448D7A676DBB8A43DB3DE"/>
          </w:pPr>
          <w:r>
            <w:t>[Street Address]</w:t>
          </w:r>
        </w:p>
      </w:docPartBody>
    </w:docPart>
    <w:docPart>
      <w:docPartPr>
        <w:name w:val="7B1A60AC1C8D498CABD7D51C53C0F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3363A-8F9C-4408-B685-4959F452FCD8}"/>
      </w:docPartPr>
      <w:docPartBody>
        <w:p w:rsidR="00000000" w:rsidRDefault="00261169">
          <w:pPr>
            <w:pStyle w:val="7B1A60AC1C8D498CABD7D51C53C0F718"/>
          </w:pPr>
          <w:r>
            <w:t>[City, ST  ZIP Code]</w:t>
          </w:r>
        </w:p>
      </w:docPartBody>
    </w:docPart>
    <w:docPart>
      <w:docPartPr>
        <w:name w:val="E492E663DD23450FA6A1C07751AE2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8159C-5590-4607-9E4D-6927ED990A51}"/>
      </w:docPartPr>
      <w:docPartBody>
        <w:p w:rsidR="00000000" w:rsidRDefault="00261169">
          <w:pPr>
            <w:pStyle w:val="E492E663DD23450FA6A1C07751AE2638"/>
          </w:pPr>
          <w:r>
            <w:t>[Name]</w:t>
          </w:r>
        </w:p>
      </w:docPartBody>
    </w:docPart>
    <w:docPart>
      <w:docPartPr>
        <w:name w:val="A138D474400B4B7BBBD9FF2BE144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FD1B-DE87-4088-A659-66C55CABE329}"/>
      </w:docPartPr>
      <w:docPartBody>
        <w:p w:rsidR="00000000" w:rsidRDefault="00261169">
          <w:pPr>
            <w:pStyle w:val="A138D474400B4B7BBBD9FF2BE1442EFA"/>
          </w:pPr>
          <w:r>
            <w:t>[Street Address]</w:t>
          </w:r>
        </w:p>
      </w:docPartBody>
    </w:docPart>
    <w:docPart>
      <w:docPartPr>
        <w:name w:val="1E56DB564BA24631A009F0D32E11C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A92A6-1F94-478F-A567-E41D05A1F072}"/>
      </w:docPartPr>
      <w:docPartBody>
        <w:p w:rsidR="00000000" w:rsidRDefault="00261169">
          <w:pPr>
            <w:pStyle w:val="1E56DB564BA24631A009F0D32E11CF75"/>
          </w:pPr>
          <w:r>
            <w:t>[City, ST  ZIP Code]</w:t>
          </w:r>
        </w:p>
      </w:docPartBody>
    </w:docPart>
    <w:docPart>
      <w:docPartPr>
        <w:name w:val="2A54450EEC674936AF7A4314B8AC5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0B13-296D-49DC-A060-638E1839B8B5}"/>
      </w:docPartPr>
      <w:docPartBody>
        <w:p w:rsidR="00000000" w:rsidRDefault="00261169">
          <w:pPr>
            <w:pStyle w:val="2A54450EEC674936AF7A4314B8AC54E3"/>
          </w:pPr>
          <w:r>
            <w:t>[Name]</w:t>
          </w:r>
        </w:p>
      </w:docPartBody>
    </w:docPart>
    <w:docPart>
      <w:docPartPr>
        <w:name w:val="2A389CCA85404986A8E4C85F7089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8C1A-9C48-49F4-B6D4-51308377DA6B}"/>
      </w:docPartPr>
      <w:docPartBody>
        <w:p w:rsidR="00000000" w:rsidRDefault="00261169">
          <w:pPr>
            <w:pStyle w:val="2A389CCA85404986A8E4C85F70890A91"/>
          </w:pPr>
          <w:r>
            <w:t>[Street Address]</w:t>
          </w:r>
        </w:p>
      </w:docPartBody>
    </w:docPart>
    <w:docPart>
      <w:docPartPr>
        <w:name w:val="408EA1B21F834886923FFB6C6808A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0DA1-844C-4451-AF6A-608094DE73D3}"/>
      </w:docPartPr>
      <w:docPartBody>
        <w:p w:rsidR="00000000" w:rsidRDefault="00261169">
          <w:pPr>
            <w:pStyle w:val="408EA1B21F834886923FFB6C6808A23F"/>
          </w:pPr>
          <w:r>
            <w:t>[City, ST  ZIP Code]</w:t>
          </w:r>
        </w:p>
      </w:docPartBody>
    </w:docPart>
    <w:docPart>
      <w:docPartPr>
        <w:name w:val="843959C06CFE4DC6B164E69D30278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B720C-7060-4E88-83BC-766DBE3FEB7B}"/>
      </w:docPartPr>
      <w:docPartBody>
        <w:p w:rsidR="00000000" w:rsidRDefault="00261169">
          <w:pPr>
            <w:pStyle w:val="843959C06CFE4DC6B164E69D3027848F"/>
          </w:pPr>
          <w:r>
            <w:t>[Name]</w:t>
          </w:r>
        </w:p>
      </w:docPartBody>
    </w:docPart>
    <w:docPart>
      <w:docPartPr>
        <w:name w:val="8542A06FCC33490BB882C0989FF3B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4A891-64FF-466D-BF7B-E1D5B7EB5DD5}"/>
      </w:docPartPr>
      <w:docPartBody>
        <w:p w:rsidR="00000000" w:rsidRDefault="00261169">
          <w:pPr>
            <w:pStyle w:val="8542A06FCC33490BB882C0989FF3BF56"/>
          </w:pPr>
          <w:r>
            <w:t>[Street Address]</w:t>
          </w:r>
        </w:p>
      </w:docPartBody>
    </w:docPart>
    <w:docPart>
      <w:docPartPr>
        <w:name w:val="1FBF4D1E729447D5B4DEDCC6047FF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4AB23-A491-448D-9B96-AB1070427F24}"/>
      </w:docPartPr>
      <w:docPartBody>
        <w:p w:rsidR="00000000" w:rsidRDefault="00261169">
          <w:pPr>
            <w:pStyle w:val="1FBF4D1E729447D5B4DEDCC6047FF52D"/>
          </w:pPr>
          <w:r>
            <w:t>[City, ST  ZIP Code]</w:t>
          </w:r>
        </w:p>
      </w:docPartBody>
    </w:docPart>
    <w:docPart>
      <w:docPartPr>
        <w:name w:val="0CD39AD09A5A420980E4D9A50CC81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E8A1-6F61-45FD-95EC-13C0F28CD573}"/>
      </w:docPartPr>
      <w:docPartBody>
        <w:p w:rsidR="00000000" w:rsidRDefault="00261169">
          <w:pPr>
            <w:pStyle w:val="0CD39AD09A5A420980E4D9A50CC81D39"/>
          </w:pPr>
          <w:r>
            <w:t>[Name]</w:t>
          </w:r>
        </w:p>
      </w:docPartBody>
    </w:docPart>
    <w:docPart>
      <w:docPartPr>
        <w:name w:val="6A20DFBFEBCF4D93B4E1A622F7EB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CCD6-DA4E-416E-B5E5-367CF4A6652B}"/>
      </w:docPartPr>
      <w:docPartBody>
        <w:p w:rsidR="00000000" w:rsidRDefault="00261169">
          <w:pPr>
            <w:pStyle w:val="6A20DFBFEBCF4D93B4E1A622F7EB0991"/>
          </w:pPr>
          <w:r>
            <w:t>[Street Address]</w:t>
          </w:r>
        </w:p>
      </w:docPartBody>
    </w:docPart>
    <w:docPart>
      <w:docPartPr>
        <w:name w:val="32BB91F46EC248D2B92B76B35FBA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7377B-788C-479D-9160-5998A0C32F1C}"/>
      </w:docPartPr>
      <w:docPartBody>
        <w:p w:rsidR="00000000" w:rsidRDefault="00261169">
          <w:pPr>
            <w:pStyle w:val="32BB91F46EC248D2B92B76B35FBA4696"/>
          </w:pPr>
          <w:r>
            <w:t xml:space="preserve">[City, </w:t>
          </w:r>
          <w:r>
            <w:t>ST  ZIP Code]</w:t>
          </w:r>
        </w:p>
      </w:docPartBody>
    </w:docPart>
    <w:docPart>
      <w:docPartPr>
        <w:name w:val="330210986D6747CD8D78833AABC8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181-2B95-4EC3-A2AC-9CE05D1813AC}"/>
      </w:docPartPr>
      <w:docPartBody>
        <w:p w:rsidR="00000000" w:rsidRDefault="00261169">
          <w:pPr>
            <w:pStyle w:val="330210986D6747CD8D78833AABC89284"/>
          </w:pPr>
          <w:r>
            <w:t>[Name]</w:t>
          </w:r>
        </w:p>
      </w:docPartBody>
    </w:docPart>
    <w:docPart>
      <w:docPartPr>
        <w:name w:val="5A262145C09E4769B53FA376F8F36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92753-BBAF-4967-A24E-75ABBF15ACB8}"/>
      </w:docPartPr>
      <w:docPartBody>
        <w:p w:rsidR="00000000" w:rsidRDefault="00261169">
          <w:pPr>
            <w:pStyle w:val="5A262145C09E4769B53FA376F8F36CDC"/>
          </w:pPr>
          <w:r>
            <w:t>[Street Address]</w:t>
          </w:r>
        </w:p>
      </w:docPartBody>
    </w:docPart>
    <w:docPart>
      <w:docPartPr>
        <w:name w:val="709CD087EB394171B312455523320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1693D-9B35-4FA3-B340-35B3FA60A7C7}"/>
      </w:docPartPr>
      <w:docPartBody>
        <w:p w:rsidR="00000000" w:rsidRDefault="00261169">
          <w:pPr>
            <w:pStyle w:val="709CD087EB394171B312455523320B93"/>
          </w:pPr>
          <w:r>
            <w:t>[City, ST  ZIP Code]</w:t>
          </w:r>
        </w:p>
      </w:docPartBody>
    </w:docPart>
    <w:docPart>
      <w:docPartPr>
        <w:name w:val="0144B6DFDC6847C7B9703E4B475F1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320C-A00E-4F29-AC5F-0F553D096A44}"/>
      </w:docPartPr>
      <w:docPartBody>
        <w:p w:rsidR="00000000" w:rsidRDefault="00261169">
          <w:pPr>
            <w:pStyle w:val="0144B6DFDC6847C7B9703E4B475F145C"/>
          </w:pPr>
          <w:r>
            <w:t>[Name]</w:t>
          </w:r>
        </w:p>
      </w:docPartBody>
    </w:docPart>
    <w:docPart>
      <w:docPartPr>
        <w:name w:val="C7FF625F61294C6BB7A248151DFC1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BFECE-EA9F-4DF8-998F-678671CDDD36}"/>
      </w:docPartPr>
      <w:docPartBody>
        <w:p w:rsidR="00000000" w:rsidRDefault="00261169">
          <w:pPr>
            <w:pStyle w:val="C7FF625F61294C6BB7A248151DFC1F67"/>
          </w:pPr>
          <w:r>
            <w:t>[Street Address]</w:t>
          </w:r>
        </w:p>
      </w:docPartBody>
    </w:docPart>
    <w:docPart>
      <w:docPartPr>
        <w:name w:val="316BF66986214121959DDC39C976A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73F5-42BB-4712-A83C-C69CE8903D24}"/>
      </w:docPartPr>
      <w:docPartBody>
        <w:p w:rsidR="00000000" w:rsidRDefault="00261169">
          <w:pPr>
            <w:pStyle w:val="316BF66986214121959DDC39C976ABBC"/>
          </w:pPr>
          <w:r>
            <w:t>[City, ST  ZIP Code]</w:t>
          </w:r>
        </w:p>
      </w:docPartBody>
    </w:docPart>
    <w:docPart>
      <w:docPartPr>
        <w:name w:val="DCA4E7BFC1564EA89F26D5546029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40433-1460-486C-A541-7F0B475AC2D1}"/>
      </w:docPartPr>
      <w:docPartBody>
        <w:p w:rsidR="00000000" w:rsidRDefault="00261169">
          <w:pPr>
            <w:pStyle w:val="DCA4E7BFC1564EA89F26D55460296403"/>
          </w:pPr>
          <w:r>
            <w:t>[Name]</w:t>
          </w:r>
        </w:p>
      </w:docPartBody>
    </w:docPart>
    <w:docPart>
      <w:docPartPr>
        <w:name w:val="A9C2D94579964514A253A1BA2DD34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3C1F-D367-4908-BCDD-99A1A4806E8B}"/>
      </w:docPartPr>
      <w:docPartBody>
        <w:p w:rsidR="00000000" w:rsidRDefault="00261169">
          <w:pPr>
            <w:pStyle w:val="A9C2D94579964514A253A1BA2DD3496C"/>
          </w:pPr>
          <w:r>
            <w:t>[Street Address]</w:t>
          </w:r>
        </w:p>
      </w:docPartBody>
    </w:docPart>
    <w:docPart>
      <w:docPartPr>
        <w:name w:val="4B15873350E2422AAA78A3CF0149B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2006-89CA-4823-8FBF-86B5489EAAE9}"/>
      </w:docPartPr>
      <w:docPartBody>
        <w:p w:rsidR="00000000" w:rsidRDefault="00261169">
          <w:pPr>
            <w:pStyle w:val="4B15873350E2422AAA78A3CF0149B981"/>
          </w:pPr>
          <w:r>
            <w:t>[City, ST  ZIP Code]</w:t>
          </w:r>
        </w:p>
      </w:docPartBody>
    </w:docPart>
    <w:docPart>
      <w:docPartPr>
        <w:name w:val="7F7CEB6FD157440283218DEC50B32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C908-3B40-4F7C-BD20-6CE3F65297A7}"/>
      </w:docPartPr>
      <w:docPartBody>
        <w:p w:rsidR="00000000" w:rsidRDefault="00261169">
          <w:pPr>
            <w:pStyle w:val="7F7CEB6FD157440283218DEC50B32EB8"/>
          </w:pPr>
          <w:r>
            <w:t>[Name]</w:t>
          </w:r>
        </w:p>
      </w:docPartBody>
    </w:docPart>
    <w:docPart>
      <w:docPartPr>
        <w:name w:val="CD05549E0DCE4876A293D07A1E0C0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8E383-700C-4FD4-B77C-EC215D69E6BF}"/>
      </w:docPartPr>
      <w:docPartBody>
        <w:p w:rsidR="00000000" w:rsidRDefault="00261169">
          <w:pPr>
            <w:pStyle w:val="CD05549E0DCE4876A293D07A1E0C02BE"/>
          </w:pPr>
          <w:r>
            <w:t>[Street Address]</w:t>
          </w:r>
        </w:p>
      </w:docPartBody>
    </w:docPart>
    <w:docPart>
      <w:docPartPr>
        <w:name w:val="9E911EC67E5746CB95EFE24BF4F2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4991-DD41-4FC0-80FB-1BCDBD6643DE}"/>
      </w:docPartPr>
      <w:docPartBody>
        <w:p w:rsidR="00000000" w:rsidRDefault="00261169">
          <w:pPr>
            <w:pStyle w:val="9E911EC67E5746CB95EFE24BF4F224D2"/>
          </w:pPr>
          <w:r>
            <w:t>[City, ST  ZIP Code]</w:t>
          </w:r>
        </w:p>
      </w:docPartBody>
    </w:docPart>
    <w:docPart>
      <w:docPartPr>
        <w:name w:val="BBC2C2EF2ADF4942ACFB7E741B7CC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664B9-24D4-46DF-AF0D-9AB25A10A47E}"/>
      </w:docPartPr>
      <w:docPartBody>
        <w:p w:rsidR="00000000" w:rsidRDefault="00261169">
          <w:pPr>
            <w:pStyle w:val="BBC2C2EF2ADF4942ACFB7E741B7CCDBD"/>
          </w:pPr>
          <w:r>
            <w:t>[Name]</w:t>
          </w:r>
        </w:p>
      </w:docPartBody>
    </w:docPart>
    <w:docPart>
      <w:docPartPr>
        <w:name w:val="4F1800E2E13648208530454D5E34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E6D4-A6DA-4274-A643-6A5D0A7E0F61}"/>
      </w:docPartPr>
      <w:docPartBody>
        <w:p w:rsidR="00000000" w:rsidRDefault="00261169">
          <w:pPr>
            <w:pStyle w:val="4F1800E2E13648208530454D5E3469A6"/>
          </w:pPr>
          <w:r>
            <w:t>[Street Address]</w:t>
          </w:r>
        </w:p>
      </w:docPartBody>
    </w:docPart>
    <w:docPart>
      <w:docPartPr>
        <w:name w:val="DFD451D00CC844ECA18EB415C8C6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D61E4-0F84-427F-863C-72F7234EF663}"/>
      </w:docPartPr>
      <w:docPartBody>
        <w:p w:rsidR="00000000" w:rsidRDefault="00261169">
          <w:pPr>
            <w:pStyle w:val="DFD451D00CC844ECA18EB415C8C6E85D"/>
          </w:pPr>
          <w:r>
            <w:t>[City, ST  ZIP Code]</w:t>
          </w:r>
        </w:p>
      </w:docPartBody>
    </w:docPart>
    <w:docPart>
      <w:docPartPr>
        <w:name w:val="F509209BD77D42ED8B6897CCBE901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CC2A5-D906-4116-B18F-4DF3719D950D}"/>
      </w:docPartPr>
      <w:docPartBody>
        <w:p w:rsidR="00000000" w:rsidRDefault="00261169">
          <w:pPr>
            <w:pStyle w:val="F509209BD77D42ED8B6897CCBE901D37"/>
          </w:pPr>
          <w:r>
            <w:t>[Name]</w:t>
          </w:r>
        </w:p>
      </w:docPartBody>
    </w:docPart>
    <w:docPart>
      <w:docPartPr>
        <w:name w:val="7FC8B950D950465E892FEF046BBB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0B94-C650-4CB1-B176-DCA6A1E9FE17}"/>
      </w:docPartPr>
      <w:docPartBody>
        <w:p w:rsidR="00000000" w:rsidRDefault="00261169">
          <w:pPr>
            <w:pStyle w:val="7FC8B950D950465E892FEF046BBBEA67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CCDEECEE5FB140F292E02121B515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D785-7B92-4F50-8510-5B2FEB835A31}"/>
      </w:docPartPr>
      <w:docPartBody>
        <w:p w:rsidR="00000000" w:rsidRDefault="00261169">
          <w:pPr>
            <w:pStyle w:val="CCDEECEE5FB140F292E02121B515762A"/>
          </w:pPr>
          <w:r>
            <w:t>[City, ST  ZIP Code]</w:t>
          </w:r>
        </w:p>
      </w:docPartBody>
    </w:docPart>
    <w:docPart>
      <w:docPartPr>
        <w:name w:val="F36279EC6401456396B92D93FAB54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7442-69D7-4877-BCCD-545B9BCB48C0}"/>
      </w:docPartPr>
      <w:docPartBody>
        <w:p w:rsidR="00000000" w:rsidRDefault="00261169">
          <w:pPr>
            <w:pStyle w:val="F36279EC6401456396B92D93FAB54A96"/>
          </w:pPr>
          <w:r>
            <w:t>[Name]</w:t>
          </w:r>
        </w:p>
      </w:docPartBody>
    </w:docPart>
    <w:docPart>
      <w:docPartPr>
        <w:name w:val="C53BEE181B5E47E182EE7B391AC9A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AA178-7479-4801-97C9-DFBE998BDBFF}"/>
      </w:docPartPr>
      <w:docPartBody>
        <w:p w:rsidR="00000000" w:rsidRDefault="00261169">
          <w:pPr>
            <w:pStyle w:val="C53BEE181B5E47E182EE7B391AC9A43F"/>
          </w:pPr>
          <w:r>
            <w:t>[Street Address]</w:t>
          </w:r>
        </w:p>
      </w:docPartBody>
    </w:docPart>
    <w:docPart>
      <w:docPartPr>
        <w:name w:val="D7E57C34A3C04BA7B467604AAB39F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2BAC-2200-4E78-9D45-04C40A618EFF}"/>
      </w:docPartPr>
      <w:docPartBody>
        <w:p w:rsidR="00000000" w:rsidRDefault="00261169">
          <w:pPr>
            <w:pStyle w:val="D7E57C34A3C04BA7B467604AAB39FCD9"/>
          </w:pPr>
          <w:r>
            <w:t>[City, ST  ZIP Code]</w:t>
          </w:r>
        </w:p>
      </w:docPartBody>
    </w:docPart>
    <w:docPart>
      <w:docPartPr>
        <w:name w:val="5F55C7732F7C4B5D8A304ABBA2CE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422C-EF77-4E86-8F2C-092E7B4A6D1B}"/>
      </w:docPartPr>
      <w:docPartBody>
        <w:p w:rsidR="00000000" w:rsidRDefault="00261169">
          <w:pPr>
            <w:pStyle w:val="5F55C7732F7C4B5D8A304ABBA2CEEAC6"/>
          </w:pPr>
          <w:r>
            <w:t>[Name]</w:t>
          </w:r>
        </w:p>
      </w:docPartBody>
    </w:docPart>
    <w:docPart>
      <w:docPartPr>
        <w:name w:val="42D44E778B52413EA4A674593491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02E71-1D5B-47B8-8AC3-3BCB1369307C}"/>
      </w:docPartPr>
      <w:docPartBody>
        <w:p w:rsidR="00000000" w:rsidRDefault="00261169">
          <w:pPr>
            <w:pStyle w:val="42D44E778B52413EA4A674593491F55E"/>
          </w:pPr>
          <w:r>
            <w:t>[Street Address]</w:t>
          </w:r>
        </w:p>
      </w:docPartBody>
    </w:docPart>
    <w:docPart>
      <w:docPartPr>
        <w:name w:val="4CE1E9BC2891451B8CE3BAE043DD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F68D-0943-4560-9A79-F06D0F03A6B6}"/>
      </w:docPartPr>
      <w:docPartBody>
        <w:p w:rsidR="00000000" w:rsidRDefault="00261169">
          <w:pPr>
            <w:pStyle w:val="4CE1E9BC2891451B8CE3BAE043DD10D3"/>
          </w:pPr>
          <w:r>
            <w:t>[City, ST  ZIP Code]</w:t>
          </w:r>
        </w:p>
      </w:docPartBody>
    </w:docPart>
    <w:docPart>
      <w:docPartPr>
        <w:name w:val="E0AD5699F7A047639BF9878856D9C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9E46C-8C62-43FB-B5B2-23CD9E4ACF66}"/>
      </w:docPartPr>
      <w:docPartBody>
        <w:p w:rsidR="00000000" w:rsidRDefault="00261169">
          <w:pPr>
            <w:pStyle w:val="E0AD5699F7A047639BF9878856D9CE10"/>
          </w:pPr>
          <w:r>
            <w:t>[Name]</w:t>
          </w:r>
        </w:p>
      </w:docPartBody>
    </w:docPart>
    <w:docPart>
      <w:docPartPr>
        <w:name w:val="31A25BD43502410EB2B31959B4458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3E19D-A114-481A-9C3D-95B6B505797F}"/>
      </w:docPartPr>
      <w:docPartBody>
        <w:p w:rsidR="00000000" w:rsidRDefault="00261169">
          <w:pPr>
            <w:pStyle w:val="31A25BD43502410EB2B31959B44588BF"/>
          </w:pPr>
          <w:r>
            <w:t>[Street Address]</w:t>
          </w:r>
        </w:p>
      </w:docPartBody>
    </w:docPart>
    <w:docPart>
      <w:docPartPr>
        <w:name w:val="5C83B2FEB4E54A409C3FCE62EB6F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92DBB-7772-492E-88D6-DED73CA21A25}"/>
      </w:docPartPr>
      <w:docPartBody>
        <w:p w:rsidR="00000000" w:rsidRDefault="00261169">
          <w:pPr>
            <w:pStyle w:val="5C83B2FEB4E54A409C3FCE62EB6FA135"/>
          </w:pPr>
          <w:r>
            <w:t>[City, ST  ZIP Code]</w:t>
          </w:r>
        </w:p>
      </w:docPartBody>
    </w:docPart>
    <w:docPart>
      <w:docPartPr>
        <w:name w:val="B8FD9C6D59094F229BCD806248D2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7F98-F294-45EC-B4CD-ED2E69BB6D34}"/>
      </w:docPartPr>
      <w:docPartBody>
        <w:p w:rsidR="00000000" w:rsidRDefault="00261169">
          <w:pPr>
            <w:pStyle w:val="B8FD9C6D59094F229BCD806248D205AD"/>
          </w:pPr>
          <w:r>
            <w:t>[Name]</w:t>
          </w:r>
        </w:p>
      </w:docPartBody>
    </w:docPart>
    <w:docPart>
      <w:docPartPr>
        <w:name w:val="AC8F9A03693B468FB8A1DAE0BD77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B41E7-0EE6-41A0-9F92-3BEF0064A39F}"/>
      </w:docPartPr>
      <w:docPartBody>
        <w:p w:rsidR="00000000" w:rsidRDefault="00261169">
          <w:pPr>
            <w:pStyle w:val="AC8F9A03693B468FB8A1DAE0BD77F1C3"/>
          </w:pPr>
          <w:r>
            <w:t>[Street Address]</w:t>
          </w:r>
        </w:p>
      </w:docPartBody>
    </w:docPart>
    <w:docPart>
      <w:docPartPr>
        <w:name w:val="74D50D044D394248AE362A5BD04A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09B1-58EC-4DE0-81B0-9079CBCE432C}"/>
      </w:docPartPr>
      <w:docPartBody>
        <w:p w:rsidR="00000000" w:rsidRDefault="00261169">
          <w:pPr>
            <w:pStyle w:val="74D50D044D394248AE362A5BD04A1A95"/>
          </w:pPr>
          <w:r>
            <w:t>[City, ST  ZIP Code]</w:t>
          </w:r>
        </w:p>
      </w:docPartBody>
    </w:docPart>
    <w:docPart>
      <w:docPartPr>
        <w:name w:val="037264230FEB460DB8D99B550AAB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5DCFB-595D-4DA1-8800-688AEBE3FC32}"/>
      </w:docPartPr>
      <w:docPartBody>
        <w:p w:rsidR="00000000" w:rsidRDefault="00261169">
          <w:pPr>
            <w:pStyle w:val="037264230FEB460DB8D99B550AAB306C"/>
          </w:pPr>
          <w:r>
            <w:t>[Name]</w:t>
          </w:r>
        </w:p>
      </w:docPartBody>
    </w:docPart>
    <w:docPart>
      <w:docPartPr>
        <w:name w:val="8B134AF055914B25A0DC4AEFB2B7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E60AF-AE9C-4FCF-BEDD-FBA3E45AF3CC}"/>
      </w:docPartPr>
      <w:docPartBody>
        <w:p w:rsidR="00000000" w:rsidRDefault="00261169">
          <w:pPr>
            <w:pStyle w:val="8B134AF055914B25A0DC4AEFB2B78F53"/>
          </w:pPr>
          <w:r>
            <w:t>[Street Address]</w:t>
          </w:r>
        </w:p>
      </w:docPartBody>
    </w:docPart>
    <w:docPart>
      <w:docPartPr>
        <w:name w:val="94D83B2F461C4F7E80BC5D0501448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6C043-9ECA-4E67-BCE4-7400F3E6C601}"/>
      </w:docPartPr>
      <w:docPartBody>
        <w:p w:rsidR="00000000" w:rsidRDefault="00261169">
          <w:pPr>
            <w:pStyle w:val="94D83B2F461C4F7E80BC5D050144801C"/>
          </w:pPr>
          <w:r>
            <w:t>[City, ST  ZIP Code]</w:t>
          </w:r>
        </w:p>
      </w:docPartBody>
    </w:docPart>
    <w:docPart>
      <w:docPartPr>
        <w:name w:val="08C982F98A9943A88C9C82B01112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0485E-3201-4ADF-B71B-3D803D07EA12}"/>
      </w:docPartPr>
      <w:docPartBody>
        <w:p w:rsidR="00000000" w:rsidRDefault="00261169">
          <w:pPr>
            <w:pStyle w:val="08C982F98A9943A88C9C82B011124B56"/>
          </w:pPr>
          <w:r>
            <w:t>[Name]</w:t>
          </w:r>
        </w:p>
      </w:docPartBody>
    </w:docPart>
    <w:docPart>
      <w:docPartPr>
        <w:name w:val="79303FE1AD7A4A09B83C9CC22D85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76E4-CB2F-4FE9-9916-5C546B482CAB}"/>
      </w:docPartPr>
      <w:docPartBody>
        <w:p w:rsidR="00000000" w:rsidRDefault="00261169">
          <w:pPr>
            <w:pStyle w:val="79303FE1AD7A4A09B83C9CC22D85DF5E"/>
          </w:pPr>
          <w:r>
            <w:t>[Street Address]</w:t>
          </w:r>
        </w:p>
      </w:docPartBody>
    </w:docPart>
    <w:docPart>
      <w:docPartPr>
        <w:name w:val="082923CBDD904AACA607BA317FE0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AB5B9-3C2D-4E9B-9608-FBD8016D1093}"/>
      </w:docPartPr>
      <w:docPartBody>
        <w:p w:rsidR="00000000" w:rsidRDefault="00261169">
          <w:pPr>
            <w:pStyle w:val="082923CBDD904AACA607BA317FE0238C"/>
          </w:pPr>
          <w:r>
            <w:t>[City, ST  ZIP Code]</w:t>
          </w:r>
        </w:p>
      </w:docPartBody>
    </w:docPart>
    <w:docPart>
      <w:docPartPr>
        <w:name w:val="C39DAA5BB0814006B00EB8CCA6DDE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55746-0F12-4980-964B-91B36AABA120}"/>
      </w:docPartPr>
      <w:docPartBody>
        <w:p w:rsidR="00000000" w:rsidRDefault="00261169">
          <w:pPr>
            <w:pStyle w:val="C39DAA5BB0814006B00EB8CCA6DDE885"/>
          </w:pPr>
          <w:r>
            <w:t>[Name]</w:t>
          </w:r>
        </w:p>
      </w:docPartBody>
    </w:docPart>
    <w:docPart>
      <w:docPartPr>
        <w:name w:val="584BE49BE63F437B8D9D7C1EB6C02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FB6E-3FAC-464B-A867-8804EE20CD49}"/>
      </w:docPartPr>
      <w:docPartBody>
        <w:p w:rsidR="00000000" w:rsidRDefault="00261169">
          <w:pPr>
            <w:pStyle w:val="584BE49BE63F437B8D9D7C1EB6C02159"/>
          </w:pPr>
          <w:r>
            <w:t>[Street Address]</w:t>
          </w:r>
        </w:p>
      </w:docPartBody>
    </w:docPart>
    <w:docPart>
      <w:docPartPr>
        <w:name w:val="6C1EBE1152064A77929D67AE78FA3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63DE-0BD1-4357-A89E-51478ECFAA5A}"/>
      </w:docPartPr>
      <w:docPartBody>
        <w:p w:rsidR="00000000" w:rsidRDefault="00261169">
          <w:pPr>
            <w:pStyle w:val="6C1EBE1152064A77929D67AE78FA3019"/>
          </w:pPr>
          <w:r>
            <w:t>[City, ST  ZIP Code]</w:t>
          </w:r>
        </w:p>
      </w:docPartBody>
    </w:docPart>
    <w:docPart>
      <w:docPartPr>
        <w:name w:val="E19CE4A59AA44BD49A15CCE47E0B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FA57F-F4B1-4853-8A86-FB867AF57736}"/>
      </w:docPartPr>
      <w:docPartBody>
        <w:p w:rsidR="00000000" w:rsidRDefault="00261169">
          <w:pPr>
            <w:pStyle w:val="E19CE4A59AA44BD49A15CCE47E0B733E"/>
          </w:pPr>
          <w:r>
            <w:t>[Name]</w:t>
          </w:r>
        </w:p>
      </w:docPartBody>
    </w:docPart>
    <w:docPart>
      <w:docPartPr>
        <w:name w:val="0801D9E69FD24AE682609CDC9321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5E88-6192-4829-8114-035F9546FC63}"/>
      </w:docPartPr>
      <w:docPartBody>
        <w:p w:rsidR="00000000" w:rsidRDefault="00261169">
          <w:pPr>
            <w:pStyle w:val="0801D9E69FD24AE682609CDC9321122C"/>
          </w:pPr>
          <w:r>
            <w:t>[Street Address]</w:t>
          </w:r>
        </w:p>
      </w:docPartBody>
    </w:docPart>
    <w:docPart>
      <w:docPartPr>
        <w:name w:val="9DF6BA12F14F4CAAA1131A1223F8E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7AA45-57DE-40CF-B02A-B83F26124179}"/>
      </w:docPartPr>
      <w:docPartBody>
        <w:p w:rsidR="00000000" w:rsidRDefault="00261169">
          <w:pPr>
            <w:pStyle w:val="9DF6BA12F14F4CAAA1131A1223F8EA2D"/>
          </w:pPr>
          <w:r>
            <w:t>[City, ST  ZIP Code]</w:t>
          </w:r>
        </w:p>
      </w:docPartBody>
    </w:docPart>
    <w:docPart>
      <w:docPartPr>
        <w:name w:val="A8DB1AE0DB874EFB858A5A75BE75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1071-08E5-4A24-98EA-B41EB91D5C0E}"/>
      </w:docPartPr>
      <w:docPartBody>
        <w:p w:rsidR="00000000" w:rsidRDefault="00261169">
          <w:pPr>
            <w:pStyle w:val="A8DB1AE0DB874EFB858A5A75BE75F369"/>
          </w:pPr>
          <w:r>
            <w:t>[Name]</w:t>
          </w:r>
        </w:p>
      </w:docPartBody>
    </w:docPart>
    <w:docPart>
      <w:docPartPr>
        <w:name w:val="A0A62071E32C4076917FEE4E3A7A6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CE36-70EF-4DE7-A394-FBF59CB44F80}"/>
      </w:docPartPr>
      <w:docPartBody>
        <w:p w:rsidR="00000000" w:rsidRDefault="00261169">
          <w:pPr>
            <w:pStyle w:val="A0A62071E32C4076917FEE4E3A7A653B"/>
          </w:pPr>
          <w:r>
            <w:t>[Street Address]</w:t>
          </w:r>
        </w:p>
      </w:docPartBody>
    </w:docPart>
    <w:docPart>
      <w:docPartPr>
        <w:name w:val="9B7AB6D2DE1743DAA3D88CF37F9B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10A2-6C91-4708-80B6-195BDD6CAB2C}"/>
      </w:docPartPr>
      <w:docPartBody>
        <w:p w:rsidR="00000000" w:rsidRDefault="00261169">
          <w:pPr>
            <w:pStyle w:val="9B7AB6D2DE1743DAA3D88CF37F9BBA64"/>
          </w:pPr>
          <w:r>
            <w:t>[City, ST  ZIP Code]</w:t>
          </w:r>
        </w:p>
      </w:docPartBody>
    </w:docPart>
    <w:docPart>
      <w:docPartPr>
        <w:name w:val="C795663F0846440DBA21A8AB6BA67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34B4-A5C4-4C8D-97CA-CD455B909DAE}"/>
      </w:docPartPr>
      <w:docPartBody>
        <w:p w:rsidR="00000000" w:rsidRDefault="00261169">
          <w:pPr>
            <w:pStyle w:val="C795663F0846440DBA21A8AB6BA6758E"/>
          </w:pPr>
          <w:r>
            <w:t>[Name]</w:t>
          </w:r>
        </w:p>
      </w:docPartBody>
    </w:docPart>
    <w:docPart>
      <w:docPartPr>
        <w:name w:val="15A9666234A2417F90354631A9B6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3BB9-C1A5-4502-BACF-EF7515129257}"/>
      </w:docPartPr>
      <w:docPartBody>
        <w:p w:rsidR="00000000" w:rsidRDefault="00261169">
          <w:pPr>
            <w:pStyle w:val="15A9666234A2417F90354631A9B69EC9"/>
          </w:pPr>
          <w:r>
            <w:t>[Street Address]</w:t>
          </w:r>
        </w:p>
      </w:docPartBody>
    </w:docPart>
    <w:docPart>
      <w:docPartPr>
        <w:name w:val="94FCEE7A5A1B408E9F8FAE4108C2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C7D86-34E9-4942-B67D-CEFB5A7BABAA}"/>
      </w:docPartPr>
      <w:docPartBody>
        <w:p w:rsidR="00000000" w:rsidRDefault="00261169">
          <w:pPr>
            <w:pStyle w:val="94FCEE7A5A1B408E9F8FAE4108C25F85"/>
          </w:pPr>
          <w:r>
            <w:t>[City, ST  ZIP Code]</w:t>
          </w:r>
        </w:p>
      </w:docPartBody>
    </w:docPart>
    <w:docPart>
      <w:docPartPr>
        <w:name w:val="1E9ED8A9C3954822A98A246F3C494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7B87-9CDF-4036-B87A-5E083A091391}"/>
      </w:docPartPr>
      <w:docPartBody>
        <w:p w:rsidR="00000000" w:rsidRDefault="00261169">
          <w:pPr>
            <w:pStyle w:val="1E9ED8A9C3954822A98A246F3C49458C"/>
          </w:pPr>
          <w:r>
            <w:t>[Name]</w:t>
          </w:r>
        </w:p>
      </w:docPartBody>
    </w:docPart>
    <w:docPart>
      <w:docPartPr>
        <w:name w:val="1D6A948E28F94CAA9083B6B6A6332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0544D-B22B-461C-9BBB-C16EEFD34191}"/>
      </w:docPartPr>
      <w:docPartBody>
        <w:p w:rsidR="00000000" w:rsidRDefault="00261169">
          <w:pPr>
            <w:pStyle w:val="1D6A948E28F94CAA9083B6B6A63321E9"/>
          </w:pPr>
          <w:r>
            <w:t>[Street Address]</w:t>
          </w:r>
        </w:p>
      </w:docPartBody>
    </w:docPart>
    <w:docPart>
      <w:docPartPr>
        <w:name w:val="9C03D84D3BC84D6E839E8680178A7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2270-E84A-4172-9D38-494FEE553826}"/>
      </w:docPartPr>
      <w:docPartBody>
        <w:p w:rsidR="00000000" w:rsidRDefault="00261169">
          <w:pPr>
            <w:pStyle w:val="9C03D84D3BC84D6E839E8680178A7D88"/>
          </w:pPr>
          <w:r>
            <w:t xml:space="preserve">[City, </w:t>
          </w:r>
          <w:r>
            <w:t>ST  ZIP Code]</w:t>
          </w:r>
        </w:p>
      </w:docPartBody>
    </w:docPart>
    <w:docPart>
      <w:docPartPr>
        <w:name w:val="8168718B59CE47CD9FB68BB037111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DF9F0-C93B-4A2F-BFAE-914A508F3286}"/>
      </w:docPartPr>
      <w:docPartBody>
        <w:p w:rsidR="00000000" w:rsidRDefault="00261169">
          <w:pPr>
            <w:pStyle w:val="8168718B59CE47CD9FB68BB0371113ED"/>
          </w:pPr>
          <w:r>
            <w:t>[Name]</w:t>
          </w:r>
        </w:p>
      </w:docPartBody>
    </w:docPart>
    <w:docPart>
      <w:docPartPr>
        <w:name w:val="E6C0110DCEBA40E39DF26BA0FF65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A51EE-9B3E-455A-A5DF-477F7E7C542C}"/>
      </w:docPartPr>
      <w:docPartBody>
        <w:p w:rsidR="00000000" w:rsidRDefault="00261169">
          <w:pPr>
            <w:pStyle w:val="E6C0110DCEBA40E39DF26BA0FF652FDB"/>
          </w:pPr>
          <w:r>
            <w:t>[Street Address]</w:t>
          </w:r>
        </w:p>
      </w:docPartBody>
    </w:docPart>
    <w:docPart>
      <w:docPartPr>
        <w:name w:val="FB8F180BAD1348F284A2D90763063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F2CE4-505A-42E9-BB7D-1F5B4967D258}"/>
      </w:docPartPr>
      <w:docPartBody>
        <w:p w:rsidR="00000000" w:rsidRDefault="00261169">
          <w:pPr>
            <w:pStyle w:val="FB8F180BAD1348F284A2D90763063274"/>
          </w:pPr>
          <w:r>
            <w:t>[City, ST  ZIP Code]</w:t>
          </w:r>
        </w:p>
      </w:docPartBody>
    </w:docPart>
    <w:docPart>
      <w:docPartPr>
        <w:name w:val="5E115D6D4DF94C6B9990BB6610A72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B020-5D30-498C-B803-650EB42F6A09}"/>
      </w:docPartPr>
      <w:docPartBody>
        <w:p w:rsidR="00000000" w:rsidRDefault="00261169">
          <w:pPr>
            <w:pStyle w:val="5E115D6D4DF94C6B9990BB6610A72374"/>
          </w:pPr>
          <w:r>
            <w:t>[Name]</w:t>
          </w:r>
        </w:p>
      </w:docPartBody>
    </w:docPart>
    <w:docPart>
      <w:docPartPr>
        <w:name w:val="E70F1E1B9FAE4387B37FD95D08F3D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0D49-EF8F-4602-807C-26D89A7435FC}"/>
      </w:docPartPr>
      <w:docPartBody>
        <w:p w:rsidR="00000000" w:rsidRDefault="00261169">
          <w:pPr>
            <w:pStyle w:val="E70F1E1B9FAE4387B37FD95D08F3D0F7"/>
          </w:pPr>
          <w:r>
            <w:t>[Street Address]</w:t>
          </w:r>
        </w:p>
      </w:docPartBody>
    </w:docPart>
    <w:docPart>
      <w:docPartPr>
        <w:name w:val="63AED555B2344F5483B3D3431940F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C6A68-5E0E-4B70-A02C-9CE1140F73D9}"/>
      </w:docPartPr>
      <w:docPartBody>
        <w:p w:rsidR="00000000" w:rsidRDefault="00261169">
          <w:pPr>
            <w:pStyle w:val="63AED555B2344F5483B3D3431940FF1A"/>
          </w:pPr>
          <w:r>
            <w:t>[City, ST  ZIP Code]</w:t>
          </w:r>
        </w:p>
      </w:docPartBody>
    </w:docPart>
    <w:docPart>
      <w:docPartPr>
        <w:name w:val="628A66ABD1EF44488327EB4513625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4CBB-7817-49FD-9448-7EECF12E7591}"/>
      </w:docPartPr>
      <w:docPartBody>
        <w:p w:rsidR="00000000" w:rsidRDefault="00261169">
          <w:pPr>
            <w:pStyle w:val="628A66ABD1EF44488327EB4513625B04"/>
          </w:pPr>
          <w:r>
            <w:t>[Name]</w:t>
          </w:r>
        </w:p>
      </w:docPartBody>
    </w:docPart>
    <w:docPart>
      <w:docPartPr>
        <w:name w:val="30C8B8EDC6004D66AB4110B59D03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4FCD-FB57-41C0-8EBC-1B8BDF61A382}"/>
      </w:docPartPr>
      <w:docPartBody>
        <w:p w:rsidR="00000000" w:rsidRDefault="00261169">
          <w:pPr>
            <w:pStyle w:val="30C8B8EDC6004D66AB4110B59D039AE8"/>
          </w:pPr>
          <w:r>
            <w:t>[Street Address]</w:t>
          </w:r>
        </w:p>
      </w:docPartBody>
    </w:docPart>
    <w:docPart>
      <w:docPartPr>
        <w:name w:val="DCCF485AA17445508663FB2D33EBD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228EA-B29D-4BE7-B5AF-1C280D6B8718}"/>
      </w:docPartPr>
      <w:docPartBody>
        <w:p w:rsidR="00000000" w:rsidRDefault="00261169">
          <w:pPr>
            <w:pStyle w:val="DCCF485AA17445508663FB2D33EBD759"/>
          </w:pPr>
          <w:r>
            <w:t>[City, ST  ZIP Code]</w:t>
          </w:r>
        </w:p>
      </w:docPartBody>
    </w:docPart>
    <w:docPart>
      <w:docPartPr>
        <w:name w:val="DC990B12C3024C09B8E8D50B42D9F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C2B1-62DD-4CEE-AF4A-26459DB07F3B}"/>
      </w:docPartPr>
      <w:docPartBody>
        <w:p w:rsidR="00000000" w:rsidRDefault="00261169">
          <w:pPr>
            <w:pStyle w:val="DC990B12C3024C09B8E8D50B42D9F8D7"/>
          </w:pPr>
          <w:r>
            <w:t>[Name]</w:t>
          </w:r>
        </w:p>
      </w:docPartBody>
    </w:docPart>
    <w:docPart>
      <w:docPartPr>
        <w:name w:val="60C80E0597AD4E3B8298E4F75C125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B97C4-0757-42B4-BD57-FA9C9B641E3D}"/>
      </w:docPartPr>
      <w:docPartBody>
        <w:p w:rsidR="00000000" w:rsidRDefault="00261169">
          <w:pPr>
            <w:pStyle w:val="60C80E0597AD4E3B8298E4F75C125091"/>
          </w:pPr>
          <w:r>
            <w:t>[Street Address]</w:t>
          </w:r>
        </w:p>
      </w:docPartBody>
    </w:docPart>
    <w:docPart>
      <w:docPartPr>
        <w:name w:val="7061E7B5DED54FB7A673231923DC7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D0116-9C37-4F49-ACA4-78A8AB208640}"/>
      </w:docPartPr>
      <w:docPartBody>
        <w:p w:rsidR="00000000" w:rsidRDefault="00261169">
          <w:pPr>
            <w:pStyle w:val="7061E7B5DED54FB7A673231923DC79DA"/>
          </w:pPr>
          <w:r>
            <w:t>[City, ST  ZIP Code]</w:t>
          </w:r>
        </w:p>
      </w:docPartBody>
    </w:docPart>
    <w:docPart>
      <w:docPartPr>
        <w:name w:val="A0345B1DCAD94A2BBED10B97A3BE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C97A6-7C3E-4221-B67F-2C5516FAD2CE}"/>
      </w:docPartPr>
      <w:docPartBody>
        <w:p w:rsidR="00000000" w:rsidRDefault="00261169">
          <w:pPr>
            <w:pStyle w:val="A0345B1DCAD94A2BBED10B97A3BE2EA6"/>
          </w:pPr>
          <w:r>
            <w:t>[Name]</w:t>
          </w:r>
        </w:p>
      </w:docPartBody>
    </w:docPart>
    <w:docPart>
      <w:docPartPr>
        <w:name w:val="9ECA595AFB6C4AD786617845C416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892C9-CB42-4D7B-8EF2-2F7AAD64AFAA}"/>
      </w:docPartPr>
      <w:docPartBody>
        <w:p w:rsidR="00000000" w:rsidRDefault="00261169">
          <w:pPr>
            <w:pStyle w:val="9ECA595AFB6C4AD786617845C4163441"/>
          </w:pPr>
          <w:r>
            <w:t>[Street Address]</w:t>
          </w:r>
        </w:p>
      </w:docPartBody>
    </w:docPart>
    <w:docPart>
      <w:docPartPr>
        <w:name w:val="15417ECAD1D94AF6AB1C428ACA0A2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24E2-1132-4303-82FE-8FAFCE239671}"/>
      </w:docPartPr>
      <w:docPartBody>
        <w:p w:rsidR="00000000" w:rsidRDefault="00261169">
          <w:pPr>
            <w:pStyle w:val="15417ECAD1D94AF6AB1C428ACA0A2D57"/>
          </w:pPr>
          <w:r>
            <w:t>[City, ST  ZIP Code]</w:t>
          </w:r>
        </w:p>
      </w:docPartBody>
    </w:docPart>
    <w:docPart>
      <w:docPartPr>
        <w:name w:val="A1C8B5642E3542D18B62B28A3ECE2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66E5-074C-4510-95B0-D9E999E7816A}"/>
      </w:docPartPr>
      <w:docPartBody>
        <w:p w:rsidR="00000000" w:rsidRDefault="00261169">
          <w:pPr>
            <w:pStyle w:val="A1C8B5642E3542D18B62B28A3ECE2D36"/>
          </w:pPr>
          <w:r>
            <w:t>[Name]</w:t>
          </w:r>
        </w:p>
      </w:docPartBody>
    </w:docPart>
    <w:docPart>
      <w:docPartPr>
        <w:name w:val="0A35A4CA089D4E508621834A4668C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23BA4-2EB0-45E5-B74C-885E457027E4}"/>
      </w:docPartPr>
      <w:docPartBody>
        <w:p w:rsidR="00000000" w:rsidRDefault="00261169">
          <w:pPr>
            <w:pStyle w:val="0A35A4CA089D4E508621834A4668C01B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FC056176E24D4A039B7239CA4470E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CE45A-FCA7-4AC9-823C-FC01CF1E5767}"/>
      </w:docPartPr>
      <w:docPartBody>
        <w:p w:rsidR="00000000" w:rsidRDefault="00261169">
          <w:pPr>
            <w:pStyle w:val="FC056176E24D4A039B7239CA4470E0ED"/>
          </w:pPr>
          <w:r>
            <w:t>[City, ST  ZIP Code]</w:t>
          </w:r>
        </w:p>
      </w:docPartBody>
    </w:docPart>
    <w:docPart>
      <w:docPartPr>
        <w:name w:val="ED290DEFC2E646C09533A4183CD6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83E3A-2B47-4062-8203-8D3C857F43E1}"/>
      </w:docPartPr>
      <w:docPartBody>
        <w:p w:rsidR="00000000" w:rsidRDefault="00261169">
          <w:pPr>
            <w:pStyle w:val="ED290DEFC2E646C09533A4183CD69055"/>
          </w:pPr>
          <w:r>
            <w:t>[Name]</w:t>
          </w:r>
        </w:p>
      </w:docPartBody>
    </w:docPart>
    <w:docPart>
      <w:docPartPr>
        <w:name w:val="D71FD045D44F45BC9A75AE94DC24B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BEC3E-C478-4E7B-87B4-AA241E517459}"/>
      </w:docPartPr>
      <w:docPartBody>
        <w:p w:rsidR="00000000" w:rsidRDefault="00261169">
          <w:pPr>
            <w:pStyle w:val="D71FD045D44F45BC9A75AE94DC24B6C2"/>
          </w:pPr>
          <w:r>
            <w:t>[Street Address]</w:t>
          </w:r>
        </w:p>
      </w:docPartBody>
    </w:docPart>
    <w:docPart>
      <w:docPartPr>
        <w:name w:val="D79BC2CE75C14C3E880820D271BB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9EE6-71AA-453F-991B-A7CA190BD52F}"/>
      </w:docPartPr>
      <w:docPartBody>
        <w:p w:rsidR="00000000" w:rsidRDefault="00261169">
          <w:pPr>
            <w:pStyle w:val="D79BC2CE75C14C3E880820D271BBBADF"/>
          </w:pPr>
          <w:r>
            <w:t>[City, ST  ZIP Code]</w:t>
          </w:r>
        </w:p>
      </w:docPartBody>
    </w:docPart>
    <w:docPart>
      <w:docPartPr>
        <w:name w:val="E80C85AF79844C7396FBDF9E8EE1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A476E-E70A-4E58-91F2-E8AB5C8816B1}"/>
      </w:docPartPr>
      <w:docPartBody>
        <w:p w:rsidR="00000000" w:rsidRDefault="00261169">
          <w:pPr>
            <w:pStyle w:val="E80C85AF79844C7396FBDF9E8EE1F3D4"/>
          </w:pPr>
          <w:r>
            <w:t>[Name]</w:t>
          </w:r>
        </w:p>
      </w:docPartBody>
    </w:docPart>
    <w:docPart>
      <w:docPartPr>
        <w:name w:val="16BC0536091E4425938A5CA5BEE7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E8679-39AB-44DF-83E2-8FAAE8B4AA94}"/>
      </w:docPartPr>
      <w:docPartBody>
        <w:p w:rsidR="00000000" w:rsidRDefault="00261169">
          <w:pPr>
            <w:pStyle w:val="16BC0536091E4425938A5CA5BEE76CEA"/>
          </w:pPr>
          <w:r>
            <w:t>[Street Address]</w:t>
          </w:r>
        </w:p>
      </w:docPartBody>
    </w:docPart>
    <w:docPart>
      <w:docPartPr>
        <w:name w:val="14BBF23099DF436D9EC63D7258437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927E-1D56-4CF1-A026-EAD8AC299D83}"/>
      </w:docPartPr>
      <w:docPartBody>
        <w:p w:rsidR="00000000" w:rsidRDefault="00261169">
          <w:pPr>
            <w:pStyle w:val="14BBF23099DF436D9EC63D7258437F43"/>
          </w:pPr>
          <w:r>
            <w:t>[City, ST  ZIP Code]</w:t>
          </w:r>
        </w:p>
      </w:docPartBody>
    </w:docPart>
    <w:docPart>
      <w:docPartPr>
        <w:name w:val="3BD84767D2444497B3D4981CD163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2EFA-DDA3-4909-88A9-9E6E92294CE6}"/>
      </w:docPartPr>
      <w:docPartBody>
        <w:p w:rsidR="00000000" w:rsidRDefault="00261169">
          <w:pPr>
            <w:pStyle w:val="3BD84767D2444497B3D4981CD16353CB"/>
          </w:pPr>
          <w:r>
            <w:t>[Name]</w:t>
          </w:r>
        </w:p>
      </w:docPartBody>
    </w:docPart>
    <w:docPart>
      <w:docPartPr>
        <w:name w:val="5F84E1FEBEB24EB9B35E715D634DD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C067D-21CE-4FBE-8460-717C77EA594E}"/>
      </w:docPartPr>
      <w:docPartBody>
        <w:p w:rsidR="00000000" w:rsidRDefault="00261169">
          <w:pPr>
            <w:pStyle w:val="5F84E1FEBEB24EB9B35E715D634DD080"/>
          </w:pPr>
          <w:r>
            <w:t>[Street Address]</w:t>
          </w:r>
        </w:p>
      </w:docPartBody>
    </w:docPart>
    <w:docPart>
      <w:docPartPr>
        <w:name w:val="0431881431C94164917794FE76857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E1AEB-B273-4C8C-A8E3-6564096DE8BF}"/>
      </w:docPartPr>
      <w:docPartBody>
        <w:p w:rsidR="00000000" w:rsidRDefault="00261169">
          <w:pPr>
            <w:pStyle w:val="0431881431C94164917794FE76857E41"/>
          </w:pPr>
          <w:r>
            <w:t>[City, ST  ZIP Code]</w:t>
          </w:r>
        </w:p>
      </w:docPartBody>
    </w:docPart>
    <w:docPart>
      <w:docPartPr>
        <w:name w:val="313A30881CF2402099324DBD57CC8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3FA0-E6F4-46ED-8E3C-0241619BDBE2}"/>
      </w:docPartPr>
      <w:docPartBody>
        <w:p w:rsidR="00000000" w:rsidRDefault="00261169">
          <w:pPr>
            <w:pStyle w:val="313A30881CF2402099324DBD57CC8D28"/>
          </w:pPr>
          <w:r>
            <w:t>[Name]</w:t>
          </w:r>
        </w:p>
      </w:docPartBody>
    </w:docPart>
    <w:docPart>
      <w:docPartPr>
        <w:name w:val="C83CCD54D979429E89121B9B0BB9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E31C5-C67D-4527-931A-9167AF08ABE7}"/>
      </w:docPartPr>
      <w:docPartBody>
        <w:p w:rsidR="00000000" w:rsidRDefault="00261169">
          <w:pPr>
            <w:pStyle w:val="C83CCD54D979429E89121B9B0BB95BBC"/>
          </w:pPr>
          <w:r>
            <w:t>[Street Address]</w:t>
          </w:r>
        </w:p>
      </w:docPartBody>
    </w:docPart>
    <w:docPart>
      <w:docPartPr>
        <w:name w:val="5B35A74C5FFE4459A21ED00C7B3A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43AA-D012-41BB-958B-D810810D39F4}"/>
      </w:docPartPr>
      <w:docPartBody>
        <w:p w:rsidR="00000000" w:rsidRDefault="00261169">
          <w:pPr>
            <w:pStyle w:val="5B35A74C5FFE4459A21ED00C7B3A94F3"/>
          </w:pPr>
          <w:r>
            <w:t>[City, ST  ZIP Code]</w:t>
          </w:r>
        </w:p>
      </w:docPartBody>
    </w:docPart>
    <w:docPart>
      <w:docPartPr>
        <w:name w:val="8B0BF77141CD4D5B926275DCC5582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8F2F7-15FE-4B0D-A59E-9E8B585D9804}"/>
      </w:docPartPr>
      <w:docPartBody>
        <w:p w:rsidR="00000000" w:rsidRDefault="00261169">
          <w:pPr>
            <w:pStyle w:val="8B0BF77141CD4D5B926275DCC55827E6"/>
          </w:pPr>
          <w:r>
            <w:t>[Name]</w:t>
          </w:r>
        </w:p>
      </w:docPartBody>
    </w:docPart>
    <w:docPart>
      <w:docPartPr>
        <w:name w:val="D74737188B7F46AC94BA19D2CC73F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475E-D6D7-45FD-9757-ACB5753D9E75}"/>
      </w:docPartPr>
      <w:docPartBody>
        <w:p w:rsidR="00000000" w:rsidRDefault="00261169">
          <w:pPr>
            <w:pStyle w:val="D74737188B7F46AC94BA19D2CC73FED4"/>
          </w:pPr>
          <w:r>
            <w:t>[Street Address]</w:t>
          </w:r>
        </w:p>
      </w:docPartBody>
    </w:docPart>
    <w:docPart>
      <w:docPartPr>
        <w:name w:val="9155B7A799DF40009484B21F92C98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F4F6A-08BB-4501-9453-AB4DA084BC55}"/>
      </w:docPartPr>
      <w:docPartBody>
        <w:p w:rsidR="00000000" w:rsidRDefault="00261169">
          <w:pPr>
            <w:pStyle w:val="9155B7A799DF40009484B21F92C98C38"/>
          </w:pPr>
          <w:r>
            <w:t>[City, ST  ZIP Code]</w:t>
          </w:r>
        </w:p>
      </w:docPartBody>
    </w:docPart>
    <w:docPart>
      <w:docPartPr>
        <w:name w:val="62F46C5D6B874752BF413BA6C444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F844-4EB4-406D-A7CC-3941BD566CB1}"/>
      </w:docPartPr>
      <w:docPartBody>
        <w:p w:rsidR="00000000" w:rsidRDefault="00261169">
          <w:pPr>
            <w:pStyle w:val="62F46C5D6B874752BF413BA6C4448F75"/>
          </w:pPr>
          <w:r>
            <w:t>[Name]</w:t>
          </w:r>
        </w:p>
      </w:docPartBody>
    </w:docPart>
    <w:docPart>
      <w:docPartPr>
        <w:name w:val="6762E7BADDFE449F9974FB937144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2226D-04CA-4014-A6E9-8BBA6F094AA9}"/>
      </w:docPartPr>
      <w:docPartBody>
        <w:p w:rsidR="00000000" w:rsidRDefault="00261169">
          <w:pPr>
            <w:pStyle w:val="6762E7BADDFE449F9974FB93714445CE"/>
          </w:pPr>
          <w:r>
            <w:t>[Street Address]</w:t>
          </w:r>
        </w:p>
      </w:docPartBody>
    </w:docPart>
    <w:docPart>
      <w:docPartPr>
        <w:name w:val="8161269AE6F44723B352EB565097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33B5-E9C4-45EF-9D80-896104925FDF}"/>
      </w:docPartPr>
      <w:docPartBody>
        <w:p w:rsidR="00000000" w:rsidRDefault="00261169">
          <w:pPr>
            <w:pStyle w:val="8161269AE6F44723B352EB565097A3E3"/>
          </w:pPr>
          <w:r>
            <w:t>[City, ST  ZIP Code]</w:t>
          </w:r>
        </w:p>
      </w:docPartBody>
    </w:docPart>
    <w:docPart>
      <w:docPartPr>
        <w:name w:val="81C52CE9C4A04C6D9A76AA6786A18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44389-A74E-4B37-A122-7E375DBA11D8}"/>
      </w:docPartPr>
      <w:docPartBody>
        <w:p w:rsidR="00000000" w:rsidRDefault="00261169">
          <w:pPr>
            <w:pStyle w:val="81C52CE9C4A04C6D9A76AA6786A18E48"/>
          </w:pPr>
          <w:r>
            <w:t>[Name]</w:t>
          </w:r>
        </w:p>
      </w:docPartBody>
    </w:docPart>
    <w:docPart>
      <w:docPartPr>
        <w:name w:val="04B763E5DDE5479AAA426BD7BE1C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018B6-07CA-45DB-8210-966F1460A80B}"/>
      </w:docPartPr>
      <w:docPartBody>
        <w:p w:rsidR="00000000" w:rsidRDefault="00261169">
          <w:pPr>
            <w:pStyle w:val="04B763E5DDE5479AAA426BD7BE1C17FD"/>
          </w:pPr>
          <w:r>
            <w:t>[Street Address]</w:t>
          </w:r>
        </w:p>
      </w:docPartBody>
    </w:docPart>
    <w:docPart>
      <w:docPartPr>
        <w:name w:val="295E1AA4757F43349CBC08CC9DE8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89E9-81A4-4A46-AB2F-5B3EBE4B8E5E}"/>
      </w:docPartPr>
      <w:docPartBody>
        <w:p w:rsidR="00000000" w:rsidRDefault="00261169">
          <w:pPr>
            <w:pStyle w:val="295E1AA4757F43349CBC08CC9DE88FC0"/>
          </w:pPr>
          <w:r>
            <w:t>[City, ST  ZIP Code]</w:t>
          </w:r>
        </w:p>
      </w:docPartBody>
    </w:docPart>
    <w:docPart>
      <w:docPartPr>
        <w:name w:val="C2188B9F920648D680835C2A83708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5D8AC-8AB9-4CD5-97F8-700D0DF092FA}"/>
      </w:docPartPr>
      <w:docPartBody>
        <w:p w:rsidR="00000000" w:rsidRDefault="00261169">
          <w:pPr>
            <w:pStyle w:val="C2188B9F920648D680835C2A83708640"/>
          </w:pPr>
          <w:r>
            <w:t>[Name]</w:t>
          </w:r>
        </w:p>
      </w:docPartBody>
    </w:docPart>
    <w:docPart>
      <w:docPartPr>
        <w:name w:val="7C3028595989457492A319EC946CA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9AB1-7A16-4A65-AAFE-AD11DA3D0E9A}"/>
      </w:docPartPr>
      <w:docPartBody>
        <w:p w:rsidR="00000000" w:rsidRDefault="00261169">
          <w:pPr>
            <w:pStyle w:val="7C3028595989457492A319EC946CAD5E"/>
          </w:pPr>
          <w:r>
            <w:t>[Street Address]</w:t>
          </w:r>
        </w:p>
      </w:docPartBody>
    </w:docPart>
    <w:docPart>
      <w:docPartPr>
        <w:name w:val="84BF67A94D594DF185450ABE4EE06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665A3-334E-4C9B-B07E-C1AF631D5A8E}"/>
      </w:docPartPr>
      <w:docPartBody>
        <w:p w:rsidR="00000000" w:rsidRDefault="00261169">
          <w:pPr>
            <w:pStyle w:val="84BF67A94D594DF185450ABE4EE06122"/>
          </w:pPr>
          <w:r>
            <w:t>[City, ST  ZIP Code]</w:t>
          </w:r>
        </w:p>
      </w:docPartBody>
    </w:docPart>
    <w:docPart>
      <w:docPartPr>
        <w:name w:val="6AE5E68F495347A28B039930B3DCB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E8E22-7D47-4254-B1C1-0C92BE57CA06}"/>
      </w:docPartPr>
      <w:docPartBody>
        <w:p w:rsidR="00000000" w:rsidRDefault="00261169">
          <w:pPr>
            <w:pStyle w:val="6AE5E68F495347A28B039930B3DCB3BB"/>
          </w:pPr>
          <w:r>
            <w:t>[Name]</w:t>
          </w:r>
        </w:p>
      </w:docPartBody>
    </w:docPart>
    <w:docPart>
      <w:docPartPr>
        <w:name w:val="84DECFA0CCEE4790B232CCD94FDD2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5707-6FC0-44D4-BA4C-06D16E1F55FE}"/>
      </w:docPartPr>
      <w:docPartBody>
        <w:p w:rsidR="00000000" w:rsidRDefault="00261169">
          <w:pPr>
            <w:pStyle w:val="84DECFA0CCEE4790B232CCD94FDD2BD6"/>
          </w:pPr>
          <w:r>
            <w:t>[Street Address]</w:t>
          </w:r>
        </w:p>
      </w:docPartBody>
    </w:docPart>
    <w:docPart>
      <w:docPartPr>
        <w:name w:val="748A624B35C5464788B4014948FCC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F0CF7-7E17-43CD-A01E-BE66E8BFB3E4}"/>
      </w:docPartPr>
      <w:docPartBody>
        <w:p w:rsidR="00000000" w:rsidRDefault="00261169">
          <w:pPr>
            <w:pStyle w:val="748A624B35C5464788B4014948FCC80E"/>
          </w:pPr>
          <w:r>
            <w:t>[City, ST  ZIP Code]</w:t>
          </w:r>
        </w:p>
      </w:docPartBody>
    </w:docPart>
    <w:docPart>
      <w:docPartPr>
        <w:name w:val="7BD2A6184C3E432B8E85BFD0A3598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053ED-62F3-4FE3-8A61-996C0DAB1A0B}"/>
      </w:docPartPr>
      <w:docPartBody>
        <w:p w:rsidR="00000000" w:rsidRDefault="00261169">
          <w:pPr>
            <w:pStyle w:val="7BD2A6184C3E432B8E85BFD0A35989C1"/>
          </w:pPr>
          <w:r>
            <w:t>[Name]</w:t>
          </w:r>
        </w:p>
      </w:docPartBody>
    </w:docPart>
    <w:docPart>
      <w:docPartPr>
        <w:name w:val="5AF762CFD8244DC6BE5EAC50C3D0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28F99-AED8-424F-8BE4-4727FA248FB6}"/>
      </w:docPartPr>
      <w:docPartBody>
        <w:p w:rsidR="00000000" w:rsidRDefault="00261169">
          <w:pPr>
            <w:pStyle w:val="5AF762CFD8244DC6BE5EAC50C3D0A617"/>
          </w:pPr>
          <w:r>
            <w:t>[Street Address]</w:t>
          </w:r>
        </w:p>
      </w:docPartBody>
    </w:docPart>
    <w:docPart>
      <w:docPartPr>
        <w:name w:val="9617451ABCF14090BA0B607211E2E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5BD4D-182D-46DB-B733-032CA5A6B24E}"/>
      </w:docPartPr>
      <w:docPartBody>
        <w:p w:rsidR="00000000" w:rsidRDefault="00261169">
          <w:pPr>
            <w:pStyle w:val="9617451ABCF14090BA0B607211E2EB90"/>
          </w:pPr>
          <w:r>
            <w:t>[City, ST  ZIP Code]</w:t>
          </w:r>
        </w:p>
      </w:docPartBody>
    </w:docPart>
    <w:docPart>
      <w:docPartPr>
        <w:name w:val="4D9765AF357B4CABB1A0BA1E87813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5414-0881-41C1-AACB-6CED173023E2}"/>
      </w:docPartPr>
      <w:docPartBody>
        <w:p w:rsidR="00000000" w:rsidRDefault="00261169">
          <w:pPr>
            <w:pStyle w:val="4D9765AF357B4CABB1A0BA1E87813A6A"/>
          </w:pPr>
          <w:r>
            <w:t>[Name]</w:t>
          </w:r>
        </w:p>
      </w:docPartBody>
    </w:docPart>
    <w:docPart>
      <w:docPartPr>
        <w:name w:val="6B301D559F5B4C68BF575BCDA7E6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58EA-B070-45CE-A85C-371F073BDC0F}"/>
      </w:docPartPr>
      <w:docPartBody>
        <w:p w:rsidR="00000000" w:rsidRDefault="00261169">
          <w:pPr>
            <w:pStyle w:val="6B301D559F5B4C68BF575BCDA7E6E6BB"/>
          </w:pPr>
          <w:r>
            <w:t>[Street Address]</w:t>
          </w:r>
        </w:p>
      </w:docPartBody>
    </w:docPart>
    <w:docPart>
      <w:docPartPr>
        <w:name w:val="910C5977D4C649049EE721BD6D41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D963-3AAC-48E3-8431-9BBDCD29C9CE}"/>
      </w:docPartPr>
      <w:docPartBody>
        <w:p w:rsidR="00000000" w:rsidRDefault="00261169">
          <w:pPr>
            <w:pStyle w:val="910C5977D4C649049EE721BD6D41B4DA"/>
          </w:pPr>
          <w:r>
            <w:t xml:space="preserve">[City, </w:t>
          </w:r>
          <w:r>
            <w:t>ST  ZIP Code]</w:t>
          </w:r>
        </w:p>
      </w:docPartBody>
    </w:docPart>
    <w:docPart>
      <w:docPartPr>
        <w:name w:val="B70A195AAD124A77BA62EE3C1C072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192A1-EF4E-4E2C-A54D-6AB55DA8DBB3}"/>
      </w:docPartPr>
      <w:docPartBody>
        <w:p w:rsidR="00000000" w:rsidRDefault="00261169">
          <w:pPr>
            <w:pStyle w:val="B70A195AAD124A77BA62EE3C1C072DD7"/>
          </w:pPr>
          <w:r>
            <w:t>[Name]</w:t>
          </w:r>
        </w:p>
      </w:docPartBody>
    </w:docPart>
    <w:docPart>
      <w:docPartPr>
        <w:name w:val="EB359D6011E6486E8704D79808DE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4426-DD46-4C3E-81F5-824DEEFB1269}"/>
      </w:docPartPr>
      <w:docPartBody>
        <w:p w:rsidR="00000000" w:rsidRDefault="00261169">
          <w:pPr>
            <w:pStyle w:val="EB359D6011E6486E8704D79808DEA420"/>
          </w:pPr>
          <w:r>
            <w:t>[Street Address]</w:t>
          </w:r>
        </w:p>
      </w:docPartBody>
    </w:docPart>
    <w:docPart>
      <w:docPartPr>
        <w:name w:val="430F666B20CE42BF90C5A3EFDAF3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94C8-685F-49FF-B303-D34A0E8C2CCA}"/>
      </w:docPartPr>
      <w:docPartBody>
        <w:p w:rsidR="00000000" w:rsidRDefault="00261169">
          <w:pPr>
            <w:pStyle w:val="430F666B20CE42BF90C5A3EFDAF37C00"/>
          </w:pPr>
          <w:r>
            <w:t>[City, ST  ZIP Code]</w:t>
          </w:r>
        </w:p>
      </w:docPartBody>
    </w:docPart>
    <w:docPart>
      <w:docPartPr>
        <w:name w:val="8F32047C85CF4DB598FA28ADDA795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317E-1560-4DBB-A0BD-C1A5FA8DCAFF}"/>
      </w:docPartPr>
      <w:docPartBody>
        <w:p w:rsidR="00000000" w:rsidRDefault="00261169">
          <w:pPr>
            <w:pStyle w:val="8F32047C85CF4DB598FA28ADDA79566D"/>
          </w:pPr>
          <w:r>
            <w:t>[Name]</w:t>
          </w:r>
        </w:p>
      </w:docPartBody>
    </w:docPart>
    <w:docPart>
      <w:docPartPr>
        <w:name w:val="D8AF321A737449CC82C21B8DC433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31FC9-1C88-48DC-BFB5-3144BC7F2090}"/>
      </w:docPartPr>
      <w:docPartBody>
        <w:p w:rsidR="00000000" w:rsidRDefault="00261169">
          <w:pPr>
            <w:pStyle w:val="D8AF321A737449CC82C21B8DC43339E8"/>
          </w:pPr>
          <w:r>
            <w:t>[Street Address]</w:t>
          </w:r>
        </w:p>
      </w:docPartBody>
    </w:docPart>
    <w:docPart>
      <w:docPartPr>
        <w:name w:val="0C102E2C948F4C0585EE7801C0BC9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F5B87-007C-41C9-B1E4-3F95199B506D}"/>
      </w:docPartPr>
      <w:docPartBody>
        <w:p w:rsidR="00000000" w:rsidRDefault="00261169">
          <w:pPr>
            <w:pStyle w:val="0C102E2C948F4C0585EE7801C0BC988A"/>
          </w:pPr>
          <w:r>
            <w:t>[City, ST  ZIP Code]</w:t>
          </w:r>
        </w:p>
      </w:docPartBody>
    </w:docPart>
    <w:docPart>
      <w:docPartPr>
        <w:name w:val="5E58A7E5F853420F9BF0D4268CBD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ADDA-5597-4AE7-B7FD-0805EE137C90}"/>
      </w:docPartPr>
      <w:docPartBody>
        <w:p w:rsidR="00000000" w:rsidRDefault="00261169">
          <w:pPr>
            <w:pStyle w:val="5E58A7E5F853420F9BF0D4268CBD9F46"/>
          </w:pPr>
          <w:r>
            <w:t>[Name]</w:t>
          </w:r>
        </w:p>
      </w:docPartBody>
    </w:docPart>
    <w:docPart>
      <w:docPartPr>
        <w:name w:val="0712F3D5501F4999B7189E91E54FF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CE5C9-ABB9-4E0E-A01B-3B5FEC8942AA}"/>
      </w:docPartPr>
      <w:docPartBody>
        <w:p w:rsidR="00000000" w:rsidRDefault="00261169">
          <w:pPr>
            <w:pStyle w:val="0712F3D5501F4999B7189E91E54FF3EE"/>
          </w:pPr>
          <w:r>
            <w:t>[Street Address]</w:t>
          </w:r>
        </w:p>
      </w:docPartBody>
    </w:docPart>
    <w:docPart>
      <w:docPartPr>
        <w:name w:val="97ADB2C717324AC0AB35CFFCDA25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CCF57-3FDD-4E5F-ACDB-ABAD398658FD}"/>
      </w:docPartPr>
      <w:docPartBody>
        <w:p w:rsidR="00000000" w:rsidRDefault="00261169">
          <w:pPr>
            <w:pStyle w:val="97ADB2C717324AC0AB35CFFCDA25DB67"/>
          </w:pPr>
          <w:r>
            <w:t>[City, ST  ZIP Code]</w:t>
          </w:r>
        </w:p>
      </w:docPartBody>
    </w:docPart>
    <w:docPart>
      <w:docPartPr>
        <w:name w:val="95D322F7A30E4685BC091385B43DB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BACAC-1BE5-4076-A5D8-7471D1B52682}"/>
      </w:docPartPr>
      <w:docPartBody>
        <w:p w:rsidR="00000000" w:rsidRDefault="00261169">
          <w:pPr>
            <w:pStyle w:val="95D322F7A30E4685BC091385B43DB580"/>
          </w:pPr>
          <w:r>
            <w:t>[Name]</w:t>
          </w:r>
        </w:p>
      </w:docPartBody>
    </w:docPart>
    <w:docPart>
      <w:docPartPr>
        <w:name w:val="2D691BE8C9B5455B8B1CB3B2B7F80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48AD-2DFA-4B32-9E95-30F30C64BE9E}"/>
      </w:docPartPr>
      <w:docPartBody>
        <w:p w:rsidR="00000000" w:rsidRDefault="00261169">
          <w:pPr>
            <w:pStyle w:val="2D691BE8C9B5455B8B1CB3B2B7F80A3B"/>
          </w:pPr>
          <w:r>
            <w:t>[Street Address]</w:t>
          </w:r>
        </w:p>
      </w:docPartBody>
    </w:docPart>
    <w:docPart>
      <w:docPartPr>
        <w:name w:val="757F4F01900B4CD6996795C47F7F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948DC-9E65-4C9B-8C78-21F38D66CE3D}"/>
      </w:docPartPr>
      <w:docPartBody>
        <w:p w:rsidR="00000000" w:rsidRDefault="00261169">
          <w:pPr>
            <w:pStyle w:val="757F4F01900B4CD6996795C47F7F4FEE"/>
          </w:pPr>
          <w:r>
            <w:t>[City, ST  ZIP Code]</w:t>
          </w:r>
        </w:p>
      </w:docPartBody>
    </w:docPart>
    <w:docPart>
      <w:docPartPr>
        <w:name w:val="0A1805E3F44F4D96B0544773BB0D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4F51C-42DB-4D9C-8184-4B52BD8F6DB4}"/>
      </w:docPartPr>
      <w:docPartBody>
        <w:p w:rsidR="00000000" w:rsidRDefault="00261169">
          <w:pPr>
            <w:pStyle w:val="0A1805E3F44F4D96B0544773BB0D2372"/>
          </w:pPr>
          <w:r>
            <w:t>[Name]</w:t>
          </w:r>
        </w:p>
      </w:docPartBody>
    </w:docPart>
    <w:docPart>
      <w:docPartPr>
        <w:name w:val="057FEE6BC03E45CDB5A92E838F7F0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C7DB9-505F-4933-AB85-F9E3F7C44BEB}"/>
      </w:docPartPr>
      <w:docPartBody>
        <w:p w:rsidR="00000000" w:rsidRDefault="00261169">
          <w:pPr>
            <w:pStyle w:val="057FEE6BC03E45CDB5A92E838F7F016B"/>
          </w:pPr>
          <w:r>
            <w:t>[Street Address]</w:t>
          </w:r>
        </w:p>
      </w:docPartBody>
    </w:docPart>
    <w:docPart>
      <w:docPartPr>
        <w:name w:val="0EBE5C8B01324498ADED105A14D6B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BE24C-1857-4AC6-A00A-A54686DE5A41}"/>
      </w:docPartPr>
      <w:docPartBody>
        <w:p w:rsidR="00000000" w:rsidRDefault="00261169">
          <w:pPr>
            <w:pStyle w:val="0EBE5C8B01324498ADED105A14D6BF2F"/>
          </w:pPr>
          <w:r>
            <w:t>[City, ST  ZIP Code]</w:t>
          </w:r>
        </w:p>
      </w:docPartBody>
    </w:docPart>
    <w:docPart>
      <w:docPartPr>
        <w:name w:val="900F7203F6E34BA983B11946743BA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4FF1-78DD-4269-8063-CDE8B46CEA5D}"/>
      </w:docPartPr>
      <w:docPartBody>
        <w:p w:rsidR="00000000" w:rsidRDefault="00261169">
          <w:pPr>
            <w:pStyle w:val="900F7203F6E34BA983B11946743BA870"/>
          </w:pPr>
          <w:r>
            <w:t>[Name]</w:t>
          </w:r>
        </w:p>
      </w:docPartBody>
    </w:docPart>
    <w:docPart>
      <w:docPartPr>
        <w:name w:val="C15A269D97364AE99E1EF13EB8345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B6B9-F08D-4065-B67A-1780E68A5BAB}"/>
      </w:docPartPr>
      <w:docPartBody>
        <w:p w:rsidR="00000000" w:rsidRDefault="00261169">
          <w:pPr>
            <w:pStyle w:val="C15A269D97364AE99E1EF13EB8345538"/>
          </w:pPr>
          <w:r>
            <w:t xml:space="preserve">[Street </w:t>
          </w:r>
          <w:r>
            <w:t>Address]</w:t>
          </w:r>
        </w:p>
      </w:docPartBody>
    </w:docPart>
    <w:docPart>
      <w:docPartPr>
        <w:name w:val="AB93110181664A9A98D84D49B77BE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A03E-9EDE-453B-9255-4ED06D0FD658}"/>
      </w:docPartPr>
      <w:docPartBody>
        <w:p w:rsidR="00000000" w:rsidRDefault="00261169">
          <w:pPr>
            <w:pStyle w:val="AB93110181664A9A98D84D49B77BE6F8"/>
          </w:pPr>
          <w: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69"/>
    <w:rsid w:val="002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C5020C53D4F4EA9ADB60FEA81F529">
    <w:name w:val="BA4C5020C53D4F4EA9ADB60FEA81F529"/>
  </w:style>
  <w:style w:type="paragraph" w:customStyle="1" w:styleId="55245ACC67B744CB9093AC9E3A8F9724">
    <w:name w:val="55245ACC67B744CB9093AC9E3A8F9724"/>
  </w:style>
  <w:style w:type="paragraph" w:customStyle="1" w:styleId="46FE4805B2A04477BC450698FF0B667C">
    <w:name w:val="46FE4805B2A04477BC450698FF0B667C"/>
  </w:style>
  <w:style w:type="paragraph" w:customStyle="1" w:styleId="167BADACD8D24668AA4FA87F5C444E46">
    <w:name w:val="167BADACD8D24668AA4FA87F5C444E46"/>
  </w:style>
  <w:style w:type="paragraph" w:customStyle="1" w:styleId="2805293A420A464AB072A9A0D7383272">
    <w:name w:val="2805293A420A464AB072A9A0D7383272"/>
  </w:style>
  <w:style w:type="paragraph" w:customStyle="1" w:styleId="622446EEF5594A4483FF01BC971F697D">
    <w:name w:val="622446EEF5594A4483FF01BC971F697D"/>
  </w:style>
  <w:style w:type="paragraph" w:customStyle="1" w:styleId="206E36B7C67F484AA409CE17FD52EDBC">
    <w:name w:val="206E36B7C67F484AA409CE17FD52EDBC"/>
  </w:style>
  <w:style w:type="paragraph" w:customStyle="1" w:styleId="0CBC9EA640844E4B8FC845AA98BD36B4">
    <w:name w:val="0CBC9EA640844E4B8FC845AA98BD36B4"/>
  </w:style>
  <w:style w:type="paragraph" w:customStyle="1" w:styleId="70D060265FF547A0832AA1F42DE4DB1E">
    <w:name w:val="70D060265FF547A0832AA1F42DE4DB1E"/>
  </w:style>
  <w:style w:type="paragraph" w:customStyle="1" w:styleId="B27B14ED8F364481A53D57D2088609CD">
    <w:name w:val="B27B14ED8F364481A53D57D2088609CD"/>
  </w:style>
  <w:style w:type="paragraph" w:customStyle="1" w:styleId="3BDB4D92C9FA47CBB4E03BCC8549EC3F">
    <w:name w:val="3BDB4D92C9FA47CBB4E03BCC8549EC3F"/>
  </w:style>
  <w:style w:type="paragraph" w:customStyle="1" w:styleId="8EB0B466801647FE985630E167A11280">
    <w:name w:val="8EB0B466801647FE985630E167A11280"/>
  </w:style>
  <w:style w:type="paragraph" w:customStyle="1" w:styleId="8B036FDC0923490AAEF5004FD8EF9B75">
    <w:name w:val="8B036FDC0923490AAEF5004FD8EF9B75"/>
  </w:style>
  <w:style w:type="paragraph" w:customStyle="1" w:styleId="CA77DD1B155D43C9AD0CD21D5B1BD8A1">
    <w:name w:val="CA77DD1B155D43C9AD0CD21D5B1BD8A1"/>
  </w:style>
  <w:style w:type="paragraph" w:customStyle="1" w:styleId="0EE6BFB66F3B4FC5BEF2BEA6A922BC0E">
    <w:name w:val="0EE6BFB66F3B4FC5BEF2BEA6A922BC0E"/>
  </w:style>
  <w:style w:type="paragraph" w:customStyle="1" w:styleId="F028283072E04E15B5D03F6F759EBFFD">
    <w:name w:val="F028283072E04E15B5D03F6F759EBFFD"/>
  </w:style>
  <w:style w:type="paragraph" w:customStyle="1" w:styleId="F9F91082800D4E98886BD8372D5C1CB3">
    <w:name w:val="F9F91082800D4E98886BD8372D5C1CB3"/>
  </w:style>
  <w:style w:type="paragraph" w:customStyle="1" w:styleId="45379C0096C84640BEE5C1053D2B3700">
    <w:name w:val="45379C0096C84640BEE5C1053D2B3700"/>
  </w:style>
  <w:style w:type="paragraph" w:customStyle="1" w:styleId="0BDB27E620BB4C778F83D2EFAFD294E4">
    <w:name w:val="0BDB27E620BB4C778F83D2EFAFD294E4"/>
  </w:style>
  <w:style w:type="paragraph" w:customStyle="1" w:styleId="BBF6FA095B514E0480DD4B52216504EB">
    <w:name w:val="BBF6FA095B514E0480DD4B52216504EB"/>
  </w:style>
  <w:style w:type="paragraph" w:customStyle="1" w:styleId="866842EFF319462392159AC9241D0757">
    <w:name w:val="866842EFF319462392159AC9241D0757"/>
  </w:style>
  <w:style w:type="paragraph" w:customStyle="1" w:styleId="BAAA104A027C44E29FABD01AE234F709">
    <w:name w:val="BAAA104A027C44E29FABD01AE234F709"/>
  </w:style>
  <w:style w:type="paragraph" w:customStyle="1" w:styleId="F480375AAC57469AB00936533CC30563">
    <w:name w:val="F480375AAC57469AB00936533CC30563"/>
  </w:style>
  <w:style w:type="paragraph" w:customStyle="1" w:styleId="A8EA05064AF147688D318EF444BB490C">
    <w:name w:val="A8EA05064AF147688D318EF444BB490C"/>
  </w:style>
  <w:style w:type="paragraph" w:customStyle="1" w:styleId="B63BB22945E546779DBE86D22BA2D5D0">
    <w:name w:val="B63BB22945E546779DBE86D22BA2D5D0"/>
  </w:style>
  <w:style w:type="paragraph" w:customStyle="1" w:styleId="C2798A66B27D4A4B83D394700C25C78E">
    <w:name w:val="C2798A66B27D4A4B83D394700C25C78E"/>
  </w:style>
  <w:style w:type="paragraph" w:customStyle="1" w:styleId="ACC88FABB8034435855BF7D8760A25D1">
    <w:name w:val="ACC88FABB8034435855BF7D8760A25D1"/>
  </w:style>
  <w:style w:type="paragraph" w:customStyle="1" w:styleId="09B32937930D49ACB7354F2AD40F09CE">
    <w:name w:val="09B32937930D49ACB7354F2AD40F09CE"/>
  </w:style>
  <w:style w:type="paragraph" w:customStyle="1" w:styleId="2A8811D11CB340EE910BC2DAF493A5AD">
    <w:name w:val="2A8811D11CB340EE910BC2DAF493A5AD"/>
  </w:style>
  <w:style w:type="paragraph" w:customStyle="1" w:styleId="97E6851FB1F34752B706B44EDD900CB2">
    <w:name w:val="97E6851FB1F34752B706B44EDD900CB2"/>
  </w:style>
  <w:style w:type="paragraph" w:customStyle="1" w:styleId="45070388B7AA42D6878C3E64EE8B73E8">
    <w:name w:val="45070388B7AA42D6878C3E64EE8B73E8"/>
  </w:style>
  <w:style w:type="paragraph" w:customStyle="1" w:styleId="02BEFC2A5B3D4C7AB699D9055B15F425">
    <w:name w:val="02BEFC2A5B3D4C7AB699D9055B15F425"/>
  </w:style>
  <w:style w:type="paragraph" w:customStyle="1" w:styleId="93883739256D40B998153CD91F0F9BDE">
    <w:name w:val="93883739256D40B998153CD91F0F9BDE"/>
  </w:style>
  <w:style w:type="paragraph" w:customStyle="1" w:styleId="D5AF8A0D5B1943C98615FDB350F43E25">
    <w:name w:val="D5AF8A0D5B1943C98615FDB350F43E25"/>
  </w:style>
  <w:style w:type="paragraph" w:customStyle="1" w:styleId="CD8FF48D3D48483EBA57833CA301E869">
    <w:name w:val="CD8FF48D3D48483EBA57833CA301E869"/>
  </w:style>
  <w:style w:type="paragraph" w:customStyle="1" w:styleId="316E2714C7B4490BB31DEE75159B825F">
    <w:name w:val="316E2714C7B4490BB31DEE75159B825F"/>
  </w:style>
  <w:style w:type="paragraph" w:customStyle="1" w:styleId="48B73D5DB0EA49AE8A11DBF13A2649B0">
    <w:name w:val="48B73D5DB0EA49AE8A11DBF13A2649B0"/>
  </w:style>
  <w:style w:type="paragraph" w:customStyle="1" w:styleId="559F0DB534D0471E857670F3007CE8BB">
    <w:name w:val="559F0DB534D0471E857670F3007CE8BB"/>
  </w:style>
  <w:style w:type="paragraph" w:customStyle="1" w:styleId="664E65E663124CAC8A6180F269966574">
    <w:name w:val="664E65E663124CAC8A6180F269966574"/>
  </w:style>
  <w:style w:type="paragraph" w:customStyle="1" w:styleId="F62724A4D2C2419C83E9975810C19826">
    <w:name w:val="F62724A4D2C2419C83E9975810C19826"/>
  </w:style>
  <w:style w:type="paragraph" w:customStyle="1" w:styleId="66F106F1B42B49B2893D6F73760DF2C6">
    <w:name w:val="66F106F1B42B49B2893D6F73760DF2C6"/>
  </w:style>
  <w:style w:type="paragraph" w:customStyle="1" w:styleId="2110B1FA144742D3BFA70056428DB502">
    <w:name w:val="2110B1FA144742D3BFA70056428DB502"/>
  </w:style>
  <w:style w:type="paragraph" w:customStyle="1" w:styleId="9522D12F306F46AF9DC5854DD228D9F0">
    <w:name w:val="9522D12F306F46AF9DC5854DD228D9F0"/>
  </w:style>
  <w:style w:type="paragraph" w:customStyle="1" w:styleId="A0699327D4434490A6481AC52435DD90">
    <w:name w:val="A0699327D4434490A6481AC52435DD90"/>
  </w:style>
  <w:style w:type="paragraph" w:customStyle="1" w:styleId="4A24C2616E424D0889002B8A0D886F80">
    <w:name w:val="4A24C2616E424D0889002B8A0D886F80"/>
  </w:style>
  <w:style w:type="paragraph" w:customStyle="1" w:styleId="AC91DEBA74D84D9AAA3CB334917E6B80">
    <w:name w:val="AC91DEBA74D84D9AAA3CB334917E6B80"/>
  </w:style>
  <w:style w:type="paragraph" w:customStyle="1" w:styleId="3F13BA52E082433BABB8BF216AA4A56A">
    <w:name w:val="3F13BA52E082433BABB8BF216AA4A56A"/>
  </w:style>
  <w:style w:type="paragraph" w:customStyle="1" w:styleId="AFAFB5BFBC2B43D797E6AD38A7CD2D09">
    <w:name w:val="AFAFB5BFBC2B43D797E6AD38A7CD2D09"/>
  </w:style>
  <w:style w:type="paragraph" w:customStyle="1" w:styleId="623BBAC675E044FE9ABFB43D2A7AD386">
    <w:name w:val="623BBAC675E044FE9ABFB43D2A7AD386"/>
  </w:style>
  <w:style w:type="paragraph" w:customStyle="1" w:styleId="64FB2B33B12E4AC0B9FE9073A992A5F1">
    <w:name w:val="64FB2B33B12E4AC0B9FE9073A992A5F1"/>
  </w:style>
  <w:style w:type="paragraph" w:customStyle="1" w:styleId="CC65CB5529F3420C807A0649117A2194">
    <w:name w:val="CC65CB5529F3420C807A0649117A2194"/>
  </w:style>
  <w:style w:type="paragraph" w:customStyle="1" w:styleId="760AF52659D0467FBA04A8430BD97791">
    <w:name w:val="760AF52659D0467FBA04A8430BD97791"/>
  </w:style>
  <w:style w:type="paragraph" w:customStyle="1" w:styleId="57CAB569C8ED47C38C81E4A55726146E">
    <w:name w:val="57CAB569C8ED47C38C81E4A55726146E"/>
  </w:style>
  <w:style w:type="paragraph" w:customStyle="1" w:styleId="F0D3EE132CF54F6B91226E94CE3A4D37">
    <w:name w:val="F0D3EE132CF54F6B91226E94CE3A4D37"/>
  </w:style>
  <w:style w:type="paragraph" w:customStyle="1" w:styleId="E7464ED67BB545EC916F2FC708E15FBA">
    <w:name w:val="E7464ED67BB545EC916F2FC708E15FBA"/>
  </w:style>
  <w:style w:type="paragraph" w:customStyle="1" w:styleId="48C9365496E24CC88A1B7D4B2534088B">
    <w:name w:val="48C9365496E24CC88A1B7D4B2534088B"/>
  </w:style>
  <w:style w:type="paragraph" w:customStyle="1" w:styleId="00BB696EA2594E079598FF55F11DCDCC">
    <w:name w:val="00BB696EA2594E079598FF55F11DCDCC"/>
  </w:style>
  <w:style w:type="paragraph" w:customStyle="1" w:styleId="6E199DFA6EDA4585AF9D2CC33D656400">
    <w:name w:val="6E199DFA6EDA4585AF9D2CC33D656400"/>
  </w:style>
  <w:style w:type="paragraph" w:customStyle="1" w:styleId="8327BA0F10ED49C7B6AC8E6226498510">
    <w:name w:val="8327BA0F10ED49C7B6AC8E6226498510"/>
  </w:style>
  <w:style w:type="paragraph" w:customStyle="1" w:styleId="7609C35508EC434B82ED45365343AE84">
    <w:name w:val="7609C35508EC434B82ED45365343AE84"/>
  </w:style>
  <w:style w:type="paragraph" w:customStyle="1" w:styleId="CF760E2E4F554F74B764029F6099C697">
    <w:name w:val="CF760E2E4F554F74B764029F6099C697"/>
  </w:style>
  <w:style w:type="paragraph" w:customStyle="1" w:styleId="B8F3C7C51C774F20BEB9AB73AA86D0CE">
    <w:name w:val="B8F3C7C51C774F20BEB9AB73AA86D0CE"/>
  </w:style>
  <w:style w:type="paragraph" w:customStyle="1" w:styleId="2EC1D0750B984649AD4527A9A62C97DA">
    <w:name w:val="2EC1D0750B984649AD4527A9A62C97DA"/>
  </w:style>
  <w:style w:type="paragraph" w:customStyle="1" w:styleId="8ED0743E5F1B4EFFBE0043A800803576">
    <w:name w:val="8ED0743E5F1B4EFFBE0043A800803576"/>
  </w:style>
  <w:style w:type="paragraph" w:customStyle="1" w:styleId="EC0C95DBE5F34935B45B4828F6C6CDC0">
    <w:name w:val="EC0C95DBE5F34935B45B4828F6C6CDC0"/>
  </w:style>
  <w:style w:type="paragraph" w:customStyle="1" w:styleId="820EACC1D3CF48B18957302192F9F215">
    <w:name w:val="820EACC1D3CF48B18957302192F9F215"/>
  </w:style>
  <w:style w:type="paragraph" w:customStyle="1" w:styleId="3B4C3B5621A84A0FB9221729047EF3D1">
    <w:name w:val="3B4C3B5621A84A0FB9221729047EF3D1"/>
  </w:style>
  <w:style w:type="paragraph" w:customStyle="1" w:styleId="B43059E1A8CD4C2A86F9E01CC232B65B">
    <w:name w:val="B43059E1A8CD4C2A86F9E01CC232B65B"/>
  </w:style>
  <w:style w:type="paragraph" w:customStyle="1" w:styleId="11678AC0793243A4AAE0AD026A77CF2E">
    <w:name w:val="11678AC0793243A4AAE0AD026A77CF2E"/>
  </w:style>
  <w:style w:type="paragraph" w:customStyle="1" w:styleId="51275448C3974B82B75036E7776F47AB">
    <w:name w:val="51275448C3974B82B75036E7776F47AB"/>
  </w:style>
  <w:style w:type="paragraph" w:customStyle="1" w:styleId="28ABA406450749A7B380D30B0E6B4A92">
    <w:name w:val="28ABA406450749A7B380D30B0E6B4A92"/>
  </w:style>
  <w:style w:type="paragraph" w:customStyle="1" w:styleId="7DAE9C9841534D45BF991926DF419778">
    <w:name w:val="7DAE9C9841534D45BF991926DF419778"/>
  </w:style>
  <w:style w:type="paragraph" w:customStyle="1" w:styleId="0FBB66B85EC342D99089CDB9D41A5072">
    <w:name w:val="0FBB66B85EC342D99089CDB9D41A5072"/>
  </w:style>
  <w:style w:type="paragraph" w:customStyle="1" w:styleId="F4275C40AE8D4A2A8006EF1F515BDA63">
    <w:name w:val="F4275C40AE8D4A2A8006EF1F515BDA63"/>
  </w:style>
  <w:style w:type="paragraph" w:customStyle="1" w:styleId="5B275292FDDC493DA246AF95AE6B0B44">
    <w:name w:val="5B275292FDDC493DA246AF95AE6B0B44"/>
  </w:style>
  <w:style w:type="paragraph" w:customStyle="1" w:styleId="5BC797900D1E442EBB660AB21840BD01">
    <w:name w:val="5BC797900D1E442EBB660AB21840BD01"/>
  </w:style>
  <w:style w:type="paragraph" w:customStyle="1" w:styleId="F71C82987BC7493B880C22EEB6985BA4">
    <w:name w:val="F71C82987BC7493B880C22EEB6985BA4"/>
  </w:style>
  <w:style w:type="paragraph" w:customStyle="1" w:styleId="DF974BFDE14846C18A76A73CF4B20227">
    <w:name w:val="DF974BFDE14846C18A76A73CF4B20227"/>
  </w:style>
  <w:style w:type="paragraph" w:customStyle="1" w:styleId="40C6938EECC04639BA5C91FBD86924CE">
    <w:name w:val="40C6938EECC04639BA5C91FBD86924CE"/>
  </w:style>
  <w:style w:type="paragraph" w:customStyle="1" w:styleId="36CBA2D17BC74947A8CFF65680891D0A">
    <w:name w:val="36CBA2D17BC74947A8CFF65680891D0A"/>
  </w:style>
  <w:style w:type="paragraph" w:customStyle="1" w:styleId="0DFC608D196546F9A72D4263DDDBB314">
    <w:name w:val="0DFC608D196546F9A72D4263DDDBB314"/>
  </w:style>
  <w:style w:type="paragraph" w:customStyle="1" w:styleId="E85D0BC519B0458A84B54E8ACE6E1E2B">
    <w:name w:val="E85D0BC519B0458A84B54E8ACE6E1E2B"/>
  </w:style>
  <w:style w:type="paragraph" w:customStyle="1" w:styleId="B2E9549DC2AF427896DADD67EE4AF5B5">
    <w:name w:val="B2E9549DC2AF427896DADD67EE4AF5B5"/>
  </w:style>
  <w:style w:type="paragraph" w:customStyle="1" w:styleId="A2A3522DE79C40F9B874A666400906C7">
    <w:name w:val="A2A3522DE79C40F9B874A666400906C7"/>
  </w:style>
  <w:style w:type="paragraph" w:customStyle="1" w:styleId="66FCC902A56842E78160C96C111FE6CB">
    <w:name w:val="66FCC902A56842E78160C96C111FE6CB"/>
  </w:style>
  <w:style w:type="paragraph" w:customStyle="1" w:styleId="AD21305351504C3A9887095A35813308">
    <w:name w:val="AD21305351504C3A9887095A35813308"/>
  </w:style>
  <w:style w:type="paragraph" w:customStyle="1" w:styleId="31446655A64D47E2B3C4408200192589">
    <w:name w:val="31446655A64D47E2B3C4408200192589"/>
  </w:style>
  <w:style w:type="paragraph" w:customStyle="1" w:styleId="C3CD66A91DED4F5795D97D8B9F0D5A16">
    <w:name w:val="C3CD66A91DED4F5795D97D8B9F0D5A16"/>
  </w:style>
  <w:style w:type="paragraph" w:customStyle="1" w:styleId="FB24064CE69A43C4A96C34D1B20ADE9D">
    <w:name w:val="FB24064CE69A43C4A96C34D1B20ADE9D"/>
  </w:style>
  <w:style w:type="paragraph" w:customStyle="1" w:styleId="D326DE40A41E4A0CBCB7273F84677016">
    <w:name w:val="D326DE40A41E4A0CBCB7273F84677016"/>
  </w:style>
  <w:style w:type="paragraph" w:customStyle="1" w:styleId="7598368203D54C558FF0264C20028929">
    <w:name w:val="7598368203D54C558FF0264C20028929"/>
  </w:style>
  <w:style w:type="paragraph" w:customStyle="1" w:styleId="75AB2850B20640A0B5F02162506CF8D3">
    <w:name w:val="75AB2850B20640A0B5F02162506CF8D3"/>
  </w:style>
  <w:style w:type="paragraph" w:customStyle="1" w:styleId="3159172A1419458AB450063E93EB6871">
    <w:name w:val="3159172A1419458AB450063E93EB6871"/>
  </w:style>
  <w:style w:type="paragraph" w:customStyle="1" w:styleId="628307FD6C8249769EA49C7DFB831FAA">
    <w:name w:val="628307FD6C8249769EA49C7DFB831FAA"/>
  </w:style>
  <w:style w:type="paragraph" w:customStyle="1" w:styleId="8D6BD77560514FB8B4682BDFF17E36C6">
    <w:name w:val="8D6BD77560514FB8B4682BDFF17E36C6"/>
  </w:style>
  <w:style w:type="paragraph" w:customStyle="1" w:styleId="8BD5D749621A419E914D0AEB6074EB1A">
    <w:name w:val="8BD5D749621A419E914D0AEB6074EB1A"/>
  </w:style>
  <w:style w:type="paragraph" w:customStyle="1" w:styleId="B98567F839EB4CCCA8387B6043D99DC6">
    <w:name w:val="B98567F839EB4CCCA8387B6043D99DC6"/>
  </w:style>
  <w:style w:type="paragraph" w:customStyle="1" w:styleId="5BC342CAF26C4AF4BBD245DA0E517587">
    <w:name w:val="5BC342CAF26C4AF4BBD245DA0E517587"/>
  </w:style>
  <w:style w:type="paragraph" w:customStyle="1" w:styleId="8B460796DE1241A09112D4EB505E8E35">
    <w:name w:val="8B460796DE1241A09112D4EB505E8E35"/>
  </w:style>
  <w:style w:type="paragraph" w:customStyle="1" w:styleId="616D294BEEFC49AEA5D8A13D24599C86">
    <w:name w:val="616D294BEEFC49AEA5D8A13D24599C86"/>
  </w:style>
  <w:style w:type="paragraph" w:customStyle="1" w:styleId="C577CB20254A488890A1B09ED64159FB">
    <w:name w:val="C577CB20254A488890A1B09ED64159FB"/>
  </w:style>
  <w:style w:type="paragraph" w:customStyle="1" w:styleId="9985A1B3331F46969390FAB91F27BEAB">
    <w:name w:val="9985A1B3331F46969390FAB91F27BEAB"/>
  </w:style>
  <w:style w:type="paragraph" w:customStyle="1" w:styleId="3EB7BAF6397441B993A912E47300A681">
    <w:name w:val="3EB7BAF6397441B993A912E47300A681"/>
  </w:style>
  <w:style w:type="paragraph" w:customStyle="1" w:styleId="7EB3284D10CA490B9682E228012AD75A">
    <w:name w:val="7EB3284D10CA490B9682E228012AD75A"/>
  </w:style>
  <w:style w:type="paragraph" w:customStyle="1" w:styleId="6F68B72B3DC74648B45613AD745C712C">
    <w:name w:val="6F68B72B3DC74648B45613AD745C712C"/>
  </w:style>
  <w:style w:type="paragraph" w:customStyle="1" w:styleId="CCC673D9213048DCB4526F2066732BFF">
    <w:name w:val="CCC673D9213048DCB4526F2066732BFF"/>
  </w:style>
  <w:style w:type="paragraph" w:customStyle="1" w:styleId="FF1A2721572448D7A676DBB8A43DB3DE">
    <w:name w:val="FF1A2721572448D7A676DBB8A43DB3DE"/>
  </w:style>
  <w:style w:type="paragraph" w:customStyle="1" w:styleId="7B1A60AC1C8D498CABD7D51C53C0F718">
    <w:name w:val="7B1A60AC1C8D498CABD7D51C53C0F718"/>
  </w:style>
  <w:style w:type="paragraph" w:customStyle="1" w:styleId="E492E663DD23450FA6A1C07751AE2638">
    <w:name w:val="E492E663DD23450FA6A1C07751AE2638"/>
  </w:style>
  <w:style w:type="paragraph" w:customStyle="1" w:styleId="A138D474400B4B7BBBD9FF2BE1442EFA">
    <w:name w:val="A138D474400B4B7BBBD9FF2BE1442EFA"/>
  </w:style>
  <w:style w:type="paragraph" w:customStyle="1" w:styleId="1E56DB564BA24631A009F0D32E11CF75">
    <w:name w:val="1E56DB564BA24631A009F0D32E11CF75"/>
  </w:style>
  <w:style w:type="paragraph" w:customStyle="1" w:styleId="2A54450EEC674936AF7A4314B8AC54E3">
    <w:name w:val="2A54450EEC674936AF7A4314B8AC54E3"/>
  </w:style>
  <w:style w:type="paragraph" w:customStyle="1" w:styleId="2A389CCA85404986A8E4C85F70890A91">
    <w:name w:val="2A389CCA85404986A8E4C85F70890A91"/>
  </w:style>
  <w:style w:type="paragraph" w:customStyle="1" w:styleId="408EA1B21F834886923FFB6C6808A23F">
    <w:name w:val="408EA1B21F834886923FFB6C6808A23F"/>
  </w:style>
  <w:style w:type="paragraph" w:customStyle="1" w:styleId="843959C06CFE4DC6B164E69D3027848F">
    <w:name w:val="843959C06CFE4DC6B164E69D3027848F"/>
  </w:style>
  <w:style w:type="paragraph" w:customStyle="1" w:styleId="8542A06FCC33490BB882C0989FF3BF56">
    <w:name w:val="8542A06FCC33490BB882C0989FF3BF56"/>
  </w:style>
  <w:style w:type="paragraph" w:customStyle="1" w:styleId="1FBF4D1E729447D5B4DEDCC6047FF52D">
    <w:name w:val="1FBF4D1E729447D5B4DEDCC6047FF52D"/>
  </w:style>
  <w:style w:type="paragraph" w:customStyle="1" w:styleId="0CD39AD09A5A420980E4D9A50CC81D39">
    <w:name w:val="0CD39AD09A5A420980E4D9A50CC81D39"/>
  </w:style>
  <w:style w:type="paragraph" w:customStyle="1" w:styleId="6A20DFBFEBCF4D93B4E1A622F7EB0991">
    <w:name w:val="6A20DFBFEBCF4D93B4E1A622F7EB0991"/>
  </w:style>
  <w:style w:type="paragraph" w:customStyle="1" w:styleId="32BB91F46EC248D2B92B76B35FBA4696">
    <w:name w:val="32BB91F46EC248D2B92B76B35FBA4696"/>
  </w:style>
  <w:style w:type="paragraph" w:customStyle="1" w:styleId="330210986D6747CD8D78833AABC89284">
    <w:name w:val="330210986D6747CD8D78833AABC89284"/>
  </w:style>
  <w:style w:type="paragraph" w:customStyle="1" w:styleId="5A262145C09E4769B53FA376F8F36CDC">
    <w:name w:val="5A262145C09E4769B53FA376F8F36CDC"/>
  </w:style>
  <w:style w:type="paragraph" w:customStyle="1" w:styleId="709CD087EB394171B312455523320B93">
    <w:name w:val="709CD087EB394171B312455523320B93"/>
  </w:style>
  <w:style w:type="paragraph" w:customStyle="1" w:styleId="0144B6DFDC6847C7B9703E4B475F145C">
    <w:name w:val="0144B6DFDC6847C7B9703E4B475F145C"/>
  </w:style>
  <w:style w:type="paragraph" w:customStyle="1" w:styleId="C7FF625F61294C6BB7A248151DFC1F67">
    <w:name w:val="C7FF625F61294C6BB7A248151DFC1F67"/>
  </w:style>
  <w:style w:type="paragraph" w:customStyle="1" w:styleId="316BF66986214121959DDC39C976ABBC">
    <w:name w:val="316BF66986214121959DDC39C976ABBC"/>
  </w:style>
  <w:style w:type="paragraph" w:customStyle="1" w:styleId="DCA4E7BFC1564EA89F26D55460296403">
    <w:name w:val="DCA4E7BFC1564EA89F26D55460296403"/>
  </w:style>
  <w:style w:type="paragraph" w:customStyle="1" w:styleId="A9C2D94579964514A253A1BA2DD3496C">
    <w:name w:val="A9C2D94579964514A253A1BA2DD3496C"/>
  </w:style>
  <w:style w:type="paragraph" w:customStyle="1" w:styleId="4B15873350E2422AAA78A3CF0149B981">
    <w:name w:val="4B15873350E2422AAA78A3CF0149B981"/>
  </w:style>
  <w:style w:type="paragraph" w:customStyle="1" w:styleId="7F7CEB6FD157440283218DEC50B32EB8">
    <w:name w:val="7F7CEB6FD157440283218DEC50B32EB8"/>
  </w:style>
  <w:style w:type="paragraph" w:customStyle="1" w:styleId="CD05549E0DCE4876A293D07A1E0C02BE">
    <w:name w:val="CD05549E0DCE4876A293D07A1E0C02BE"/>
  </w:style>
  <w:style w:type="paragraph" w:customStyle="1" w:styleId="9E911EC67E5746CB95EFE24BF4F224D2">
    <w:name w:val="9E911EC67E5746CB95EFE24BF4F224D2"/>
  </w:style>
  <w:style w:type="paragraph" w:customStyle="1" w:styleId="BBC2C2EF2ADF4942ACFB7E741B7CCDBD">
    <w:name w:val="BBC2C2EF2ADF4942ACFB7E741B7CCDBD"/>
  </w:style>
  <w:style w:type="paragraph" w:customStyle="1" w:styleId="4F1800E2E13648208530454D5E3469A6">
    <w:name w:val="4F1800E2E13648208530454D5E3469A6"/>
  </w:style>
  <w:style w:type="paragraph" w:customStyle="1" w:styleId="DFD451D00CC844ECA18EB415C8C6E85D">
    <w:name w:val="DFD451D00CC844ECA18EB415C8C6E85D"/>
  </w:style>
  <w:style w:type="paragraph" w:customStyle="1" w:styleId="F509209BD77D42ED8B6897CCBE901D37">
    <w:name w:val="F509209BD77D42ED8B6897CCBE901D37"/>
  </w:style>
  <w:style w:type="paragraph" w:customStyle="1" w:styleId="7FC8B950D950465E892FEF046BBBEA67">
    <w:name w:val="7FC8B950D950465E892FEF046BBBEA67"/>
  </w:style>
  <w:style w:type="paragraph" w:customStyle="1" w:styleId="CCDEECEE5FB140F292E02121B515762A">
    <w:name w:val="CCDEECEE5FB140F292E02121B515762A"/>
  </w:style>
  <w:style w:type="paragraph" w:customStyle="1" w:styleId="F36279EC6401456396B92D93FAB54A96">
    <w:name w:val="F36279EC6401456396B92D93FAB54A96"/>
  </w:style>
  <w:style w:type="paragraph" w:customStyle="1" w:styleId="C53BEE181B5E47E182EE7B391AC9A43F">
    <w:name w:val="C53BEE181B5E47E182EE7B391AC9A43F"/>
  </w:style>
  <w:style w:type="paragraph" w:customStyle="1" w:styleId="D7E57C34A3C04BA7B467604AAB39FCD9">
    <w:name w:val="D7E57C34A3C04BA7B467604AAB39FCD9"/>
  </w:style>
  <w:style w:type="paragraph" w:customStyle="1" w:styleId="5F55C7732F7C4B5D8A304ABBA2CEEAC6">
    <w:name w:val="5F55C7732F7C4B5D8A304ABBA2CEEAC6"/>
  </w:style>
  <w:style w:type="paragraph" w:customStyle="1" w:styleId="42D44E778B52413EA4A674593491F55E">
    <w:name w:val="42D44E778B52413EA4A674593491F55E"/>
  </w:style>
  <w:style w:type="paragraph" w:customStyle="1" w:styleId="4CE1E9BC2891451B8CE3BAE043DD10D3">
    <w:name w:val="4CE1E9BC2891451B8CE3BAE043DD10D3"/>
  </w:style>
  <w:style w:type="paragraph" w:customStyle="1" w:styleId="E0AD5699F7A047639BF9878856D9CE10">
    <w:name w:val="E0AD5699F7A047639BF9878856D9CE10"/>
  </w:style>
  <w:style w:type="paragraph" w:customStyle="1" w:styleId="31A25BD43502410EB2B31959B44588BF">
    <w:name w:val="31A25BD43502410EB2B31959B44588BF"/>
  </w:style>
  <w:style w:type="paragraph" w:customStyle="1" w:styleId="5C83B2FEB4E54A409C3FCE62EB6FA135">
    <w:name w:val="5C83B2FEB4E54A409C3FCE62EB6FA135"/>
  </w:style>
  <w:style w:type="paragraph" w:customStyle="1" w:styleId="B8FD9C6D59094F229BCD806248D205AD">
    <w:name w:val="B8FD9C6D59094F229BCD806248D205AD"/>
  </w:style>
  <w:style w:type="paragraph" w:customStyle="1" w:styleId="AC8F9A03693B468FB8A1DAE0BD77F1C3">
    <w:name w:val="AC8F9A03693B468FB8A1DAE0BD77F1C3"/>
  </w:style>
  <w:style w:type="paragraph" w:customStyle="1" w:styleId="74D50D044D394248AE362A5BD04A1A95">
    <w:name w:val="74D50D044D394248AE362A5BD04A1A95"/>
  </w:style>
  <w:style w:type="paragraph" w:customStyle="1" w:styleId="037264230FEB460DB8D99B550AAB306C">
    <w:name w:val="037264230FEB460DB8D99B550AAB306C"/>
  </w:style>
  <w:style w:type="paragraph" w:customStyle="1" w:styleId="8B134AF055914B25A0DC4AEFB2B78F53">
    <w:name w:val="8B134AF055914B25A0DC4AEFB2B78F53"/>
  </w:style>
  <w:style w:type="paragraph" w:customStyle="1" w:styleId="94D83B2F461C4F7E80BC5D050144801C">
    <w:name w:val="94D83B2F461C4F7E80BC5D050144801C"/>
  </w:style>
  <w:style w:type="paragraph" w:customStyle="1" w:styleId="08C982F98A9943A88C9C82B011124B56">
    <w:name w:val="08C982F98A9943A88C9C82B011124B56"/>
  </w:style>
  <w:style w:type="paragraph" w:customStyle="1" w:styleId="79303FE1AD7A4A09B83C9CC22D85DF5E">
    <w:name w:val="79303FE1AD7A4A09B83C9CC22D85DF5E"/>
  </w:style>
  <w:style w:type="paragraph" w:customStyle="1" w:styleId="082923CBDD904AACA607BA317FE0238C">
    <w:name w:val="082923CBDD904AACA607BA317FE0238C"/>
  </w:style>
  <w:style w:type="paragraph" w:customStyle="1" w:styleId="C39DAA5BB0814006B00EB8CCA6DDE885">
    <w:name w:val="C39DAA5BB0814006B00EB8CCA6DDE885"/>
  </w:style>
  <w:style w:type="paragraph" w:customStyle="1" w:styleId="584BE49BE63F437B8D9D7C1EB6C02159">
    <w:name w:val="584BE49BE63F437B8D9D7C1EB6C02159"/>
  </w:style>
  <w:style w:type="paragraph" w:customStyle="1" w:styleId="6C1EBE1152064A77929D67AE78FA3019">
    <w:name w:val="6C1EBE1152064A77929D67AE78FA3019"/>
  </w:style>
  <w:style w:type="paragraph" w:customStyle="1" w:styleId="E19CE4A59AA44BD49A15CCE47E0B733E">
    <w:name w:val="E19CE4A59AA44BD49A15CCE47E0B733E"/>
  </w:style>
  <w:style w:type="paragraph" w:customStyle="1" w:styleId="0801D9E69FD24AE682609CDC9321122C">
    <w:name w:val="0801D9E69FD24AE682609CDC9321122C"/>
  </w:style>
  <w:style w:type="paragraph" w:customStyle="1" w:styleId="9DF6BA12F14F4CAAA1131A1223F8EA2D">
    <w:name w:val="9DF6BA12F14F4CAAA1131A1223F8EA2D"/>
  </w:style>
  <w:style w:type="paragraph" w:customStyle="1" w:styleId="A8DB1AE0DB874EFB858A5A75BE75F369">
    <w:name w:val="A8DB1AE0DB874EFB858A5A75BE75F369"/>
  </w:style>
  <w:style w:type="paragraph" w:customStyle="1" w:styleId="A0A62071E32C4076917FEE4E3A7A653B">
    <w:name w:val="A0A62071E32C4076917FEE4E3A7A653B"/>
  </w:style>
  <w:style w:type="paragraph" w:customStyle="1" w:styleId="9B7AB6D2DE1743DAA3D88CF37F9BBA64">
    <w:name w:val="9B7AB6D2DE1743DAA3D88CF37F9BBA64"/>
  </w:style>
  <w:style w:type="paragraph" w:customStyle="1" w:styleId="C795663F0846440DBA21A8AB6BA6758E">
    <w:name w:val="C795663F0846440DBA21A8AB6BA6758E"/>
  </w:style>
  <w:style w:type="paragraph" w:customStyle="1" w:styleId="15A9666234A2417F90354631A9B69EC9">
    <w:name w:val="15A9666234A2417F90354631A9B69EC9"/>
  </w:style>
  <w:style w:type="paragraph" w:customStyle="1" w:styleId="94FCEE7A5A1B408E9F8FAE4108C25F85">
    <w:name w:val="94FCEE7A5A1B408E9F8FAE4108C25F85"/>
  </w:style>
  <w:style w:type="paragraph" w:customStyle="1" w:styleId="1E9ED8A9C3954822A98A246F3C49458C">
    <w:name w:val="1E9ED8A9C3954822A98A246F3C49458C"/>
  </w:style>
  <w:style w:type="paragraph" w:customStyle="1" w:styleId="1D6A948E28F94CAA9083B6B6A63321E9">
    <w:name w:val="1D6A948E28F94CAA9083B6B6A63321E9"/>
  </w:style>
  <w:style w:type="paragraph" w:customStyle="1" w:styleId="9C03D84D3BC84D6E839E8680178A7D88">
    <w:name w:val="9C03D84D3BC84D6E839E8680178A7D88"/>
  </w:style>
  <w:style w:type="paragraph" w:customStyle="1" w:styleId="8168718B59CE47CD9FB68BB0371113ED">
    <w:name w:val="8168718B59CE47CD9FB68BB0371113ED"/>
  </w:style>
  <w:style w:type="paragraph" w:customStyle="1" w:styleId="E6C0110DCEBA40E39DF26BA0FF652FDB">
    <w:name w:val="E6C0110DCEBA40E39DF26BA0FF652FDB"/>
  </w:style>
  <w:style w:type="paragraph" w:customStyle="1" w:styleId="FB8F180BAD1348F284A2D90763063274">
    <w:name w:val="FB8F180BAD1348F284A2D90763063274"/>
  </w:style>
  <w:style w:type="paragraph" w:customStyle="1" w:styleId="5E115D6D4DF94C6B9990BB6610A72374">
    <w:name w:val="5E115D6D4DF94C6B9990BB6610A72374"/>
  </w:style>
  <w:style w:type="paragraph" w:customStyle="1" w:styleId="E70F1E1B9FAE4387B37FD95D08F3D0F7">
    <w:name w:val="E70F1E1B9FAE4387B37FD95D08F3D0F7"/>
  </w:style>
  <w:style w:type="paragraph" w:customStyle="1" w:styleId="63AED555B2344F5483B3D3431940FF1A">
    <w:name w:val="63AED555B2344F5483B3D3431940FF1A"/>
  </w:style>
  <w:style w:type="paragraph" w:customStyle="1" w:styleId="628A66ABD1EF44488327EB4513625B04">
    <w:name w:val="628A66ABD1EF44488327EB4513625B04"/>
  </w:style>
  <w:style w:type="paragraph" w:customStyle="1" w:styleId="30C8B8EDC6004D66AB4110B59D039AE8">
    <w:name w:val="30C8B8EDC6004D66AB4110B59D039AE8"/>
  </w:style>
  <w:style w:type="paragraph" w:customStyle="1" w:styleId="DCCF485AA17445508663FB2D33EBD759">
    <w:name w:val="DCCF485AA17445508663FB2D33EBD759"/>
  </w:style>
  <w:style w:type="paragraph" w:customStyle="1" w:styleId="DC990B12C3024C09B8E8D50B42D9F8D7">
    <w:name w:val="DC990B12C3024C09B8E8D50B42D9F8D7"/>
  </w:style>
  <w:style w:type="paragraph" w:customStyle="1" w:styleId="60C80E0597AD4E3B8298E4F75C125091">
    <w:name w:val="60C80E0597AD4E3B8298E4F75C125091"/>
  </w:style>
  <w:style w:type="paragraph" w:customStyle="1" w:styleId="7061E7B5DED54FB7A673231923DC79DA">
    <w:name w:val="7061E7B5DED54FB7A673231923DC79DA"/>
  </w:style>
  <w:style w:type="paragraph" w:customStyle="1" w:styleId="A0345B1DCAD94A2BBED10B97A3BE2EA6">
    <w:name w:val="A0345B1DCAD94A2BBED10B97A3BE2EA6"/>
  </w:style>
  <w:style w:type="paragraph" w:customStyle="1" w:styleId="9ECA595AFB6C4AD786617845C4163441">
    <w:name w:val="9ECA595AFB6C4AD786617845C4163441"/>
  </w:style>
  <w:style w:type="paragraph" w:customStyle="1" w:styleId="15417ECAD1D94AF6AB1C428ACA0A2D57">
    <w:name w:val="15417ECAD1D94AF6AB1C428ACA0A2D57"/>
  </w:style>
  <w:style w:type="paragraph" w:customStyle="1" w:styleId="A1C8B5642E3542D18B62B28A3ECE2D36">
    <w:name w:val="A1C8B5642E3542D18B62B28A3ECE2D36"/>
  </w:style>
  <w:style w:type="paragraph" w:customStyle="1" w:styleId="0A35A4CA089D4E508621834A4668C01B">
    <w:name w:val="0A35A4CA089D4E508621834A4668C01B"/>
  </w:style>
  <w:style w:type="paragraph" w:customStyle="1" w:styleId="FC056176E24D4A039B7239CA4470E0ED">
    <w:name w:val="FC056176E24D4A039B7239CA4470E0ED"/>
  </w:style>
  <w:style w:type="paragraph" w:customStyle="1" w:styleId="ED290DEFC2E646C09533A4183CD69055">
    <w:name w:val="ED290DEFC2E646C09533A4183CD69055"/>
  </w:style>
  <w:style w:type="paragraph" w:customStyle="1" w:styleId="D71FD045D44F45BC9A75AE94DC24B6C2">
    <w:name w:val="D71FD045D44F45BC9A75AE94DC24B6C2"/>
  </w:style>
  <w:style w:type="paragraph" w:customStyle="1" w:styleId="D79BC2CE75C14C3E880820D271BBBADF">
    <w:name w:val="D79BC2CE75C14C3E880820D271BBBADF"/>
  </w:style>
  <w:style w:type="paragraph" w:customStyle="1" w:styleId="E80C85AF79844C7396FBDF9E8EE1F3D4">
    <w:name w:val="E80C85AF79844C7396FBDF9E8EE1F3D4"/>
  </w:style>
  <w:style w:type="paragraph" w:customStyle="1" w:styleId="16BC0536091E4425938A5CA5BEE76CEA">
    <w:name w:val="16BC0536091E4425938A5CA5BEE76CEA"/>
  </w:style>
  <w:style w:type="paragraph" w:customStyle="1" w:styleId="14BBF23099DF436D9EC63D7258437F43">
    <w:name w:val="14BBF23099DF436D9EC63D7258437F43"/>
  </w:style>
  <w:style w:type="paragraph" w:customStyle="1" w:styleId="3BD84767D2444497B3D4981CD16353CB">
    <w:name w:val="3BD84767D2444497B3D4981CD16353CB"/>
  </w:style>
  <w:style w:type="paragraph" w:customStyle="1" w:styleId="5F84E1FEBEB24EB9B35E715D634DD080">
    <w:name w:val="5F84E1FEBEB24EB9B35E715D634DD080"/>
  </w:style>
  <w:style w:type="paragraph" w:customStyle="1" w:styleId="0431881431C94164917794FE76857E41">
    <w:name w:val="0431881431C94164917794FE76857E41"/>
  </w:style>
  <w:style w:type="paragraph" w:customStyle="1" w:styleId="313A30881CF2402099324DBD57CC8D28">
    <w:name w:val="313A30881CF2402099324DBD57CC8D28"/>
  </w:style>
  <w:style w:type="paragraph" w:customStyle="1" w:styleId="C83CCD54D979429E89121B9B0BB95BBC">
    <w:name w:val="C83CCD54D979429E89121B9B0BB95BBC"/>
  </w:style>
  <w:style w:type="paragraph" w:customStyle="1" w:styleId="5B35A74C5FFE4459A21ED00C7B3A94F3">
    <w:name w:val="5B35A74C5FFE4459A21ED00C7B3A94F3"/>
  </w:style>
  <w:style w:type="paragraph" w:customStyle="1" w:styleId="8B0BF77141CD4D5B926275DCC55827E6">
    <w:name w:val="8B0BF77141CD4D5B926275DCC55827E6"/>
  </w:style>
  <w:style w:type="paragraph" w:customStyle="1" w:styleId="D74737188B7F46AC94BA19D2CC73FED4">
    <w:name w:val="D74737188B7F46AC94BA19D2CC73FED4"/>
  </w:style>
  <w:style w:type="paragraph" w:customStyle="1" w:styleId="9155B7A799DF40009484B21F92C98C38">
    <w:name w:val="9155B7A799DF40009484B21F92C98C38"/>
  </w:style>
  <w:style w:type="paragraph" w:customStyle="1" w:styleId="62F46C5D6B874752BF413BA6C4448F75">
    <w:name w:val="62F46C5D6B874752BF413BA6C4448F75"/>
  </w:style>
  <w:style w:type="paragraph" w:customStyle="1" w:styleId="6762E7BADDFE449F9974FB93714445CE">
    <w:name w:val="6762E7BADDFE449F9974FB93714445CE"/>
  </w:style>
  <w:style w:type="paragraph" w:customStyle="1" w:styleId="8161269AE6F44723B352EB565097A3E3">
    <w:name w:val="8161269AE6F44723B352EB565097A3E3"/>
  </w:style>
  <w:style w:type="paragraph" w:customStyle="1" w:styleId="81C52CE9C4A04C6D9A76AA6786A18E48">
    <w:name w:val="81C52CE9C4A04C6D9A76AA6786A18E48"/>
  </w:style>
  <w:style w:type="paragraph" w:customStyle="1" w:styleId="04B763E5DDE5479AAA426BD7BE1C17FD">
    <w:name w:val="04B763E5DDE5479AAA426BD7BE1C17FD"/>
  </w:style>
  <w:style w:type="paragraph" w:customStyle="1" w:styleId="295E1AA4757F43349CBC08CC9DE88FC0">
    <w:name w:val="295E1AA4757F43349CBC08CC9DE88FC0"/>
  </w:style>
  <w:style w:type="paragraph" w:customStyle="1" w:styleId="C2188B9F920648D680835C2A83708640">
    <w:name w:val="C2188B9F920648D680835C2A83708640"/>
  </w:style>
  <w:style w:type="paragraph" w:customStyle="1" w:styleId="7C3028595989457492A319EC946CAD5E">
    <w:name w:val="7C3028595989457492A319EC946CAD5E"/>
  </w:style>
  <w:style w:type="paragraph" w:customStyle="1" w:styleId="84BF67A94D594DF185450ABE4EE06122">
    <w:name w:val="84BF67A94D594DF185450ABE4EE06122"/>
  </w:style>
  <w:style w:type="paragraph" w:customStyle="1" w:styleId="6AE5E68F495347A28B039930B3DCB3BB">
    <w:name w:val="6AE5E68F495347A28B039930B3DCB3BB"/>
  </w:style>
  <w:style w:type="paragraph" w:customStyle="1" w:styleId="84DECFA0CCEE4790B232CCD94FDD2BD6">
    <w:name w:val="84DECFA0CCEE4790B232CCD94FDD2BD6"/>
  </w:style>
  <w:style w:type="paragraph" w:customStyle="1" w:styleId="748A624B35C5464788B4014948FCC80E">
    <w:name w:val="748A624B35C5464788B4014948FCC80E"/>
  </w:style>
  <w:style w:type="paragraph" w:customStyle="1" w:styleId="7BD2A6184C3E432B8E85BFD0A35989C1">
    <w:name w:val="7BD2A6184C3E432B8E85BFD0A35989C1"/>
  </w:style>
  <w:style w:type="paragraph" w:customStyle="1" w:styleId="5AF762CFD8244DC6BE5EAC50C3D0A617">
    <w:name w:val="5AF762CFD8244DC6BE5EAC50C3D0A617"/>
  </w:style>
  <w:style w:type="paragraph" w:customStyle="1" w:styleId="9617451ABCF14090BA0B607211E2EB90">
    <w:name w:val="9617451ABCF14090BA0B607211E2EB90"/>
  </w:style>
  <w:style w:type="paragraph" w:customStyle="1" w:styleId="4D9765AF357B4CABB1A0BA1E87813A6A">
    <w:name w:val="4D9765AF357B4CABB1A0BA1E87813A6A"/>
  </w:style>
  <w:style w:type="paragraph" w:customStyle="1" w:styleId="6B301D559F5B4C68BF575BCDA7E6E6BB">
    <w:name w:val="6B301D559F5B4C68BF575BCDA7E6E6BB"/>
  </w:style>
  <w:style w:type="paragraph" w:customStyle="1" w:styleId="910C5977D4C649049EE721BD6D41B4DA">
    <w:name w:val="910C5977D4C649049EE721BD6D41B4DA"/>
  </w:style>
  <w:style w:type="paragraph" w:customStyle="1" w:styleId="B70A195AAD124A77BA62EE3C1C072DD7">
    <w:name w:val="B70A195AAD124A77BA62EE3C1C072DD7"/>
  </w:style>
  <w:style w:type="paragraph" w:customStyle="1" w:styleId="EB359D6011E6486E8704D79808DEA420">
    <w:name w:val="EB359D6011E6486E8704D79808DEA420"/>
  </w:style>
  <w:style w:type="paragraph" w:customStyle="1" w:styleId="430F666B20CE42BF90C5A3EFDAF37C00">
    <w:name w:val="430F666B20CE42BF90C5A3EFDAF37C00"/>
  </w:style>
  <w:style w:type="paragraph" w:customStyle="1" w:styleId="8F32047C85CF4DB598FA28ADDA79566D">
    <w:name w:val="8F32047C85CF4DB598FA28ADDA79566D"/>
  </w:style>
  <w:style w:type="paragraph" w:customStyle="1" w:styleId="D8AF321A737449CC82C21B8DC43339E8">
    <w:name w:val="D8AF321A737449CC82C21B8DC43339E8"/>
  </w:style>
  <w:style w:type="paragraph" w:customStyle="1" w:styleId="0C102E2C948F4C0585EE7801C0BC988A">
    <w:name w:val="0C102E2C948F4C0585EE7801C0BC988A"/>
  </w:style>
  <w:style w:type="paragraph" w:customStyle="1" w:styleId="5E58A7E5F853420F9BF0D4268CBD9F46">
    <w:name w:val="5E58A7E5F853420F9BF0D4268CBD9F46"/>
  </w:style>
  <w:style w:type="paragraph" w:customStyle="1" w:styleId="0712F3D5501F4999B7189E91E54FF3EE">
    <w:name w:val="0712F3D5501F4999B7189E91E54FF3EE"/>
  </w:style>
  <w:style w:type="paragraph" w:customStyle="1" w:styleId="97ADB2C717324AC0AB35CFFCDA25DB67">
    <w:name w:val="97ADB2C717324AC0AB35CFFCDA25DB67"/>
  </w:style>
  <w:style w:type="paragraph" w:customStyle="1" w:styleId="95D322F7A30E4685BC091385B43DB580">
    <w:name w:val="95D322F7A30E4685BC091385B43DB580"/>
  </w:style>
  <w:style w:type="paragraph" w:customStyle="1" w:styleId="2D691BE8C9B5455B8B1CB3B2B7F80A3B">
    <w:name w:val="2D691BE8C9B5455B8B1CB3B2B7F80A3B"/>
  </w:style>
  <w:style w:type="paragraph" w:customStyle="1" w:styleId="757F4F01900B4CD6996795C47F7F4FEE">
    <w:name w:val="757F4F01900B4CD6996795C47F7F4FEE"/>
  </w:style>
  <w:style w:type="paragraph" w:customStyle="1" w:styleId="0A1805E3F44F4D96B0544773BB0D2372">
    <w:name w:val="0A1805E3F44F4D96B0544773BB0D2372"/>
  </w:style>
  <w:style w:type="paragraph" w:customStyle="1" w:styleId="057FEE6BC03E45CDB5A92E838F7F016B">
    <w:name w:val="057FEE6BC03E45CDB5A92E838F7F016B"/>
  </w:style>
  <w:style w:type="paragraph" w:customStyle="1" w:styleId="0EBE5C8B01324498ADED105A14D6BF2F">
    <w:name w:val="0EBE5C8B01324498ADED105A14D6BF2F"/>
  </w:style>
  <w:style w:type="paragraph" w:customStyle="1" w:styleId="900F7203F6E34BA983B11946743BA870">
    <w:name w:val="900F7203F6E34BA983B11946743BA870"/>
  </w:style>
  <w:style w:type="paragraph" w:customStyle="1" w:styleId="C15A269D97364AE99E1EF13EB8345538">
    <w:name w:val="C15A269D97364AE99E1EF13EB8345538"/>
  </w:style>
  <w:style w:type="paragraph" w:customStyle="1" w:styleId="AB93110181664A9A98D84D49B77BE6F8">
    <w:name w:val="AB93110181664A9A98D84D49B77BE6F8"/>
  </w:style>
  <w:style w:type="paragraph" w:customStyle="1" w:styleId="B9F493D0C0EF45A48F3960D62248A0B1">
    <w:name w:val="B9F493D0C0EF45A48F3960D62248A0B1"/>
    <w:rsid w:val="002611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C5020C53D4F4EA9ADB60FEA81F529">
    <w:name w:val="BA4C5020C53D4F4EA9ADB60FEA81F529"/>
  </w:style>
  <w:style w:type="paragraph" w:customStyle="1" w:styleId="55245ACC67B744CB9093AC9E3A8F9724">
    <w:name w:val="55245ACC67B744CB9093AC9E3A8F9724"/>
  </w:style>
  <w:style w:type="paragraph" w:customStyle="1" w:styleId="46FE4805B2A04477BC450698FF0B667C">
    <w:name w:val="46FE4805B2A04477BC450698FF0B667C"/>
  </w:style>
  <w:style w:type="paragraph" w:customStyle="1" w:styleId="167BADACD8D24668AA4FA87F5C444E46">
    <w:name w:val="167BADACD8D24668AA4FA87F5C444E46"/>
  </w:style>
  <w:style w:type="paragraph" w:customStyle="1" w:styleId="2805293A420A464AB072A9A0D7383272">
    <w:name w:val="2805293A420A464AB072A9A0D7383272"/>
  </w:style>
  <w:style w:type="paragraph" w:customStyle="1" w:styleId="622446EEF5594A4483FF01BC971F697D">
    <w:name w:val="622446EEF5594A4483FF01BC971F697D"/>
  </w:style>
  <w:style w:type="paragraph" w:customStyle="1" w:styleId="206E36B7C67F484AA409CE17FD52EDBC">
    <w:name w:val="206E36B7C67F484AA409CE17FD52EDBC"/>
  </w:style>
  <w:style w:type="paragraph" w:customStyle="1" w:styleId="0CBC9EA640844E4B8FC845AA98BD36B4">
    <w:name w:val="0CBC9EA640844E4B8FC845AA98BD36B4"/>
  </w:style>
  <w:style w:type="paragraph" w:customStyle="1" w:styleId="70D060265FF547A0832AA1F42DE4DB1E">
    <w:name w:val="70D060265FF547A0832AA1F42DE4DB1E"/>
  </w:style>
  <w:style w:type="paragraph" w:customStyle="1" w:styleId="B27B14ED8F364481A53D57D2088609CD">
    <w:name w:val="B27B14ED8F364481A53D57D2088609CD"/>
  </w:style>
  <w:style w:type="paragraph" w:customStyle="1" w:styleId="3BDB4D92C9FA47CBB4E03BCC8549EC3F">
    <w:name w:val="3BDB4D92C9FA47CBB4E03BCC8549EC3F"/>
  </w:style>
  <w:style w:type="paragraph" w:customStyle="1" w:styleId="8EB0B466801647FE985630E167A11280">
    <w:name w:val="8EB0B466801647FE985630E167A11280"/>
  </w:style>
  <w:style w:type="paragraph" w:customStyle="1" w:styleId="8B036FDC0923490AAEF5004FD8EF9B75">
    <w:name w:val="8B036FDC0923490AAEF5004FD8EF9B75"/>
  </w:style>
  <w:style w:type="paragraph" w:customStyle="1" w:styleId="CA77DD1B155D43C9AD0CD21D5B1BD8A1">
    <w:name w:val="CA77DD1B155D43C9AD0CD21D5B1BD8A1"/>
  </w:style>
  <w:style w:type="paragraph" w:customStyle="1" w:styleId="0EE6BFB66F3B4FC5BEF2BEA6A922BC0E">
    <w:name w:val="0EE6BFB66F3B4FC5BEF2BEA6A922BC0E"/>
  </w:style>
  <w:style w:type="paragraph" w:customStyle="1" w:styleId="F028283072E04E15B5D03F6F759EBFFD">
    <w:name w:val="F028283072E04E15B5D03F6F759EBFFD"/>
  </w:style>
  <w:style w:type="paragraph" w:customStyle="1" w:styleId="F9F91082800D4E98886BD8372D5C1CB3">
    <w:name w:val="F9F91082800D4E98886BD8372D5C1CB3"/>
  </w:style>
  <w:style w:type="paragraph" w:customStyle="1" w:styleId="45379C0096C84640BEE5C1053D2B3700">
    <w:name w:val="45379C0096C84640BEE5C1053D2B3700"/>
  </w:style>
  <w:style w:type="paragraph" w:customStyle="1" w:styleId="0BDB27E620BB4C778F83D2EFAFD294E4">
    <w:name w:val="0BDB27E620BB4C778F83D2EFAFD294E4"/>
  </w:style>
  <w:style w:type="paragraph" w:customStyle="1" w:styleId="BBF6FA095B514E0480DD4B52216504EB">
    <w:name w:val="BBF6FA095B514E0480DD4B52216504EB"/>
  </w:style>
  <w:style w:type="paragraph" w:customStyle="1" w:styleId="866842EFF319462392159AC9241D0757">
    <w:name w:val="866842EFF319462392159AC9241D0757"/>
  </w:style>
  <w:style w:type="paragraph" w:customStyle="1" w:styleId="BAAA104A027C44E29FABD01AE234F709">
    <w:name w:val="BAAA104A027C44E29FABD01AE234F709"/>
  </w:style>
  <w:style w:type="paragraph" w:customStyle="1" w:styleId="F480375AAC57469AB00936533CC30563">
    <w:name w:val="F480375AAC57469AB00936533CC30563"/>
  </w:style>
  <w:style w:type="paragraph" w:customStyle="1" w:styleId="A8EA05064AF147688D318EF444BB490C">
    <w:name w:val="A8EA05064AF147688D318EF444BB490C"/>
  </w:style>
  <w:style w:type="paragraph" w:customStyle="1" w:styleId="B63BB22945E546779DBE86D22BA2D5D0">
    <w:name w:val="B63BB22945E546779DBE86D22BA2D5D0"/>
  </w:style>
  <w:style w:type="paragraph" w:customStyle="1" w:styleId="C2798A66B27D4A4B83D394700C25C78E">
    <w:name w:val="C2798A66B27D4A4B83D394700C25C78E"/>
  </w:style>
  <w:style w:type="paragraph" w:customStyle="1" w:styleId="ACC88FABB8034435855BF7D8760A25D1">
    <w:name w:val="ACC88FABB8034435855BF7D8760A25D1"/>
  </w:style>
  <w:style w:type="paragraph" w:customStyle="1" w:styleId="09B32937930D49ACB7354F2AD40F09CE">
    <w:name w:val="09B32937930D49ACB7354F2AD40F09CE"/>
  </w:style>
  <w:style w:type="paragraph" w:customStyle="1" w:styleId="2A8811D11CB340EE910BC2DAF493A5AD">
    <w:name w:val="2A8811D11CB340EE910BC2DAF493A5AD"/>
  </w:style>
  <w:style w:type="paragraph" w:customStyle="1" w:styleId="97E6851FB1F34752B706B44EDD900CB2">
    <w:name w:val="97E6851FB1F34752B706B44EDD900CB2"/>
  </w:style>
  <w:style w:type="paragraph" w:customStyle="1" w:styleId="45070388B7AA42D6878C3E64EE8B73E8">
    <w:name w:val="45070388B7AA42D6878C3E64EE8B73E8"/>
  </w:style>
  <w:style w:type="paragraph" w:customStyle="1" w:styleId="02BEFC2A5B3D4C7AB699D9055B15F425">
    <w:name w:val="02BEFC2A5B3D4C7AB699D9055B15F425"/>
  </w:style>
  <w:style w:type="paragraph" w:customStyle="1" w:styleId="93883739256D40B998153CD91F0F9BDE">
    <w:name w:val="93883739256D40B998153CD91F0F9BDE"/>
  </w:style>
  <w:style w:type="paragraph" w:customStyle="1" w:styleId="D5AF8A0D5B1943C98615FDB350F43E25">
    <w:name w:val="D5AF8A0D5B1943C98615FDB350F43E25"/>
  </w:style>
  <w:style w:type="paragraph" w:customStyle="1" w:styleId="CD8FF48D3D48483EBA57833CA301E869">
    <w:name w:val="CD8FF48D3D48483EBA57833CA301E869"/>
  </w:style>
  <w:style w:type="paragraph" w:customStyle="1" w:styleId="316E2714C7B4490BB31DEE75159B825F">
    <w:name w:val="316E2714C7B4490BB31DEE75159B825F"/>
  </w:style>
  <w:style w:type="paragraph" w:customStyle="1" w:styleId="48B73D5DB0EA49AE8A11DBF13A2649B0">
    <w:name w:val="48B73D5DB0EA49AE8A11DBF13A2649B0"/>
  </w:style>
  <w:style w:type="paragraph" w:customStyle="1" w:styleId="559F0DB534D0471E857670F3007CE8BB">
    <w:name w:val="559F0DB534D0471E857670F3007CE8BB"/>
  </w:style>
  <w:style w:type="paragraph" w:customStyle="1" w:styleId="664E65E663124CAC8A6180F269966574">
    <w:name w:val="664E65E663124CAC8A6180F269966574"/>
  </w:style>
  <w:style w:type="paragraph" w:customStyle="1" w:styleId="F62724A4D2C2419C83E9975810C19826">
    <w:name w:val="F62724A4D2C2419C83E9975810C19826"/>
  </w:style>
  <w:style w:type="paragraph" w:customStyle="1" w:styleId="66F106F1B42B49B2893D6F73760DF2C6">
    <w:name w:val="66F106F1B42B49B2893D6F73760DF2C6"/>
  </w:style>
  <w:style w:type="paragraph" w:customStyle="1" w:styleId="2110B1FA144742D3BFA70056428DB502">
    <w:name w:val="2110B1FA144742D3BFA70056428DB502"/>
  </w:style>
  <w:style w:type="paragraph" w:customStyle="1" w:styleId="9522D12F306F46AF9DC5854DD228D9F0">
    <w:name w:val="9522D12F306F46AF9DC5854DD228D9F0"/>
  </w:style>
  <w:style w:type="paragraph" w:customStyle="1" w:styleId="A0699327D4434490A6481AC52435DD90">
    <w:name w:val="A0699327D4434490A6481AC52435DD90"/>
  </w:style>
  <w:style w:type="paragraph" w:customStyle="1" w:styleId="4A24C2616E424D0889002B8A0D886F80">
    <w:name w:val="4A24C2616E424D0889002B8A0D886F80"/>
  </w:style>
  <w:style w:type="paragraph" w:customStyle="1" w:styleId="AC91DEBA74D84D9AAA3CB334917E6B80">
    <w:name w:val="AC91DEBA74D84D9AAA3CB334917E6B80"/>
  </w:style>
  <w:style w:type="paragraph" w:customStyle="1" w:styleId="3F13BA52E082433BABB8BF216AA4A56A">
    <w:name w:val="3F13BA52E082433BABB8BF216AA4A56A"/>
  </w:style>
  <w:style w:type="paragraph" w:customStyle="1" w:styleId="AFAFB5BFBC2B43D797E6AD38A7CD2D09">
    <w:name w:val="AFAFB5BFBC2B43D797E6AD38A7CD2D09"/>
  </w:style>
  <w:style w:type="paragraph" w:customStyle="1" w:styleId="623BBAC675E044FE9ABFB43D2A7AD386">
    <w:name w:val="623BBAC675E044FE9ABFB43D2A7AD386"/>
  </w:style>
  <w:style w:type="paragraph" w:customStyle="1" w:styleId="64FB2B33B12E4AC0B9FE9073A992A5F1">
    <w:name w:val="64FB2B33B12E4AC0B9FE9073A992A5F1"/>
  </w:style>
  <w:style w:type="paragraph" w:customStyle="1" w:styleId="CC65CB5529F3420C807A0649117A2194">
    <w:name w:val="CC65CB5529F3420C807A0649117A2194"/>
  </w:style>
  <w:style w:type="paragraph" w:customStyle="1" w:styleId="760AF52659D0467FBA04A8430BD97791">
    <w:name w:val="760AF52659D0467FBA04A8430BD97791"/>
  </w:style>
  <w:style w:type="paragraph" w:customStyle="1" w:styleId="57CAB569C8ED47C38C81E4A55726146E">
    <w:name w:val="57CAB569C8ED47C38C81E4A55726146E"/>
  </w:style>
  <w:style w:type="paragraph" w:customStyle="1" w:styleId="F0D3EE132CF54F6B91226E94CE3A4D37">
    <w:name w:val="F0D3EE132CF54F6B91226E94CE3A4D37"/>
  </w:style>
  <w:style w:type="paragraph" w:customStyle="1" w:styleId="E7464ED67BB545EC916F2FC708E15FBA">
    <w:name w:val="E7464ED67BB545EC916F2FC708E15FBA"/>
  </w:style>
  <w:style w:type="paragraph" w:customStyle="1" w:styleId="48C9365496E24CC88A1B7D4B2534088B">
    <w:name w:val="48C9365496E24CC88A1B7D4B2534088B"/>
  </w:style>
  <w:style w:type="paragraph" w:customStyle="1" w:styleId="00BB696EA2594E079598FF55F11DCDCC">
    <w:name w:val="00BB696EA2594E079598FF55F11DCDCC"/>
  </w:style>
  <w:style w:type="paragraph" w:customStyle="1" w:styleId="6E199DFA6EDA4585AF9D2CC33D656400">
    <w:name w:val="6E199DFA6EDA4585AF9D2CC33D656400"/>
  </w:style>
  <w:style w:type="paragraph" w:customStyle="1" w:styleId="8327BA0F10ED49C7B6AC8E6226498510">
    <w:name w:val="8327BA0F10ED49C7B6AC8E6226498510"/>
  </w:style>
  <w:style w:type="paragraph" w:customStyle="1" w:styleId="7609C35508EC434B82ED45365343AE84">
    <w:name w:val="7609C35508EC434B82ED45365343AE84"/>
  </w:style>
  <w:style w:type="paragraph" w:customStyle="1" w:styleId="CF760E2E4F554F74B764029F6099C697">
    <w:name w:val="CF760E2E4F554F74B764029F6099C697"/>
  </w:style>
  <w:style w:type="paragraph" w:customStyle="1" w:styleId="B8F3C7C51C774F20BEB9AB73AA86D0CE">
    <w:name w:val="B8F3C7C51C774F20BEB9AB73AA86D0CE"/>
  </w:style>
  <w:style w:type="paragraph" w:customStyle="1" w:styleId="2EC1D0750B984649AD4527A9A62C97DA">
    <w:name w:val="2EC1D0750B984649AD4527A9A62C97DA"/>
  </w:style>
  <w:style w:type="paragraph" w:customStyle="1" w:styleId="8ED0743E5F1B4EFFBE0043A800803576">
    <w:name w:val="8ED0743E5F1B4EFFBE0043A800803576"/>
  </w:style>
  <w:style w:type="paragraph" w:customStyle="1" w:styleId="EC0C95DBE5F34935B45B4828F6C6CDC0">
    <w:name w:val="EC0C95DBE5F34935B45B4828F6C6CDC0"/>
  </w:style>
  <w:style w:type="paragraph" w:customStyle="1" w:styleId="820EACC1D3CF48B18957302192F9F215">
    <w:name w:val="820EACC1D3CF48B18957302192F9F215"/>
  </w:style>
  <w:style w:type="paragraph" w:customStyle="1" w:styleId="3B4C3B5621A84A0FB9221729047EF3D1">
    <w:name w:val="3B4C3B5621A84A0FB9221729047EF3D1"/>
  </w:style>
  <w:style w:type="paragraph" w:customStyle="1" w:styleId="B43059E1A8CD4C2A86F9E01CC232B65B">
    <w:name w:val="B43059E1A8CD4C2A86F9E01CC232B65B"/>
  </w:style>
  <w:style w:type="paragraph" w:customStyle="1" w:styleId="11678AC0793243A4AAE0AD026A77CF2E">
    <w:name w:val="11678AC0793243A4AAE0AD026A77CF2E"/>
  </w:style>
  <w:style w:type="paragraph" w:customStyle="1" w:styleId="51275448C3974B82B75036E7776F47AB">
    <w:name w:val="51275448C3974B82B75036E7776F47AB"/>
  </w:style>
  <w:style w:type="paragraph" w:customStyle="1" w:styleId="28ABA406450749A7B380D30B0E6B4A92">
    <w:name w:val="28ABA406450749A7B380D30B0E6B4A92"/>
  </w:style>
  <w:style w:type="paragraph" w:customStyle="1" w:styleId="7DAE9C9841534D45BF991926DF419778">
    <w:name w:val="7DAE9C9841534D45BF991926DF419778"/>
  </w:style>
  <w:style w:type="paragraph" w:customStyle="1" w:styleId="0FBB66B85EC342D99089CDB9D41A5072">
    <w:name w:val="0FBB66B85EC342D99089CDB9D41A5072"/>
  </w:style>
  <w:style w:type="paragraph" w:customStyle="1" w:styleId="F4275C40AE8D4A2A8006EF1F515BDA63">
    <w:name w:val="F4275C40AE8D4A2A8006EF1F515BDA63"/>
  </w:style>
  <w:style w:type="paragraph" w:customStyle="1" w:styleId="5B275292FDDC493DA246AF95AE6B0B44">
    <w:name w:val="5B275292FDDC493DA246AF95AE6B0B44"/>
  </w:style>
  <w:style w:type="paragraph" w:customStyle="1" w:styleId="5BC797900D1E442EBB660AB21840BD01">
    <w:name w:val="5BC797900D1E442EBB660AB21840BD01"/>
  </w:style>
  <w:style w:type="paragraph" w:customStyle="1" w:styleId="F71C82987BC7493B880C22EEB6985BA4">
    <w:name w:val="F71C82987BC7493B880C22EEB6985BA4"/>
  </w:style>
  <w:style w:type="paragraph" w:customStyle="1" w:styleId="DF974BFDE14846C18A76A73CF4B20227">
    <w:name w:val="DF974BFDE14846C18A76A73CF4B20227"/>
  </w:style>
  <w:style w:type="paragraph" w:customStyle="1" w:styleId="40C6938EECC04639BA5C91FBD86924CE">
    <w:name w:val="40C6938EECC04639BA5C91FBD86924CE"/>
  </w:style>
  <w:style w:type="paragraph" w:customStyle="1" w:styleId="36CBA2D17BC74947A8CFF65680891D0A">
    <w:name w:val="36CBA2D17BC74947A8CFF65680891D0A"/>
  </w:style>
  <w:style w:type="paragraph" w:customStyle="1" w:styleId="0DFC608D196546F9A72D4263DDDBB314">
    <w:name w:val="0DFC608D196546F9A72D4263DDDBB314"/>
  </w:style>
  <w:style w:type="paragraph" w:customStyle="1" w:styleId="E85D0BC519B0458A84B54E8ACE6E1E2B">
    <w:name w:val="E85D0BC519B0458A84B54E8ACE6E1E2B"/>
  </w:style>
  <w:style w:type="paragraph" w:customStyle="1" w:styleId="B2E9549DC2AF427896DADD67EE4AF5B5">
    <w:name w:val="B2E9549DC2AF427896DADD67EE4AF5B5"/>
  </w:style>
  <w:style w:type="paragraph" w:customStyle="1" w:styleId="A2A3522DE79C40F9B874A666400906C7">
    <w:name w:val="A2A3522DE79C40F9B874A666400906C7"/>
  </w:style>
  <w:style w:type="paragraph" w:customStyle="1" w:styleId="66FCC902A56842E78160C96C111FE6CB">
    <w:name w:val="66FCC902A56842E78160C96C111FE6CB"/>
  </w:style>
  <w:style w:type="paragraph" w:customStyle="1" w:styleId="AD21305351504C3A9887095A35813308">
    <w:name w:val="AD21305351504C3A9887095A35813308"/>
  </w:style>
  <w:style w:type="paragraph" w:customStyle="1" w:styleId="31446655A64D47E2B3C4408200192589">
    <w:name w:val="31446655A64D47E2B3C4408200192589"/>
  </w:style>
  <w:style w:type="paragraph" w:customStyle="1" w:styleId="C3CD66A91DED4F5795D97D8B9F0D5A16">
    <w:name w:val="C3CD66A91DED4F5795D97D8B9F0D5A16"/>
  </w:style>
  <w:style w:type="paragraph" w:customStyle="1" w:styleId="FB24064CE69A43C4A96C34D1B20ADE9D">
    <w:name w:val="FB24064CE69A43C4A96C34D1B20ADE9D"/>
  </w:style>
  <w:style w:type="paragraph" w:customStyle="1" w:styleId="D326DE40A41E4A0CBCB7273F84677016">
    <w:name w:val="D326DE40A41E4A0CBCB7273F84677016"/>
  </w:style>
  <w:style w:type="paragraph" w:customStyle="1" w:styleId="7598368203D54C558FF0264C20028929">
    <w:name w:val="7598368203D54C558FF0264C20028929"/>
  </w:style>
  <w:style w:type="paragraph" w:customStyle="1" w:styleId="75AB2850B20640A0B5F02162506CF8D3">
    <w:name w:val="75AB2850B20640A0B5F02162506CF8D3"/>
  </w:style>
  <w:style w:type="paragraph" w:customStyle="1" w:styleId="3159172A1419458AB450063E93EB6871">
    <w:name w:val="3159172A1419458AB450063E93EB6871"/>
  </w:style>
  <w:style w:type="paragraph" w:customStyle="1" w:styleId="628307FD6C8249769EA49C7DFB831FAA">
    <w:name w:val="628307FD6C8249769EA49C7DFB831FAA"/>
  </w:style>
  <w:style w:type="paragraph" w:customStyle="1" w:styleId="8D6BD77560514FB8B4682BDFF17E36C6">
    <w:name w:val="8D6BD77560514FB8B4682BDFF17E36C6"/>
  </w:style>
  <w:style w:type="paragraph" w:customStyle="1" w:styleId="8BD5D749621A419E914D0AEB6074EB1A">
    <w:name w:val="8BD5D749621A419E914D0AEB6074EB1A"/>
  </w:style>
  <w:style w:type="paragraph" w:customStyle="1" w:styleId="B98567F839EB4CCCA8387B6043D99DC6">
    <w:name w:val="B98567F839EB4CCCA8387B6043D99DC6"/>
  </w:style>
  <w:style w:type="paragraph" w:customStyle="1" w:styleId="5BC342CAF26C4AF4BBD245DA0E517587">
    <w:name w:val="5BC342CAF26C4AF4BBD245DA0E517587"/>
  </w:style>
  <w:style w:type="paragraph" w:customStyle="1" w:styleId="8B460796DE1241A09112D4EB505E8E35">
    <w:name w:val="8B460796DE1241A09112D4EB505E8E35"/>
  </w:style>
  <w:style w:type="paragraph" w:customStyle="1" w:styleId="616D294BEEFC49AEA5D8A13D24599C86">
    <w:name w:val="616D294BEEFC49AEA5D8A13D24599C86"/>
  </w:style>
  <w:style w:type="paragraph" w:customStyle="1" w:styleId="C577CB20254A488890A1B09ED64159FB">
    <w:name w:val="C577CB20254A488890A1B09ED64159FB"/>
  </w:style>
  <w:style w:type="paragraph" w:customStyle="1" w:styleId="9985A1B3331F46969390FAB91F27BEAB">
    <w:name w:val="9985A1B3331F46969390FAB91F27BEAB"/>
  </w:style>
  <w:style w:type="paragraph" w:customStyle="1" w:styleId="3EB7BAF6397441B993A912E47300A681">
    <w:name w:val="3EB7BAF6397441B993A912E47300A681"/>
  </w:style>
  <w:style w:type="paragraph" w:customStyle="1" w:styleId="7EB3284D10CA490B9682E228012AD75A">
    <w:name w:val="7EB3284D10CA490B9682E228012AD75A"/>
  </w:style>
  <w:style w:type="paragraph" w:customStyle="1" w:styleId="6F68B72B3DC74648B45613AD745C712C">
    <w:name w:val="6F68B72B3DC74648B45613AD745C712C"/>
  </w:style>
  <w:style w:type="paragraph" w:customStyle="1" w:styleId="CCC673D9213048DCB4526F2066732BFF">
    <w:name w:val="CCC673D9213048DCB4526F2066732BFF"/>
  </w:style>
  <w:style w:type="paragraph" w:customStyle="1" w:styleId="FF1A2721572448D7A676DBB8A43DB3DE">
    <w:name w:val="FF1A2721572448D7A676DBB8A43DB3DE"/>
  </w:style>
  <w:style w:type="paragraph" w:customStyle="1" w:styleId="7B1A60AC1C8D498CABD7D51C53C0F718">
    <w:name w:val="7B1A60AC1C8D498CABD7D51C53C0F718"/>
  </w:style>
  <w:style w:type="paragraph" w:customStyle="1" w:styleId="E492E663DD23450FA6A1C07751AE2638">
    <w:name w:val="E492E663DD23450FA6A1C07751AE2638"/>
  </w:style>
  <w:style w:type="paragraph" w:customStyle="1" w:styleId="A138D474400B4B7BBBD9FF2BE1442EFA">
    <w:name w:val="A138D474400B4B7BBBD9FF2BE1442EFA"/>
  </w:style>
  <w:style w:type="paragraph" w:customStyle="1" w:styleId="1E56DB564BA24631A009F0D32E11CF75">
    <w:name w:val="1E56DB564BA24631A009F0D32E11CF75"/>
  </w:style>
  <w:style w:type="paragraph" w:customStyle="1" w:styleId="2A54450EEC674936AF7A4314B8AC54E3">
    <w:name w:val="2A54450EEC674936AF7A4314B8AC54E3"/>
  </w:style>
  <w:style w:type="paragraph" w:customStyle="1" w:styleId="2A389CCA85404986A8E4C85F70890A91">
    <w:name w:val="2A389CCA85404986A8E4C85F70890A91"/>
  </w:style>
  <w:style w:type="paragraph" w:customStyle="1" w:styleId="408EA1B21F834886923FFB6C6808A23F">
    <w:name w:val="408EA1B21F834886923FFB6C6808A23F"/>
  </w:style>
  <w:style w:type="paragraph" w:customStyle="1" w:styleId="843959C06CFE4DC6B164E69D3027848F">
    <w:name w:val="843959C06CFE4DC6B164E69D3027848F"/>
  </w:style>
  <w:style w:type="paragraph" w:customStyle="1" w:styleId="8542A06FCC33490BB882C0989FF3BF56">
    <w:name w:val="8542A06FCC33490BB882C0989FF3BF56"/>
  </w:style>
  <w:style w:type="paragraph" w:customStyle="1" w:styleId="1FBF4D1E729447D5B4DEDCC6047FF52D">
    <w:name w:val="1FBF4D1E729447D5B4DEDCC6047FF52D"/>
  </w:style>
  <w:style w:type="paragraph" w:customStyle="1" w:styleId="0CD39AD09A5A420980E4D9A50CC81D39">
    <w:name w:val="0CD39AD09A5A420980E4D9A50CC81D39"/>
  </w:style>
  <w:style w:type="paragraph" w:customStyle="1" w:styleId="6A20DFBFEBCF4D93B4E1A622F7EB0991">
    <w:name w:val="6A20DFBFEBCF4D93B4E1A622F7EB0991"/>
  </w:style>
  <w:style w:type="paragraph" w:customStyle="1" w:styleId="32BB91F46EC248D2B92B76B35FBA4696">
    <w:name w:val="32BB91F46EC248D2B92B76B35FBA4696"/>
  </w:style>
  <w:style w:type="paragraph" w:customStyle="1" w:styleId="330210986D6747CD8D78833AABC89284">
    <w:name w:val="330210986D6747CD8D78833AABC89284"/>
  </w:style>
  <w:style w:type="paragraph" w:customStyle="1" w:styleId="5A262145C09E4769B53FA376F8F36CDC">
    <w:name w:val="5A262145C09E4769B53FA376F8F36CDC"/>
  </w:style>
  <w:style w:type="paragraph" w:customStyle="1" w:styleId="709CD087EB394171B312455523320B93">
    <w:name w:val="709CD087EB394171B312455523320B93"/>
  </w:style>
  <w:style w:type="paragraph" w:customStyle="1" w:styleId="0144B6DFDC6847C7B9703E4B475F145C">
    <w:name w:val="0144B6DFDC6847C7B9703E4B475F145C"/>
  </w:style>
  <w:style w:type="paragraph" w:customStyle="1" w:styleId="C7FF625F61294C6BB7A248151DFC1F67">
    <w:name w:val="C7FF625F61294C6BB7A248151DFC1F67"/>
  </w:style>
  <w:style w:type="paragraph" w:customStyle="1" w:styleId="316BF66986214121959DDC39C976ABBC">
    <w:name w:val="316BF66986214121959DDC39C976ABBC"/>
  </w:style>
  <w:style w:type="paragraph" w:customStyle="1" w:styleId="DCA4E7BFC1564EA89F26D55460296403">
    <w:name w:val="DCA4E7BFC1564EA89F26D55460296403"/>
  </w:style>
  <w:style w:type="paragraph" w:customStyle="1" w:styleId="A9C2D94579964514A253A1BA2DD3496C">
    <w:name w:val="A9C2D94579964514A253A1BA2DD3496C"/>
  </w:style>
  <w:style w:type="paragraph" w:customStyle="1" w:styleId="4B15873350E2422AAA78A3CF0149B981">
    <w:name w:val="4B15873350E2422AAA78A3CF0149B981"/>
  </w:style>
  <w:style w:type="paragraph" w:customStyle="1" w:styleId="7F7CEB6FD157440283218DEC50B32EB8">
    <w:name w:val="7F7CEB6FD157440283218DEC50B32EB8"/>
  </w:style>
  <w:style w:type="paragraph" w:customStyle="1" w:styleId="CD05549E0DCE4876A293D07A1E0C02BE">
    <w:name w:val="CD05549E0DCE4876A293D07A1E0C02BE"/>
  </w:style>
  <w:style w:type="paragraph" w:customStyle="1" w:styleId="9E911EC67E5746CB95EFE24BF4F224D2">
    <w:name w:val="9E911EC67E5746CB95EFE24BF4F224D2"/>
  </w:style>
  <w:style w:type="paragraph" w:customStyle="1" w:styleId="BBC2C2EF2ADF4942ACFB7E741B7CCDBD">
    <w:name w:val="BBC2C2EF2ADF4942ACFB7E741B7CCDBD"/>
  </w:style>
  <w:style w:type="paragraph" w:customStyle="1" w:styleId="4F1800E2E13648208530454D5E3469A6">
    <w:name w:val="4F1800E2E13648208530454D5E3469A6"/>
  </w:style>
  <w:style w:type="paragraph" w:customStyle="1" w:styleId="DFD451D00CC844ECA18EB415C8C6E85D">
    <w:name w:val="DFD451D00CC844ECA18EB415C8C6E85D"/>
  </w:style>
  <w:style w:type="paragraph" w:customStyle="1" w:styleId="F509209BD77D42ED8B6897CCBE901D37">
    <w:name w:val="F509209BD77D42ED8B6897CCBE901D37"/>
  </w:style>
  <w:style w:type="paragraph" w:customStyle="1" w:styleId="7FC8B950D950465E892FEF046BBBEA67">
    <w:name w:val="7FC8B950D950465E892FEF046BBBEA67"/>
  </w:style>
  <w:style w:type="paragraph" w:customStyle="1" w:styleId="CCDEECEE5FB140F292E02121B515762A">
    <w:name w:val="CCDEECEE5FB140F292E02121B515762A"/>
  </w:style>
  <w:style w:type="paragraph" w:customStyle="1" w:styleId="F36279EC6401456396B92D93FAB54A96">
    <w:name w:val="F36279EC6401456396B92D93FAB54A96"/>
  </w:style>
  <w:style w:type="paragraph" w:customStyle="1" w:styleId="C53BEE181B5E47E182EE7B391AC9A43F">
    <w:name w:val="C53BEE181B5E47E182EE7B391AC9A43F"/>
  </w:style>
  <w:style w:type="paragraph" w:customStyle="1" w:styleId="D7E57C34A3C04BA7B467604AAB39FCD9">
    <w:name w:val="D7E57C34A3C04BA7B467604AAB39FCD9"/>
  </w:style>
  <w:style w:type="paragraph" w:customStyle="1" w:styleId="5F55C7732F7C4B5D8A304ABBA2CEEAC6">
    <w:name w:val="5F55C7732F7C4B5D8A304ABBA2CEEAC6"/>
  </w:style>
  <w:style w:type="paragraph" w:customStyle="1" w:styleId="42D44E778B52413EA4A674593491F55E">
    <w:name w:val="42D44E778B52413EA4A674593491F55E"/>
  </w:style>
  <w:style w:type="paragraph" w:customStyle="1" w:styleId="4CE1E9BC2891451B8CE3BAE043DD10D3">
    <w:name w:val="4CE1E9BC2891451B8CE3BAE043DD10D3"/>
  </w:style>
  <w:style w:type="paragraph" w:customStyle="1" w:styleId="E0AD5699F7A047639BF9878856D9CE10">
    <w:name w:val="E0AD5699F7A047639BF9878856D9CE10"/>
  </w:style>
  <w:style w:type="paragraph" w:customStyle="1" w:styleId="31A25BD43502410EB2B31959B44588BF">
    <w:name w:val="31A25BD43502410EB2B31959B44588BF"/>
  </w:style>
  <w:style w:type="paragraph" w:customStyle="1" w:styleId="5C83B2FEB4E54A409C3FCE62EB6FA135">
    <w:name w:val="5C83B2FEB4E54A409C3FCE62EB6FA135"/>
  </w:style>
  <w:style w:type="paragraph" w:customStyle="1" w:styleId="B8FD9C6D59094F229BCD806248D205AD">
    <w:name w:val="B8FD9C6D59094F229BCD806248D205AD"/>
  </w:style>
  <w:style w:type="paragraph" w:customStyle="1" w:styleId="AC8F9A03693B468FB8A1DAE0BD77F1C3">
    <w:name w:val="AC8F9A03693B468FB8A1DAE0BD77F1C3"/>
  </w:style>
  <w:style w:type="paragraph" w:customStyle="1" w:styleId="74D50D044D394248AE362A5BD04A1A95">
    <w:name w:val="74D50D044D394248AE362A5BD04A1A95"/>
  </w:style>
  <w:style w:type="paragraph" w:customStyle="1" w:styleId="037264230FEB460DB8D99B550AAB306C">
    <w:name w:val="037264230FEB460DB8D99B550AAB306C"/>
  </w:style>
  <w:style w:type="paragraph" w:customStyle="1" w:styleId="8B134AF055914B25A0DC4AEFB2B78F53">
    <w:name w:val="8B134AF055914B25A0DC4AEFB2B78F53"/>
  </w:style>
  <w:style w:type="paragraph" w:customStyle="1" w:styleId="94D83B2F461C4F7E80BC5D050144801C">
    <w:name w:val="94D83B2F461C4F7E80BC5D050144801C"/>
  </w:style>
  <w:style w:type="paragraph" w:customStyle="1" w:styleId="08C982F98A9943A88C9C82B011124B56">
    <w:name w:val="08C982F98A9943A88C9C82B011124B56"/>
  </w:style>
  <w:style w:type="paragraph" w:customStyle="1" w:styleId="79303FE1AD7A4A09B83C9CC22D85DF5E">
    <w:name w:val="79303FE1AD7A4A09B83C9CC22D85DF5E"/>
  </w:style>
  <w:style w:type="paragraph" w:customStyle="1" w:styleId="082923CBDD904AACA607BA317FE0238C">
    <w:name w:val="082923CBDD904AACA607BA317FE0238C"/>
  </w:style>
  <w:style w:type="paragraph" w:customStyle="1" w:styleId="C39DAA5BB0814006B00EB8CCA6DDE885">
    <w:name w:val="C39DAA5BB0814006B00EB8CCA6DDE885"/>
  </w:style>
  <w:style w:type="paragraph" w:customStyle="1" w:styleId="584BE49BE63F437B8D9D7C1EB6C02159">
    <w:name w:val="584BE49BE63F437B8D9D7C1EB6C02159"/>
  </w:style>
  <w:style w:type="paragraph" w:customStyle="1" w:styleId="6C1EBE1152064A77929D67AE78FA3019">
    <w:name w:val="6C1EBE1152064A77929D67AE78FA3019"/>
  </w:style>
  <w:style w:type="paragraph" w:customStyle="1" w:styleId="E19CE4A59AA44BD49A15CCE47E0B733E">
    <w:name w:val="E19CE4A59AA44BD49A15CCE47E0B733E"/>
  </w:style>
  <w:style w:type="paragraph" w:customStyle="1" w:styleId="0801D9E69FD24AE682609CDC9321122C">
    <w:name w:val="0801D9E69FD24AE682609CDC9321122C"/>
  </w:style>
  <w:style w:type="paragraph" w:customStyle="1" w:styleId="9DF6BA12F14F4CAAA1131A1223F8EA2D">
    <w:name w:val="9DF6BA12F14F4CAAA1131A1223F8EA2D"/>
  </w:style>
  <w:style w:type="paragraph" w:customStyle="1" w:styleId="A8DB1AE0DB874EFB858A5A75BE75F369">
    <w:name w:val="A8DB1AE0DB874EFB858A5A75BE75F369"/>
  </w:style>
  <w:style w:type="paragraph" w:customStyle="1" w:styleId="A0A62071E32C4076917FEE4E3A7A653B">
    <w:name w:val="A0A62071E32C4076917FEE4E3A7A653B"/>
  </w:style>
  <w:style w:type="paragraph" w:customStyle="1" w:styleId="9B7AB6D2DE1743DAA3D88CF37F9BBA64">
    <w:name w:val="9B7AB6D2DE1743DAA3D88CF37F9BBA64"/>
  </w:style>
  <w:style w:type="paragraph" w:customStyle="1" w:styleId="C795663F0846440DBA21A8AB6BA6758E">
    <w:name w:val="C795663F0846440DBA21A8AB6BA6758E"/>
  </w:style>
  <w:style w:type="paragraph" w:customStyle="1" w:styleId="15A9666234A2417F90354631A9B69EC9">
    <w:name w:val="15A9666234A2417F90354631A9B69EC9"/>
  </w:style>
  <w:style w:type="paragraph" w:customStyle="1" w:styleId="94FCEE7A5A1B408E9F8FAE4108C25F85">
    <w:name w:val="94FCEE7A5A1B408E9F8FAE4108C25F85"/>
  </w:style>
  <w:style w:type="paragraph" w:customStyle="1" w:styleId="1E9ED8A9C3954822A98A246F3C49458C">
    <w:name w:val="1E9ED8A9C3954822A98A246F3C49458C"/>
  </w:style>
  <w:style w:type="paragraph" w:customStyle="1" w:styleId="1D6A948E28F94CAA9083B6B6A63321E9">
    <w:name w:val="1D6A948E28F94CAA9083B6B6A63321E9"/>
  </w:style>
  <w:style w:type="paragraph" w:customStyle="1" w:styleId="9C03D84D3BC84D6E839E8680178A7D88">
    <w:name w:val="9C03D84D3BC84D6E839E8680178A7D88"/>
  </w:style>
  <w:style w:type="paragraph" w:customStyle="1" w:styleId="8168718B59CE47CD9FB68BB0371113ED">
    <w:name w:val="8168718B59CE47CD9FB68BB0371113ED"/>
  </w:style>
  <w:style w:type="paragraph" w:customStyle="1" w:styleId="E6C0110DCEBA40E39DF26BA0FF652FDB">
    <w:name w:val="E6C0110DCEBA40E39DF26BA0FF652FDB"/>
  </w:style>
  <w:style w:type="paragraph" w:customStyle="1" w:styleId="FB8F180BAD1348F284A2D90763063274">
    <w:name w:val="FB8F180BAD1348F284A2D90763063274"/>
  </w:style>
  <w:style w:type="paragraph" w:customStyle="1" w:styleId="5E115D6D4DF94C6B9990BB6610A72374">
    <w:name w:val="5E115D6D4DF94C6B9990BB6610A72374"/>
  </w:style>
  <w:style w:type="paragraph" w:customStyle="1" w:styleId="E70F1E1B9FAE4387B37FD95D08F3D0F7">
    <w:name w:val="E70F1E1B9FAE4387B37FD95D08F3D0F7"/>
  </w:style>
  <w:style w:type="paragraph" w:customStyle="1" w:styleId="63AED555B2344F5483B3D3431940FF1A">
    <w:name w:val="63AED555B2344F5483B3D3431940FF1A"/>
  </w:style>
  <w:style w:type="paragraph" w:customStyle="1" w:styleId="628A66ABD1EF44488327EB4513625B04">
    <w:name w:val="628A66ABD1EF44488327EB4513625B04"/>
  </w:style>
  <w:style w:type="paragraph" w:customStyle="1" w:styleId="30C8B8EDC6004D66AB4110B59D039AE8">
    <w:name w:val="30C8B8EDC6004D66AB4110B59D039AE8"/>
  </w:style>
  <w:style w:type="paragraph" w:customStyle="1" w:styleId="DCCF485AA17445508663FB2D33EBD759">
    <w:name w:val="DCCF485AA17445508663FB2D33EBD759"/>
  </w:style>
  <w:style w:type="paragraph" w:customStyle="1" w:styleId="DC990B12C3024C09B8E8D50B42D9F8D7">
    <w:name w:val="DC990B12C3024C09B8E8D50B42D9F8D7"/>
  </w:style>
  <w:style w:type="paragraph" w:customStyle="1" w:styleId="60C80E0597AD4E3B8298E4F75C125091">
    <w:name w:val="60C80E0597AD4E3B8298E4F75C125091"/>
  </w:style>
  <w:style w:type="paragraph" w:customStyle="1" w:styleId="7061E7B5DED54FB7A673231923DC79DA">
    <w:name w:val="7061E7B5DED54FB7A673231923DC79DA"/>
  </w:style>
  <w:style w:type="paragraph" w:customStyle="1" w:styleId="A0345B1DCAD94A2BBED10B97A3BE2EA6">
    <w:name w:val="A0345B1DCAD94A2BBED10B97A3BE2EA6"/>
  </w:style>
  <w:style w:type="paragraph" w:customStyle="1" w:styleId="9ECA595AFB6C4AD786617845C4163441">
    <w:name w:val="9ECA595AFB6C4AD786617845C4163441"/>
  </w:style>
  <w:style w:type="paragraph" w:customStyle="1" w:styleId="15417ECAD1D94AF6AB1C428ACA0A2D57">
    <w:name w:val="15417ECAD1D94AF6AB1C428ACA0A2D57"/>
  </w:style>
  <w:style w:type="paragraph" w:customStyle="1" w:styleId="A1C8B5642E3542D18B62B28A3ECE2D36">
    <w:name w:val="A1C8B5642E3542D18B62B28A3ECE2D36"/>
  </w:style>
  <w:style w:type="paragraph" w:customStyle="1" w:styleId="0A35A4CA089D4E508621834A4668C01B">
    <w:name w:val="0A35A4CA089D4E508621834A4668C01B"/>
  </w:style>
  <w:style w:type="paragraph" w:customStyle="1" w:styleId="FC056176E24D4A039B7239CA4470E0ED">
    <w:name w:val="FC056176E24D4A039B7239CA4470E0ED"/>
  </w:style>
  <w:style w:type="paragraph" w:customStyle="1" w:styleId="ED290DEFC2E646C09533A4183CD69055">
    <w:name w:val="ED290DEFC2E646C09533A4183CD69055"/>
  </w:style>
  <w:style w:type="paragraph" w:customStyle="1" w:styleId="D71FD045D44F45BC9A75AE94DC24B6C2">
    <w:name w:val="D71FD045D44F45BC9A75AE94DC24B6C2"/>
  </w:style>
  <w:style w:type="paragraph" w:customStyle="1" w:styleId="D79BC2CE75C14C3E880820D271BBBADF">
    <w:name w:val="D79BC2CE75C14C3E880820D271BBBADF"/>
  </w:style>
  <w:style w:type="paragraph" w:customStyle="1" w:styleId="E80C85AF79844C7396FBDF9E8EE1F3D4">
    <w:name w:val="E80C85AF79844C7396FBDF9E8EE1F3D4"/>
  </w:style>
  <w:style w:type="paragraph" w:customStyle="1" w:styleId="16BC0536091E4425938A5CA5BEE76CEA">
    <w:name w:val="16BC0536091E4425938A5CA5BEE76CEA"/>
  </w:style>
  <w:style w:type="paragraph" w:customStyle="1" w:styleId="14BBF23099DF436D9EC63D7258437F43">
    <w:name w:val="14BBF23099DF436D9EC63D7258437F43"/>
  </w:style>
  <w:style w:type="paragraph" w:customStyle="1" w:styleId="3BD84767D2444497B3D4981CD16353CB">
    <w:name w:val="3BD84767D2444497B3D4981CD16353CB"/>
  </w:style>
  <w:style w:type="paragraph" w:customStyle="1" w:styleId="5F84E1FEBEB24EB9B35E715D634DD080">
    <w:name w:val="5F84E1FEBEB24EB9B35E715D634DD080"/>
  </w:style>
  <w:style w:type="paragraph" w:customStyle="1" w:styleId="0431881431C94164917794FE76857E41">
    <w:name w:val="0431881431C94164917794FE76857E41"/>
  </w:style>
  <w:style w:type="paragraph" w:customStyle="1" w:styleId="313A30881CF2402099324DBD57CC8D28">
    <w:name w:val="313A30881CF2402099324DBD57CC8D28"/>
  </w:style>
  <w:style w:type="paragraph" w:customStyle="1" w:styleId="C83CCD54D979429E89121B9B0BB95BBC">
    <w:name w:val="C83CCD54D979429E89121B9B0BB95BBC"/>
  </w:style>
  <w:style w:type="paragraph" w:customStyle="1" w:styleId="5B35A74C5FFE4459A21ED00C7B3A94F3">
    <w:name w:val="5B35A74C5FFE4459A21ED00C7B3A94F3"/>
  </w:style>
  <w:style w:type="paragraph" w:customStyle="1" w:styleId="8B0BF77141CD4D5B926275DCC55827E6">
    <w:name w:val="8B0BF77141CD4D5B926275DCC55827E6"/>
  </w:style>
  <w:style w:type="paragraph" w:customStyle="1" w:styleId="D74737188B7F46AC94BA19D2CC73FED4">
    <w:name w:val="D74737188B7F46AC94BA19D2CC73FED4"/>
  </w:style>
  <w:style w:type="paragraph" w:customStyle="1" w:styleId="9155B7A799DF40009484B21F92C98C38">
    <w:name w:val="9155B7A799DF40009484B21F92C98C38"/>
  </w:style>
  <w:style w:type="paragraph" w:customStyle="1" w:styleId="62F46C5D6B874752BF413BA6C4448F75">
    <w:name w:val="62F46C5D6B874752BF413BA6C4448F75"/>
  </w:style>
  <w:style w:type="paragraph" w:customStyle="1" w:styleId="6762E7BADDFE449F9974FB93714445CE">
    <w:name w:val="6762E7BADDFE449F9974FB93714445CE"/>
  </w:style>
  <w:style w:type="paragraph" w:customStyle="1" w:styleId="8161269AE6F44723B352EB565097A3E3">
    <w:name w:val="8161269AE6F44723B352EB565097A3E3"/>
  </w:style>
  <w:style w:type="paragraph" w:customStyle="1" w:styleId="81C52CE9C4A04C6D9A76AA6786A18E48">
    <w:name w:val="81C52CE9C4A04C6D9A76AA6786A18E48"/>
  </w:style>
  <w:style w:type="paragraph" w:customStyle="1" w:styleId="04B763E5DDE5479AAA426BD7BE1C17FD">
    <w:name w:val="04B763E5DDE5479AAA426BD7BE1C17FD"/>
  </w:style>
  <w:style w:type="paragraph" w:customStyle="1" w:styleId="295E1AA4757F43349CBC08CC9DE88FC0">
    <w:name w:val="295E1AA4757F43349CBC08CC9DE88FC0"/>
  </w:style>
  <w:style w:type="paragraph" w:customStyle="1" w:styleId="C2188B9F920648D680835C2A83708640">
    <w:name w:val="C2188B9F920648D680835C2A83708640"/>
  </w:style>
  <w:style w:type="paragraph" w:customStyle="1" w:styleId="7C3028595989457492A319EC946CAD5E">
    <w:name w:val="7C3028595989457492A319EC946CAD5E"/>
  </w:style>
  <w:style w:type="paragraph" w:customStyle="1" w:styleId="84BF67A94D594DF185450ABE4EE06122">
    <w:name w:val="84BF67A94D594DF185450ABE4EE06122"/>
  </w:style>
  <w:style w:type="paragraph" w:customStyle="1" w:styleId="6AE5E68F495347A28B039930B3DCB3BB">
    <w:name w:val="6AE5E68F495347A28B039930B3DCB3BB"/>
  </w:style>
  <w:style w:type="paragraph" w:customStyle="1" w:styleId="84DECFA0CCEE4790B232CCD94FDD2BD6">
    <w:name w:val="84DECFA0CCEE4790B232CCD94FDD2BD6"/>
  </w:style>
  <w:style w:type="paragraph" w:customStyle="1" w:styleId="748A624B35C5464788B4014948FCC80E">
    <w:name w:val="748A624B35C5464788B4014948FCC80E"/>
  </w:style>
  <w:style w:type="paragraph" w:customStyle="1" w:styleId="7BD2A6184C3E432B8E85BFD0A35989C1">
    <w:name w:val="7BD2A6184C3E432B8E85BFD0A35989C1"/>
  </w:style>
  <w:style w:type="paragraph" w:customStyle="1" w:styleId="5AF762CFD8244DC6BE5EAC50C3D0A617">
    <w:name w:val="5AF762CFD8244DC6BE5EAC50C3D0A617"/>
  </w:style>
  <w:style w:type="paragraph" w:customStyle="1" w:styleId="9617451ABCF14090BA0B607211E2EB90">
    <w:name w:val="9617451ABCF14090BA0B607211E2EB90"/>
  </w:style>
  <w:style w:type="paragraph" w:customStyle="1" w:styleId="4D9765AF357B4CABB1A0BA1E87813A6A">
    <w:name w:val="4D9765AF357B4CABB1A0BA1E87813A6A"/>
  </w:style>
  <w:style w:type="paragraph" w:customStyle="1" w:styleId="6B301D559F5B4C68BF575BCDA7E6E6BB">
    <w:name w:val="6B301D559F5B4C68BF575BCDA7E6E6BB"/>
  </w:style>
  <w:style w:type="paragraph" w:customStyle="1" w:styleId="910C5977D4C649049EE721BD6D41B4DA">
    <w:name w:val="910C5977D4C649049EE721BD6D41B4DA"/>
  </w:style>
  <w:style w:type="paragraph" w:customStyle="1" w:styleId="B70A195AAD124A77BA62EE3C1C072DD7">
    <w:name w:val="B70A195AAD124A77BA62EE3C1C072DD7"/>
  </w:style>
  <w:style w:type="paragraph" w:customStyle="1" w:styleId="EB359D6011E6486E8704D79808DEA420">
    <w:name w:val="EB359D6011E6486E8704D79808DEA420"/>
  </w:style>
  <w:style w:type="paragraph" w:customStyle="1" w:styleId="430F666B20CE42BF90C5A3EFDAF37C00">
    <w:name w:val="430F666B20CE42BF90C5A3EFDAF37C00"/>
  </w:style>
  <w:style w:type="paragraph" w:customStyle="1" w:styleId="8F32047C85CF4DB598FA28ADDA79566D">
    <w:name w:val="8F32047C85CF4DB598FA28ADDA79566D"/>
  </w:style>
  <w:style w:type="paragraph" w:customStyle="1" w:styleId="D8AF321A737449CC82C21B8DC43339E8">
    <w:name w:val="D8AF321A737449CC82C21B8DC43339E8"/>
  </w:style>
  <w:style w:type="paragraph" w:customStyle="1" w:styleId="0C102E2C948F4C0585EE7801C0BC988A">
    <w:name w:val="0C102E2C948F4C0585EE7801C0BC988A"/>
  </w:style>
  <w:style w:type="paragraph" w:customStyle="1" w:styleId="5E58A7E5F853420F9BF0D4268CBD9F46">
    <w:name w:val="5E58A7E5F853420F9BF0D4268CBD9F46"/>
  </w:style>
  <w:style w:type="paragraph" w:customStyle="1" w:styleId="0712F3D5501F4999B7189E91E54FF3EE">
    <w:name w:val="0712F3D5501F4999B7189E91E54FF3EE"/>
  </w:style>
  <w:style w:type="paragraph" w:customStyle="1" w:styleId="97ADB2C717324AC0AB35CFFCDA25DB67">
    <w:name w:val="97ADB2C717324AC0AB35CFFCDA25DB67"/>
  </w:style>
  <w:style w:type="paragraph" w:customStyle="1" w:styleId="95D322F7A30E4685BC091385B43DB580">
    <w:name w:val="95D322F7A30E4685BC091385B43DB580"/>
  </w:style>
  <w:style w:type="paragraph" w:customStyle="1" w:styleId="2D691BE8C9B5455B8B1CB3B2B7F80A3B">
    <w:name w:val="2D691BE8C9B5455B8B1CB3B2B7F80A3B"/>
  </w:style>
  <w:style w:type="paragraph" w:customStyle="1" w:styleId="757F4F01900B4CD6996795C47F7F4FEE">
    <w:name w:val="757F4F01900B4CD6996795C47F7F4FEE"/>
  </w:style>
  <w:style w:type="paragraph" w:customStyle="1" w:styleId="0A1805E3F44F4D96B0544773BB0D2372">
    <w:name w:val="0A1805E3F44F4D96B0544773BB0D2372"/>
  </w:style>
  <w:style w:type="paragraph" w:customStyle="1" w:styleId="057FEE6BC03E45CDB5A92E838F7F016B">
    <w:name w:val="057FEE6BC03E45CDB5A92E838F7F016B"/>
  </w:style>
  <w:style w:type="paragraph" w:customStyle="1" w:styleId="0EBE5C8B01324498ADED105A14D6BF2F">
    <w:name w:val="0EBE5C8B01324498ADED105A14D6BF2F"/>
  </w:style>
  <w:style w:type="paragraph" w:customStyle="1" w:styleId="900F7203F6E34BA983B11946743BA870">
    <w:name w:val="900F7203F6E34BA983B11946743BA870"/>
  </w:style>
  <w:style w:type="paragraph" w:customStyle="1" w:styleId="C15A269D97364AE99E1EF13EB8345538">
    <w:name w:val="C15A269D97364AE99E1EF13EB8345538"/>
  </w:style>
  <w:style w:type="paragraph" w:customStyle="1" w:styleId="AB93110181664A9A98D84D49B77BE6F8">
    <w:name w:val="AB93110181664A9A98D84D49B77BE6F8"/>
  </w:style>
  <w:style w:type="paragraph" w:customStyle="1" w:styleId="B9F493D0C0EF45A48F3960D62248A0B1">
    <w:name w:val="B9F493D0C0EF45A48F3960D62248A0B1"/>
    <w:rsid w:val="00261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See: Front Machine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0D12-5D46-40F6-A3C4-60ECE2B7CF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MS_rtnad(2).dotx</Template>
  <TotalTime>9</TotalTime>
  <Pages>1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address labels (basic format, works with Avery 5167, 5267, 6467, 8167, or 8667)</dc:title>
  <dc:creator>rfriedman2</dc:creator>
  <dc:description>REMEMBER TO
SIGN-IN TO "SARS"?</dc:description>
  <cp:lastModifiedBy>rfriedman2</cp:lastModifiedBy>
  <cp:revision>3</cp:revision>
  <cp:lastPrinted>2013-01-22T23:37:00Z</cp:lastPrinted>
  <dcterms:created xsi:type="dcterms:W3CDTF">2013-01-22T23:01:00Z</dcterms:created>
  <dcterms:modified xsi:type="dcterms:W3CDTF">2013-01-22T23:37:00Z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TC010129301033</vt:lpwstr>
  </property>
</Properties>
</file>